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A3A9F" w14:textId="48262596" w:rsidR="00780EAA" w:rsidRPr="00780EAA" w:rsidRDefault="00780EAA" w:rsidP="004F5505">
      <w:pPr>
        <w:rPr>
          <w:b/>
          <w:sz w:val="48"/>
          <w:szCs w:val="48"/>
        </w:rPr>
      </w:pPr>
      <w:r w:rsidRPr="00780EAA">
        <w:rPr>
          <w:b/>
          <w:sz w:val="48"/>
          <w:szCs w:val="48"/>
        </w:rPr>
        <w:t xml:space="preserve">Spring boot and </w:t>
      </w:r>
      <w:r w:rsidR="00BC7FFB">
        <w:rPr>
          <w:b/>
          <w:sz w:val="48"/>
          <w:szCs w:val="48"/>
        </w:rPr>
        <w:t>mybatis</w:t>
      </w:r>
    </w:p>
    <w:p w14:paraId="6098EA5C" w14:textId="15074D8B" w:rsidR="00780EAA" w:rsidRDefault="00780EAA" w:rsidP="004F5505">
      <w:r>
        <w:t>201</w:t>
      </w:r>
      <w:r w:rsidR="00FE3611">
        <w:t>7</w:t>
      </w:r>
      <w:r>
        <w:t>-</w:t>
      </w:r>
      <w:r w:rsidR="00FE3611">
        <w:t>07</w:t>
      </w:r>
      <w:r>
        <w:t>-2</w:t>
      </w:r>
      <w:r w:rsidR="00FE3611">
        <w:t>5</w:t>
      </w:r>
    </w:p>
    <w:p w14:paraId="2ADC0CDF" w14:textId="27E710FD" w:rsidR="00780EAA" w:rsidRDefault="00780EAA" w:rsidP="004F5505">
      <w:r>
        <w:rPr>
          <w:rFonts w:hint="eastAsia"/>
        </w:rPr>
        <w:t>이승진</w:t>
      </w:r>
    </w:p>
    <w:p w14:paraId="6683916D" w14:textId="659C05D8" w:rsidR="00780EAA" w:rsidRDefault="00780EAA" w:rsidP="004F5505"/>
    <w:p w14:paraId="2D9929D4" w14:textId="279A9245" w:rsidR="00780EAA" w:rsidRDefault="00780EAA" w:rsidP="004F5505"/>
    <w:p w14:paraId="6FEA2207" w14:textId="77777777" w:rsidR="00780EAA" w:rsidRDefault="00780EAA" w:rsidP="004F5505"/>
    <w:p w14:paraId="49E4C3AD" w14:textId="2F645ADF" w:rsidR="00780EAA" w:rsidRPr="00780EAA" w:rsidRDefault="00780EAA" w:rsidP="004F5505">
      <w:pPr>
        <w:rPr>
          <w:b/>
          <w:sz w:val="28"/>
        </w:rPr>
      </w:pPr>
      <w:r w:rsidRPr="00780EAA">
        <w:rPr>
          <w:rFonts w:hint="eastAsia"/>
          <w:b/>
          <w:sz w:val="28"/>
        </w:rPr>
        <w:t>학습목표</w:t>
      </w:r>
    </w:p>
    <w:p w14:paraId="37FEEDA3" w14:textId="1D103D8F" w:rsidR="00780EAA" w:rsidRDefault="00780EAA" w:rsidP="004F5505">
      <w:r>
        <w:rPr>
          <w:rFonts w:hint="eastAsia"/>
        </w:rPr>
        <w:t xml:space="preserve">Spring boot + </w:t>
      </w:r>
      <w:r w:rsidR="00BC7FFB">
        <w:t>mybatis</w:t>
      </w:r>
      <w:r>
        <w:t xml:space="preserve"> </w:t>
      </w:r>
      <w:r>
        <w:rPr>
          <w:rFonts w:hint="eastAsia"/>
        </w:rPr>
        <w:t>기술을 사용하여 DB</w:t>
      </w:r>
      <w:r>
        <w:t xml:space="preserve"> </w:t>
      </w:r>
      <w:r>
        <w:rPr>
          <w:rFonts w:hint="eastAsia"/>
        </w:rPr>
        <w:t>조회,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삭제 기능을 구현한다.</w:t>
      </w:r>
    </w:p>
    <w:p w14:paraId="7D86922D" w14:textId="6A2E3995" w:rsidR="00780EAA" w:rsidRDefault="00780EAA" w:rsidP="004F5505"/>
    <w:p w14:paraId="0A640656" w14:textId="77777777" w:rsidR="00780EAA" w:rsidRDefault="00780EAA" w:rsidP="004F5505"/>
    <w:p w14:paraId="2564FF4A" w14:textId="424E528E" w:rsidR="00780EAA" w:rsidRDefault="00780EAA" w:rsidP="004F5505"/>
    <w:p w14:paraId="51C1FB89" w14:textId="64142BAB" w:rsidR="00780EAA" w:rsidRPr="00780EAA" w:rsidRDefault="00780EAA" w:rsidP="004F5505">
      <w:pPr>
        <w:rPr>
          <w:b/>
          <w:sz w:val="28"/>
        </w:rPr>
      </w:pPr>
      <w:r w:rsidRPr="00780EAA">
        <w:rPr>
          <w:rFonts w:hint="eastAsia"/>
          <w:b/>
          <w:sz w:val="28"/>
        </w:rPr>
        <w:t>목차</w:t>
      </w:r>
    </w:p>
    <w:p w14:paraId="7FEC9DCF" w14:textId="5C599240" w:rsidR="00D54F38" w:rsidRDefault="00780EA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89024268" w:history="1">
        <w:r w:rsidR="00D54F38" w:rsidRPr="00C84D1B">
          <w:rPr>
            <w:rStyle w:val="Hyperlink"/>
            <w:rFonts w:hAnsi="굴림체"/>
            <w:noProof/>
          </w:rPr>
          <w:t>1.</w:t>
        </w:r>
        <w:r w:rsidR="00D54F38" w:rsidRPr="00C84D1B">
          <w:rPr>
            <w:rStyle w:val="Hyperlink"/>
            <w:noProof/>
          </w:rPr>
          <w:t xml:space="preserve"> 배경지식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_Toc489024268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</w:t>
        </w:r>
        <w:r w:rsidR="00D54F38">
          <w:rPr>
            <w:noProof/>
            <w:webHidden/>
          </w:rPr>
          <w:fldChar w:fldCharType="end"/>
        </w:r>
      </w:hyperlink>
    </w:p>
    <w:p w14:paraId="336F1778" w14:textId="1EFD6FAF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69" w:history="1">
        <w:r w:rsidR="00D54F38" w:rsidRPr="00C84D1B">
          <w:rPr>
            <w:rStyle w:val="Hyperlink"/>
            <w:noProof/>
          </w:rPr>
          <w:t>1) ORM (Object Relational Mapping)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_Toc489024269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</w:t>
        </w:r>
        <w:r w:rsidR="00D54F38">
          <w:rPr>
            <w:noProof/>
            <w:webHidden/>
          </w:rPr>
          <w:fldChar w:fldCharType="end"/>
        </w:r>
      </w:hyperlink>
    </w:p>
    <w:p w14:paraId="47E42771" w14:textId="6B748704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70" w:history="1">
        <w:r w:rsidR="00D54F38" w:rsidRPr="00C84D1B">
          <w:rPr>
            <w:rStyle w:val="Hyperlink"/>
            <w:noProof/>
          </w:rPr>
          <w:t>2) JPA와 mybatis 비교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_Toc489024270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</w:t>
        </w:r>
        <w:r w:rsidR="00D54F38">
          <w:rPr>
            <w:noProof/>
            <w:webHidden/>
          </w:rPr>
          <w:fldChar w:fldCharType="end"/>
        </w:r>
      </w:hyperlink>
    </w:p>
    <w:p w14:paraId="16C9F385" w14:textId="04A4F84B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71" w:history="1">
        <w:r w:rsidR="00D54F38" w:rsidRPr="00C84D1B">
          <w:rPr>
            <w:rStyle w:val="Hyperlink"/>
            <w:noProof/>
          </w:rPr>
          <w:t>3) mybatis mapper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_Toc489024271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4</w:t>
        </w:r>
        <w:r w:rsidR="00D54F38">
          <w:rPr>
            <w:noProof/>
            <w:webHidden/>
          </w:rPr>
          <w:fldChar w:fldCharType="end"/>
        </w:r>
      </w:hyperlink>
    </w:p>
    <w:p w14:paraId="5C8FE425" w14:textId="584E2B06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72" w:history="1">
        <w:r w:rsidR="00D54F38" w:rsidRPr="00C84D1B">
          <w:rPr>
            <w:rStyle w:val="Hyperlink"/>
            <w:noProof/>
          </w:rPr>
          <w:t>4) Auto Increment 필드 (Identity 필드)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_Toc489024272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4</w:t>
        </w:r>
        <w:r w:rsidR="00D54F38">
          <w:rPr>
            <w:noProof/>
            <w:webHidden/>
          </w:rPr>
          <w:fldChar w:fldCharType="end"/>
        </w:r>
      </w:hyperlink>
    </w:p>
    <w:p w14:paraId="17304D70" w14:textId="2421F4BD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73" w:history="1">
        <w:r w:rsidR="00D54F38" w:rsidRPr="00C84D1B">
          <w:rPr>
            <w:rStyle w:val="Hyperlink"/>
            <w:noProof/>
          </w:rPr>
          <w:t>5) Referential Integrity Constraint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_Toc489024273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4</w:t>
        </w:r>
        <w:r w:rsidR="00D54F38">
          <w:rPr>
            <w:noProof/>
            <w:webHidden/>
          </w:rPr>
          <w:fldChar w:fldCharType="end"/>
        </w:r>
      </w:hyperlink>
    </w:p>
    <w:p w14:paraId="33178E0A" w14:textId="3C6EFDFD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74" w:history="1">
        <w:r w:rsidR="00D54F38" w:rsidRPr="00C84D1B">
          <w:rPr>
            <w:rStyle w:val="Hyperlink"/>
            <w:noProof/>
          </w:rPr>
          <w:t>6) 참조 무결성 제약조건 위반 피하기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_Toc489024274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7</w:t>
        </w:r>
        <w:r w:rsidR="00D54F38">
          <w:rPr>
            <w:noProof/>
            <w:webHidden/>
          </w:rPr>
          <w:fldChar w:fldCharType="end"/>
        </w:r>
      </w:hyperlink>
    </w:p>
    <w:p w14:paraId="29B0F2FF" w14:textId="4CD9E37D" w:rsidR="00D54F38" w:rsidRDefault="002854B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89024275" w:history="1">
        <w:r w:rsidR="00D54F38" w:rsidRPr="00C84D1B">
          <w:rPr>
            <w:rStyle w:val="Hyperlink"/>
            <w:rFonts w:hAnsi="굴림체"/>
            <w:noProof/>
          </w:rPr>
          <w:t>2.</w:t>
        </w:r>
        <w:r w:rsidR="00D54F38" w:rsidRPr="00C84D1B">
          <w:rPr>
            <w:rStyle w:val="Hyperlink"/>
            <w:noProof/>
          </w:rPr>
          <w:t xml:space="preserve"> mybatis1 프로젝트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_Toc489024275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8</w:t>
        </w:r>
        <w:r w:rsidR="00D54F38">
          <w:rPr>
            <w:noProof/>
            <w:webHidden/>
          </w:rPr>
          <w:fldChar w:fldCharType="end"/>
        </w:r>
      </w:hyperlink>
    </w:p>
    <w:p w14:paraId="0466E08E" w14:textId="3132A8C1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76" w:history="1">
        <w:r w:rsidR="00D54F38" w:rsidRPr="00C84D1B">
          <w:rPr>
            <w:rStyle w:val="Hyperlink"/>
            <w:noProof/>
          </w:rPr>
          <w:t>1) 프로젝트 생성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_Toc489024276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8</w:t>
        </w:r>
        <w:r w:rsidR="00D54F38">
          <w:rPr>
            <w:noProof/>
            <w:webHidden/>
          </w:rPr>
          <w:fldChar w:fldCharType="end"/>
        </w:r>
      </w:hyperlink>
    </w:p>
    <w:p w14:paraId="79C158BC" w14:textId="0D375606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77" w:history="1">
        <w:r w:rsidR="00D54F38" w:rsidRPr="00C84D1B">
          <w:rPr>
            <w:rStyle w:val="Hyperlink"/>
            <w:noProof/>
          </w:rPr>
          <w:t>2) pom.xml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_Toc489024277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10</w:t>
        </w:r>
        <w:r w:rsidR="00D54F38">
          <w:rPr>
            <w:noProof/>
            <w:webHidden/>
          </w:rPr>
          <w:fldChar w:fldCharType="end"/>
        </w:r>
      </w:hyperlink>
    </w:p>
    <w:p w14:paraId="09762A7F" w14:textId="53733B68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78" w:history="1">
        <w:r w:rsidR="00D54F38" w:rsidRPr="00C84D1B">
          <w:rPr>
            <w:rStyle w:val="Hyperlink"/>
            <w:noProof/>
          </w:rPr>
          <w:t>3) application.properties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_Toc489024278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12</w:t>
        </w:r>
        <w:r w:rsidR="00D54F38">
          <w:rPr>
            <w:noProof/>
            <w:webHidden/>
          </w:rPr>
          <w:fldChar w:fldCharType="end"/>
        </w:r>
      </w:hyperlink>
    </w:p>
    <w:p w14:paraId="154909E7" w14:textId="747D5A00" w:rsidR="00D54F38" w:rsidRDefault="002854B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89024279" w:history="1">
        <w:r w:rsidR="00D54F38" w:rsidRPr="00C84D1B">
          <w:rPr>
            <w:rStyle w:val="Hyperlink"/>
            <w:rFonts w:hAnsi="굴림체"/>
            <w:noProof/>
          </w:rPr>
          <w:t>3.</w:t>
        </w:r>
        <w:r w:rsidR="00D54F38" w:rsidRPr="00C84D1B">
          <w:rPr>
            <w:rStyle w:val="Hyperlink"/>
            <w:noProof/>
          </w:rPr>
          <w:t xml:space="preserve"> DTO 클래스 구현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_Toc489024279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13</w:t>
        </w:r>
        <w:r w:rsidR="00D54F38">
          <w:rPr>
            <w:noProof/>
            <w:webHidden/>
          </w:rPr>
          <w:fldChar w:fldCharType="end"/>
        </w:r>
      </w:hyperlink>
    </w:p>
    <w:p w14:paraId="2E0DAC80" w14:textId="35A9D853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80" w:history="1">
        <w:r w:rsidR="00D54F38" w:rsidRPr="00C84D1B">
          <w:rPr>
            <w:rStyle w:val="Hyperlink"/>
            <w:noProof/>
          </w:rPr>
          <w:t>1) Student.java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_Toc489024280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13</w:t>
        </w:r>
        <w:r w:rsidR="00D54F38">
          <w:rPr>
            <w:noProof/>
            <w:webHidden/>
          </w:rPr>
          <w:fldChar w:fldCharType="end"/>
        </w:r>
      </w:hyperlink>
    </w:p>
    <w:p w14:paraId="5D9F6C36" w14:textId="4A2A7624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81" w:history="1">
        <w:r w:rsidR="00D54F38" w:rsidRPr="00C84D1B">
          <w:rPr>
            <w:rStyle w:val="Hyperlink"/>
            <w:noProof/>
          </w:rPr>
          <w:t>2) Department.java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_Toc489024281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15</w:t>
        </w:r>
        <w:r w:rsidR="00D54F38">
          <w:rPr>
            <w:noProof/>
            <w:webHidden/>
          </w:rPr>
          <w:fldChar w:fldCharType="end"/>
        </w:r>
      </w:hyperlink>
    </w:p>
    <w:p w14:paraId="480738EC" w14:textId="29B8F5EE" w:rsidR="00D54F38" w:rsidRDefault="002854B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89024282" w:history="1">
        <w:r w:rsidR="00D54F38" w:rsidRPr="00C84D1B">
          <w:rPr>
            <w:rStyle w:val="Hyperlink"/>
            <w:rFonts w:hAnsi="굴림체"/>
            <w:noProof/>
          </w:rPr>
          <w:t>4.</w:t>
        </w:r>
        <w:r w:rsidR="00D54F38" w:rsidRPr="00C84D1B">
          <w:rPr>
            <w:rStyle w:val="Hyperlink"/>
            <w:noProof/>
          </w:rPr>
          <w:t xml:space="preserve"> Mapper 구현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_Toc489024282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16</w:t>
        </w:r>
        <w:r w:rsidR="00D54F38">
          <w:rPr>
            <w:noProof/>
            <w:webHidden/>
          </w:rPr>
          <w:fldChar w:fldCharType="end"/>
        </w:r>
      </w:hyperlink>
    </w:p>
    <w:p w14:paraId="581F7F63" w14:textId="4D730CDD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83" w:history="1">
        <w:r w:rsidR="00D54F38" w:rsidRPr="00C84D1B">
          <w:rPr>
            <w:rStyle w:val="Hyperlink"/>
            <w:noProof/>
          </w:rPr>
          <w:t>1) StudentMapper.java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_Toc489024283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16</w:t>
        </w:r>
        <w:r w:rsidR="00D54F38">
          <w:rPr>
            <w:noProof/>
            <w:webHidden/>
          </w:rPr>
          <w:fldChar w:fldCharType="end"/>
        </w:r>
      </w:hyperlink>
    </w:p>
    <w:p w14:paraId="4B66E802" w14:textId="22D1F88F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84" w:history="1">
        <w:r w:rsidR="00D54F38" w:rsidRPr="00C84D1B">
          <w:rPr>
            <w:rStyle w:val="Hyperlink"/>
            <w:noProof/>
          </w:rPr>
          <w:t>2) StudentMapper.xml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_Toc489024284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17</w:t>
        </w:r>
        <w:r w:rsidR="00D54F38">
          <w:rPr>
            <w:noProof/>
            <w:webHidden/>
          </w:rPr>
          <w:fldChar w:fldCharType="end"/>
        </w:r>
      </w:hyperlink>
    </w:p>
    <w:p w14:paraId="45DF75E9" w14:textId="37FF210D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85" w:history="1">
        <w:r w:rsidR="00D54F38" w:rsidRPr="00C84D1B">
          <w:rPr>
            <w:rStyle w:val="Hyperlink"/>
            <w:noProof/>
          </w:rPr>
          <w:t>3) mapper 구현 규칙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_Toc489024285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18</w:t>
        </w:r>
        <w:r w:rsidR="00D54F38">
          <w:rPr>
            <w:noProof/>
            <w:webHidden/>
          </w:rPr>
          <w:fldChar w:fldCharType="end"/>
        </w:r>
      </w:hyperlink>
    </w:p>
    <w:p w14:paraId="28BB35AD" w14:textId="190187B9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86" w:history="1">
        <w:r w:rsidR="00D54F38" w:rsidRPr="00C84D1B">
          <w:rPr>
            <w:rStyle w:val="Hyperlink"/>
            <w:noProof/>
          </w:rPr>
          <w:t>4) auto increment 필드와 insert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_Toc489024286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22</w:t>
        </w:r>
        <w:r w:rsidR="00D54F38">
          <w:rPr>
            <w:noProof/>
            <w:webHidden/>
          </w:rPr>
          <w:fldChar w:fldCharType="end"/>
        </w:r>
      </w:hyperlink>
    </w:p>
    <w:p w14:paraId="3106F302" w14:textId="28AABFA2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87" w:history="1">
        <w:r w:rsidR="00D54F38" w:rsidRPr="00C84D1B">
          <w:rPr>
            <w:rStyle w:val="Hyperlink"/>
            <w:noProof/>
          </w:rPr>
          <w:t>5) DepartmentMapper.java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_Toc489024287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23</w:t>
        </w:r>
        <w:r w:rsidR="00D54F38">
          <w:rPr>
            <w:noProof/>
            <w:webHidden/>
          </w:rPr>
          <w:fldChar w:fldCharType="end"/>
        </w:r>
      </w:hyperlink>
    </w:p>
    <w:p w14:paraId="72A5604D" w14:textId="2CD43D96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88" w:history="1">
        <w:r w:rsidR="00D54F38" w:rsidRPr="00C84D1B">
          <w:rPr>
            <w:rStyle w:val="Hyperlink"/>
            <w:noProof/>
          </w:rPr>
          <w:t>6) DepartmentMapper.xml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_Toc489024288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23</w:t>
        </w:r>
        <w:r w:rsidR="00D54F38">
          <w:rPr>
            <w:noProof/>
            <w:webHidden/>
          </w:rPr>
          <w:fldChar w:fldCharType="end"/>
        </w:r>
      </w:hyperlink>
    </w:p>
    <w:p w14:paraId="4D6C5C3D" w14:textId="0A1FBE6C" w:rsidR="00D54F38" w:rsidRDefault="002854B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89024289" w:history="1">
        <w:r w:rsidR="00D54F38" w:rsidRPr="00C84D1B">
          <w:rPr>
            <w:rStyle w:val="Hyperlink"/>
            <w:rFonts w:hAnsi="굴림체"/>
            <w:noProof/>
          </w:rPr>
          <w:t>5.</w:t>
        </w:r>
        <w:r w:rsidR="00D54F38" w:rsidRPr="00C84D1B">
          <w:rPr>
            <w:rStyle w:val="Hyperlink"/>
            <w:noProof/>
          </w:rPr>
          <w:t xml:space="preserve"> 컨트롤러 구현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_Toc489024289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24</w:t>
        </w:r>
        <w:r w:rsidR="00D54F38">
          <w:rPr>
            <w:noProof/>
            <w:webHidden/>
          </w:rPr>
          <w:fldChar w:fldCharType="end"/>
        </w:r>
      </w:hyperlink>
    </w:p>
    <w:p w14:paraId="511B6A26" w14:textId="3D000C94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90" w:history="1">
        <w:r w:rsidR="00D54F38" w:rsidRPr="00C84D1B">
          <w:rPr>
            <w:rStyle w:val="Hyperlink"/>
            <w:noProof/>
          </w:rPr>
          <w:t>1) StudentController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_Toc489024290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24</w:t>
        </w:r>
        <w:r w:rsidR="00D54F38">
          <w:rPr>
            <w:noProof/>
            <w:webHidden/>
          </w:rPr>
          <w:fldChar w:fldCharType="end"/>
        </w:r>
      </w:hyperlink>
    </w:p>
    <w:p w14:paraId="23C4136A" w14:textId="12F062F2" w:rsidR="00D54F38" w:rsidRDefault="002854B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89024291" w:history="1">
        <w:r w:rsidR="00D54F38" w:rsidRPr="00C84D1B">
          <w:rPr>
            <w:rStyle w:val="Hyperlink"/>
            <w:rFonts w:hAnsi="굴림체"/>
            <w:noProof/>
          </w:rPr>
          <w:t>6.</w:t>
        </w:r>
        <w:r w:rsidR="00D54F38" w:rsidRPr="00C84D1B">
          <w:rPr>
            <w:rStyle w:val="Hyperlink"/>
            <w:noProof/>
          </w:rPr>
          <w:t xml:space="preserve"> 뷰 구현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_Toc489024291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26</w:t>
        </w:r>
        <w:r w:rsidR="00D54F38">
          <w:rPr>
            <w:noProof/>
            <w:webHidden/>
          </w:rPr>
          <w:fldChar w:fldCharType="end"/>
        </w:r>
      </w:hyperlink>
    </w:p>
    <w:p w14:paraId="34299AA8" w14:textId="05F52926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92" w:history="1">
        <w:r w:rsidR="00D54F38" w:rsidRPr="00C84D1B">
          <w:rPr>
            <w:rStyle w:val="Hyperlink"/>
            <w:noProof/>
          </w:rPr>
          <w:t>1) student/list.jsp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_Toc489024292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26</w:t>
        </w:r>
        <w:r w:rsidR="00D54F38">
          <w:rPr>
            <w:noProof/>
            <w:webHidden/>
          </w:rPr>
          <w:fldChar w:fldCharType="end"/>
        </w:r>
      </w:hyperlink>
    </w:p>
    <w:p w14:paraId="3B1EEE02" w14:textId="154E41B8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93" w:history="1">
        <w:r w:rsidR="00D54F38" w:rsidRPr="00C84D1B">
          <w:rPr>
            <w:rStyle w:val="Hyperlink"/>
            <w:noProof/>
          </w:rPr>
          <w:t>2) student/edit.jsp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_Toc489024293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27</w:t>
        </w:r>
        <w:r w:rsidR="00D54F38">
          <w:rPr>
            <w:noProof/>
            <w:webHidden/>
          </w:rPr>
          <w:fldChar w:fldCharType="end"/>
        </w:r>
      </w:hyperlink>
    </w:p>
    <w:p w14:paraId="2C9D8770" w14:textId="0525BB87" w:rsidR="00D54F38" w:rsidRDefault="002854B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89024294" w:history="1">
        <w:r w:rsidR="00D54F38" w:rsidRPr="00C84D1B">
          <w:rPr>
            <w:rStyle w:val="Hyperlink"/>
            <w:rFonts w:hAnsi="굴림체"/>
            <w:noProof/>
          </w:rPr>
          <w:t>7.</w:t>
        </w:r>
        <w:r w:rsidR="00D54F38" w:rsidRPr="00C84D1B">
          <w:rPr>
            <w:rStyle w:val="Hyperlink"/>
            <w:noProof/>
          </w:rPr>
          <w:t xml:space="preserve"> 정적 컨텐츠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_Toc489024294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28</w:t>
        </w:r>
        <w:r w:rsidR="00D54F38">
          <w:rPr>
            <w:noProof/>
            <w:webHidden/>
          </w:rPr>
          <w:fldChar w:fldCharType="end"/>
        </w:r>
      </w:hyperlink>
    </w:p>
    <w:p w14:paraId="32619CD2" w14:textId="0C8E1D33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95" w:history="1">
        <w:r w:rsidR="00D54F38" w:rsidRPr="00C84D1B">
          <w:rPr>
            <w:rStyle w:val="Hyperlink"/>
            <w:noProof/>
          </w:rPr>
          <w:t>1) res/common.css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_Toc489024295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28</w:t>
        </w:r>
        <w:r w:rsidR="00D54F38">
          <w:rPr>
            <w:noProof/>
            <w:webHidden/>
          </w:rPr>
          <w:fldChar w:fldCharType="end"/>
        </w:r>
      </w:hyperlink>
    </w:p>
    <w:p w14:paraId="65C9E28D" w14:textId="17506B42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96" w:history="1">
        <w:r w:rsidR="00D54F38" w:rsidRPr="00C84D1B">
          <w:rPr>
            <w:rStyle w:val="Hyperlink"/>
            <w:noProof/>
          </w:rPr>
          <w:t>2) res/common.js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_Toc489024296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28</w:t>
        </w:r>
        <w:r w:rsidR="00D54F38">
          <w:rPr>
            <w:noProof/>
            <w:webHidden/>
          </w:rPr>
          <w:fldChar w:fldCharType="end"/>
        </w:r>
      </w:hyperlink>
    </w:p>
    <w:p w14:paraId="0D053941" w14:textId="47F4C37A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97" w:history="1">
        <w:r w:rsidR="00D54F38" w:rsidRPr="00C84D1B">
          <w:rPr>
            <w:rStyle w:val="Hyperlink"/>
            <w:noProof/>
          </w:rPr>
          <w:t>3) index.jsp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_Toc489024297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28</w:t>
        </w:r>
        <w:r w:rsidR="00D54F38">
          <w:rPr>
            <w:noProof/>
            <w:webHidden/>
          </w:rPr>
          <w:fldChar w:fldCharType="end"/>
        </w:r>
      </w:hyperlink>
    </w:p>
    <w:p w14:paraId="1C723A06" w14:textId="29243CA8" w:rsidR="00D54F38" w:rsidRDefault="002854B0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89024298" w:history="1">
        <w:r w:rsidR="00D54F38" w:rsidRPr="00C84D1B">
          <w:rPr>
            <w:rStyle w:val="Hyperlink"/>
            <w:rFonts w:hAnsi="굴림체"/>
            <w:noProof/>
          </w:rPr>
          <w:t>8.</w:t>
        </w:r>
        <w:r w:rsidR="00D54F38" w:rsidRPr="00C84D1B">
          <w:rPr>
            <w:rStyle w:val="Hyperlink"/>
            <w:noProof/>
          </w:rPr>
          <w:t xml:space="preserve"> 실행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_Toc489024298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29</w:t>
        </w:r>
        <w:r w:rsidR="00D54F38">
          <w:rPr>
            <w:noProof/>
            <w:webHidden/>
          </w:rPr>
          <w:fldChar w:fldCharType="end"/>
        </w:r>
      </w:hyperlink>
    </w:p>
    <w:p w14:paraId="6528AFA0" w14:textId="3D78CC91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299" w:history="1">
        <w:r w:rsidR="00D54F38" w:rsidRPr="00C84D1B">
          <w:rPr>
            <w:rStyle w:val="Hyperlink"/>
            <w:noProof/>
          </w:rPr>
          <w:t>1) 결과 소스코드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_Toc489024299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29</w:t>
        </w:r>
        <w:r w:rsidR="00D54F38">
          <w:rPr>
            <w:noProof/>
            <w:webHidden/>
          </w:rPr>
          <w:fldChar w:fldCharType="end"/>
        </w:r>
      </w:hyperlink>
    </w:p>
    <w:p w14:paraId="64E676D9" w14:textId="56A77109" w:rsidR="00D54F38" w:rsidRDefault="002854B0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89024300" w:history="1">
        <w:r w:rsidR="00D54F38" w:rsidRPr="00C84D1B">
          <w:rPr>
            <w:rStyle w:val="Hyperlink"/>
            <w:noProof/>
          </w:rPr>
          <w:t>2) 참조 무결성 제약조건 위반 에러</w:t>
        </w:r>
        <w:r w:rsidR="00D54F38">
          <w:rPr>
            <w:noProof/>
            <w:webHidden/>
          </w:rPr>
          <w:tab/>
        </w:r>
        <w:r w:rsidR="00D54F38">
          <w:rPr>
            <w:noProof/>
            <w:webHidden/>
          </w:rPr>
          <w:fldChar w:fldCharType="begin"/>
        </w:r>
        <w:r w:rsidR="00D54F38">
          <w:rPr>
            <w:noProof/>
            <w:webHidden/>
          </w:rPr>
          <w:instrText xml:space="preserve"> PAGEREF _Toc489024300 \h </w:instrText>
        </w:r>
        <w:r w:rsidR="00D54F38">
          <w:rPr>
            <w:noProof/>
            <w:webHidden/>
          </w:rPr>
        </w:r>
        <w:r w:rsidR="00D54F38">
          <w:rPr>
            <w:noProof/>
            <w:webHidden/>
          </w:rPr>
          <w:fldChar w:fldCharType="separate"/>
        </w:r>
        <w:r w:rsidR="00D54F38">
          <w:rPr>
            <w:noProof/>
            <w:webHidden/>
          </w:rPr>
          <w:t>29</w:t>
        </w:r>
        <w:r w:rsidR="00D54F38">
          <w:rPr>
            <w:noProof/>
            <w:webHidden/>
          </w:rPr>
          <w:fldChar w:fldCharType="end"/>
        </w:r>
      </w:hyperlink>
    </w:p>
    <w:p w14:paraId="25C71FCB" w14:textId="46DBF902" w:rsidR="00780EAA" w:rsidRDefault="00780EAA" w:rsidP="004F5505">
      <w:r>
        <w:fldChar w:fldCharType="end"/>
      </w:r>
    </w:p>
    <w:p w14:paraId="3042EC2C" w14:textId="6EAF4C9B" w:rsidR="00780EAA" w:rsidRDefault="00780EAA" w:rsidP="004F5505"/>
    <w:p w14:paraId="561AC5BA" w14:textId="441C579E" w:rsidR="00780EAA" w:rsidRDefault="00780EAA" w:rsidP="004F5505"/>
    <w:p w14:paraId="0E5A290F" w14:textId="2237FF61" w:rsidR="00780EAA" w:rsidRDefault="00780EAA" w:rsidP="004F5505"/>
    <w:p w14:paraId="594CE4BC" w14:textId="33A47A09" w:rsidR="00780EAA" w:rsidRDefault="00780EAA" w:rsidP="004F5505"/>
    <w:p w14:paraId="47EA7CB7" w14:textId="0650F5FF" w:rsidR="00780EAA" w:rsidRDefault="00780EAA" w:rsidP="004F5505"/>
    <w:p w14:paraId="6AF9EA70" w14:textId="7B1AB7DE" w:rsidR="00780EAA" w:rsidRDefault="00780EA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328CE64" w14:textId="081277D3" w:rsidR="001F547C" w:rsidRDefault="001F547C" w:rsidP="00F579D5">
      <w:pPr>
        <w:pStyle w:val="Heading1"/>
      </w:pPr>
      <w:bookmarkStart w:id="0" w:name="_Toc489024268"/>
      <w:r>
        <w:rPr>
          <w:rFonts w:hint="eastAsia"/>
        </w:rPr>
        <w:lastRenderedPageBreak/>
        <w:t>배경지식</w:t>
      </w:r>
      <w:bookmarkEnd w:id="0"/>
    </w:p>
    <w:p w14:paraId="478B8ABB" w14:textId="349ED804" w:rsidR="001F547C" w:rsidRDefault="001F547C" w:rsidP="001F547C"/>
    <w:p w14:paraId="4CD1EA2B" w14:textId="3A5DBC76" w:rsidR="001F547C" w:rsidRDefault="001F547C" w:rsidP="001F547C">
      <w:pPr>
        <w:pStyle w:val="Heading2"/>
      </w:pPr>
      <w:bookmarkStart w:id="1" w:name="_Toc489024269"/>
      <w:r>
        <w:rPr>
          <w:rFonts w:hint="eastAsia"/>
        </w:rPr>
        <w:t>ORM (Object Relation</w:t>
      </w:r>
      <w:r>
        <w:t>al</w:t>
      </w:r>
      <w:r>
        <w:rPr>
          <w:rFonts w:hint="eastAsia"/>
        </w:rPr>
        <w:t xml:space="preserve"> Mapping)</w:t>
      </w:r>
      <w:bookmarkEnd w:id="1"/>
    </w:p>
    <w:p w14:paraId="3EFA8830" w14:textId="77777777" w:rsidR="00371F6E" w:rsidRDefault="00371F6E" w:rsidP="00371F6E">
      <w:r>
        <w:rPr>
          <w:rFonts w:hint="eastAsia"/>
        </w:rPr>
        <w:t>ORM 에서 Object 는 객체지향 언어의 객체를 의미한다.</w:t>
      </w:r>
    </w:p>
    <w:p w14:paraId="2C476B1C" w14:textId="354A09CB" w:rsidR="00371F6E" w:rsidRDefault="00371F6E" w:rsidP="00371F6E">
      <w:r>
        <w:rPr>
          <w:rFonts w:hint="eastAsia"/>
        </w:rPr>
        <w:t>Ralational 은 관계형 데이터베이스(</w:t>
      </w:r>
      <w:r>
        <w:t>Relational Database)</w:t>
      </w:r>
      <w:r>
        <w:rPr>
          <w:rFonts w:hint="eastAsia"/>
        </w:rPr>
        <w:t>의 데이터를 의미한다.</w:t>
      </w:r>
    </w:p>
    <w:p w14:paraId="3913BC5B" w14:textId="3AD7CB2D" w:rsidR="00371F6E" w:rsidRDefault="00371F6E" w:rsidP="00371F6E">
      <w:pPr>
        <w:rPr>
          <w:kern w:val="0"/>
        </w:rPr>
      </w:pPr>
      <w:r>
        <w:rPr>
          <w:rFonts w:hint="eastAsia"/>
          <w:kern w:val="0"/>
        </w:rPr>
        <w:t>Mapping이 의미하는 것은 객체지향 언어의 객체와 관계형 데이터를 서로 변환해 준다는 것이다.</w:t>
      </w:r>
    </w:p>
    <w:p w14:paraId="32181FF0" w14:textId="77777777" w:rsidR="00371F6E" w:rsidRDefault="00371F6E" w:rsidP="00371F6E"/>
    <w:p w14:paraId="46F3039E" w14:textId="50464028" w:rsidR="00CC00DF" w:rsidRDefault="00CC00DF" w:rsidP="00371F6E">
      <w:r>
        <w:t xml:space="preserve">ORM </w:t>
      </w:r>
      <w:r>
        <w:rPr>
          <w:rFonts w:hint="eastAsia"/>
        </w:rPr>
        <w:t>이란</w:t>
      </w:r>
      <w:r>
        <w:t>?</w:t>
      </w:r>
    </w:p>
    <w:p w14:paraId="7B475F60" w14:textId="4EB96051" w:rsidR="00CC00DF" w:rsidRDefault="00CC00DF" w:rsidP="00CC00DF">
      <w:r>
        <w:t xml:space="preserve">   </w:t>
      </w:r>
      <w:r>
        <w:rPr>
          <w:rFonts w:hint="eastAsia"/>
        </w:rPr>
        <w:t xml:space="preserve">관계형 데이터베이스에서 조회한 데이터를 </w:t>
      </w:r>
      <w:r>
        <w:t xml:space="preserve">Java </w:t>
      </w:r>
      <w:r>
        <w:rPr>
          <w:rFonts w:hint="eastAsia"/>
        </w:rPr>
        <w:t>객체로 변환하여 리턴해 주고,</w:t>
      </w:r>
    </w:p>
    <w:p w14:paraId="7C22EB78" w14:textId="7CB34C1A" w:rsidR="00CC00DF" w:rsidRDefault="00CC00DF" w:rsidP="00CC00DF">
      <w:r>
        <w:t xml:space="preserve">   Java </w:t>
      </w:r>
      <w:r>
        <w:rPr>
          <w:rFonts w:hint="eastAsia"/>
        </w:rPr>
        <w:t>객체를 관계형 데이터베이스에 저장해 주는</w:t>
      </w:r>
    </w:p>
    <w:p w14:paraId="057B725E" w14:textId="352F54C0" w:rsidR="00CC00DF" w:rsidRDefault="00CC00DF" w:rsidP="00CC00DF">
      <w:r>
        <w:t xml:space="preserve">   </w:t>
      </w:r>
      <w:r>
        <w:rPr>
          <w:rFonts w:hint="eastAsia"/>
        </w:rPr>
        <w:t>라이브러리 혹은 기술을 말한다.</w:t>
      </w:r>
    </w:p>
    <w:p w14:paraId="395C2693" w14:textId="051C2182" w:rsidR="00CC00DF" w:rsidRDefault="00CC00DF" w:rsidP="00CC00DF"/>
    <w:p w14:paraId="0D2260AC" w14:textId="77777777" w:rsidR="00371F6E" w:rsidRDefault="00371F6E" w:rsidP="00371F6E">
      <w:r>
        <w:rPr>
          <w:rFonts w:hint="eastAsia"/>
        </w:rPr>
        <w:t>Java ORM 기술로 유명한 것은</w:t>
      </w:r>
    </w:p>
    <w:p w14:paraId="233E34EC" w14:textId="2E60652B" w:rsidR="00371F6E" w:rsidRDefault="00371F6E" w:rsidP="00371F6E">
      <w:pPr>
        <w:rPr>
          <w:kern w:val="0"/>
        </w:rPr>
      </w:pPr>
      <w:r>
        <w:rPr>
          <w:rFonts w:hint="eastAsia"/>
          <w:kern w:val="0"/>
        </w:rPr>
        <w:t>my</w:t>
      </w:r>
      <w:r>
        <w:rPr>
          <w:kern w:val="0"/>
        </w:rPr>
        <w:t>b</w:t>
      </w:r>
      <w:r>
        <w:rPr>
          <w:rFonts w:hint="eastAsia"/>
          <w:kern w:val="0"/>
        </w:rPr>
        <w:t>atis, Hibernate, JPA 이다.</w:t>
      </w:r>
    </w:p>
    <w:p w14:paraId="49DBC6F8" w14:textId="34E601ED" w:rsidR="00CC00DF" w:rsidRDefault="00CC00DF" w:rsidP="00CC00DF"/>
    <w:p w14:paraId="2FA2FE04" w14:textId="54F208D1" w:rsidR="00371F6E" w:rsidRDefault="00371F6E" w:rsidP="00371F6E">
      <w:r>
        <w:rPr>
          <w:rFonts w:hint="eastAsia"/>
        </w:rPr>
        <w:t>mybatis와 Hibernate는 오픈소스 프로젝트이고 jar 라이브러리 형태로 제공된다.</w:t>
      </w:r>
    </w:p>
    <w:p w14:paraId="65D2F346" w14:textId="77777777" w:rsidR="00371F6E" w:rsidRDefault="00371F6E" w:rsidP="00CC00DF"/>
    <w:p w14:paraId="60B29B76" w14:textId="61110AAA" w:rsidR="00CC00DF" w:rsidRDefault="00CC00DF" w:rsidP="00CC00DF">
      <w:r>
        <w:rPr>
          <w:rFonts w:hint="eastAsia"/>
        </w:rPr>
        <w:t xml:space="preserve">JPA(Java Persistence API)는 제품의 이름이 아니고, </w:t>
      </w:r>
      <w:r>
        <w:t xml:space="preserve">API </w:t>
      </w:r>
      <w:r>
        <w:rPr>
          <w:rFonts w:hint="eastAsia"/>
        </w:rPr>
        <w:t>표준의 이름이다.</w:t>
      </w:r>
    </w:p>
    <w:p w14:paraId="3A7E43D7" w14:textId="05D86BED" w:rsidR="00CC00DF" w:rsidRDefault="00CC00DF" w:rsidP="00CC00DF">
      <w:r>
        <w:t xml:space="preserve">JPA </w:t>
      </w:r>
      <w:r>
        <w:rPr>
          <w:rFonts w:hint="eastAsia"/>
        </w:rPr>
        <w:t xml:space="preserve">표준 규격대로 만들어진 제품 중에서 유명한 것이 </w:t>
      </w:r>
      <w:r>
        <w:t xml:space="preserve">Hibernate </w:t>
      </w:r>
      <w:r>
        <w:rPr>
          <w:rFonts w:hint="eastAsia"/>
        </w:rPr>
        <w:t>오픈소스 라이브러리이다.</w:t>
      </w:r>
    </w:p>
    <w:p w14:paraId="5C3883AE" w14:textId="1A525757" w:rsidR="00CC00DF" w:rsidRDefault="00BC7FFB" w:rsidP="00CC00DF">
      <w:r>
        <w:rPr>
          <w:rFonts w:hint="eastAsia"/>
        </w:rPr>
        <w:t xml:space="preserve">우리가 사용하는 </w:t>
      </w:r>
      <w:r>
        <w:t xml:space="preserve">Spring </w:t>
      </w:r>
      <w:r>
        <w:rPr>
          <w:rFonts w:hint="eastAsia"/>
        </w:rPr>
        <w:t xml:space="preserve">JPA에 </w:t>
      </w:r>
      <w:r>
        <w:t xml:space="preserve">Hibernate </w:t>
      </w:r>
      <w:r>
        <w:rPr>
          <w:rFonts w:hint="eastAsia"/>
        </w:rPr>
        <w:t>라이브러리가 포함되어 있다.</w:t>
      </w:r>
    </w:p>
    <w:p w14:paraId="3E0B0A4E" w14:textId="44C74930" w:rsidR="00CC00DF" w:rsidRDefault="00CC00DF" w:rsidP="00CC00DF"/>
    <w:p w14:paraId="2C4F9B38" w14:textId="3A2ACB4A" w:rsidR="00371F6E" w:rsidRDefault="00371F6E" w:rsidP="00CC00DF">
      <w:r>
        <w:rPr>
          <w:rFonts w:hint="eastAsia"/>
        </w:rPr>
        <w:t>우리 나라의 전자 정부 표준 프레임웍에서 Spring my</w:t>
      </w:r>
      <w:r>
        <w:t>b</w:t>
      </w:r>
      <w:r>
        <w:rPr>
          <w:rFonts w:hint="eastAsia"/>
        </w:rPr>
        <w:t>atis를 채택하고 있기 때문에, 우리 나라 공공 프로젝트에서 my</w:t>
      </w:r>
      <w:r>
        <w:t>b</w:t>
      </w:r>
      <w:r>
        <w:rPr>
          <w:rFonts w:hint="eastAsia"/>
        </w:rPr>
        <w:t xml:space="preserve">atis를 사용하는 경우가 많다. 그렇지만 </w:t>
      </w:r>
      <w:r>
        <w:t>JPA</w:t>
      </w:r>
      <w:r>
        <w:rPr>
          <w:rFonts w:hint="eastAsia"/>
        </w:rPr>
        <w:t xml:space="preserve">가 좀 더 미래지향적인 기술이기 때문에 점점 </w:t>
      </w:r>
      <w:r>
        <w:t>JPA</w:t>
      </w:r>
      <w:r>
        <w:rPr>
          <w:rFonts w:hint="eastAsia"/>
        </w:rPr>
        <w:t>를 사용하는 경우가 늘어나고 있다.</w:t>
      </w:r>
    </w:p>
    <w:p w14:paraId="30FE5602" w14:textId="77777777" w:rsidR="00371F6E" w:rsidRDefault="00371F6E" w:rsidP="00CC00DF"/>
    <w:p w14:paraId="0FDE90A3" w14:textId="5F970826" w:rsidR="00BC7FFB" w:rsidRDefault="00BC7FFB" w:rsidP="00CC00DF"/>
    <w:p w14:paraId="0F435765" w14:textId="42475F4D" w:rsidR="00CC00DF" w:rsidRDefault="00BC7FFB" w:rsidP="00BC7FFB">
      <w:pPr>
        <w:pStyle w:val="Heading2"/>
      </w:pPr>
      <w:bookmarkStart w:id="2" w:name="_Toc489024270"/>
      <w:r>
        <w:rPr>
          <w:rFonts w:hint="eastAsia"/>
        </w:rPr>
        <w:t xml:space="preserve">JPA와 </w:t>
      </w:r>
      <w:r>
        <w:t xml:space="preserve">mybatis </w:t>
      </w:r>
      <w:r>
        <w:rPr>
          <w:rFonts w:hint="eastAsia"/>
        </w:rPr>
        <w:t>비교</w:t>
      </w:r>
      <w:bookmarkEnd w:id="2"/>
    </w:p>
    <w:p w14:paraId="0D8D7373" w14:textId="424991A8" w:rsidR="00BC7FFB" w:rsidRDefault="00BC7FFB" w:rsidP="00BC7FFB"/>
    <w:p w14:paraId="1B65B8D1" w14:textId="04E72720" w:rsidR="00BC7FFB" w:rsidRDefault="00BC7FFB" w:rsidP="00BC7FFB">
      <w:r>
        <w:rPr>
          <w:rFonts w:hint="eastAsia"/>
        </w:rPr>
        <w:t>MySQL, Oracle, SQL Server</w:t>
      </w:r>
      <w:r>
        <w:t xml:space="preserve"> </w:t>
      </w:r>
      <w:r>
        <w:rPr>
          <w:rFonts w:hint="eastAsia"/>
        </w:rPr>
        <w:t xml:space="preserve">등 </w:t>
      </w:r>
      <w:r>
        <w:t xml:space="preserve">DBMS  </w:t>
      </w:r>
      <w:r>
        <w:rPr>
          <w:rFonts w:hint="eastAsia"/>
        </w:rPr>
        <w:t xml:space="preserve">제품 마다 </w:t>
      </w:r>
      <w:r>
        <w:t xml:space="preserve">SQL </w:t>
      </w:r>
      <w:r>
        <w:rPr>
          <w:rFonts w:hint="eastAsia"/>
        </w:rPr>
        <w:t>문법은 조금씩 다르다.</w:t>
      </w:r>
    </w:p>
    <w:p w14:paraId="32D4AE39" w14:textId="248B72A3" w:rsidR="00BC7FFB" w:rsidRDefault="00BC7FFB" w:rsidP="00BC7FFB">
      <w:r>
        <w:rPr>
          <w:rFonts w:hint="eastAsia"/>
        </w:rPr>
        <w:t xml:space="preserve">그래서 </w:t>
      </w:r>
      <w:r>
        <w:t xml:space="preserve">DBMS </w:t>
      </w:r>
      <w:r>
        <w:rPr>
          <w:rFonts w:hint="eastAsia"/>
        </w:rPr>
        <w:t xml:space="preserve">제품을 교체하려면, </w:t>
      </w:r>
      <w:r>
        <w:t xml:space="preserve">SQL </w:t>
      </w:r>
      <w:r>
        <w:rPr>
          <w:rFonts w:hint="eastAsia"/>
        </w:rPr>
        <w:t>문장도 수정해야 한다.</w:t>
      </w:r>
    </w:p>
    <w:p w14:paraId="14B98BF8" w14:textId="77777777" w:rsidR="00BC7FFB" w:rsidRDefault="00BC7FFB" w:rsidP="00BC7FFB"/>
    <w:p w14:paraId="28AE223D" w14:textId="77777777" w:rsidR="00BC7FFB" w:rsidRDefault="00BC7FFB" w:rsidP="00BC7FFB"/>
    <w:p w14:paraId="43F5A33F" w14:textId="2395C862" w:rsidR="00BC7FFB" w:rsidRDefault="00BC7FFB" w:rsidP="00BC7FFB">
      <w:pPr>
        <w:pStyle w:val="Heading3"/>
      </w:pPr>
      <w:r>
        <w:rPr>
          <w:rFonts w:hint="eastAsia"/>
        </w:rPr>
        <w:t>JPA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05359411" w14:textId="30E8F8EB" w:rsidR="00BC7FFB" w:rsidRDefault="00BC7FFB" w:rsidP="00BC7FFB">
      <w:r>
        <w:rPr>
          <w:rFonts w:hint="eastAsia"/>
        </w:rPr>
        <w:t xml:space="preserve">SQL 명령을 구현할 필요가 없다. 그래서 </w:t>
      </w:r>
      <w:r>
        <w:t xml:space="preserve">DBMS </w:t>
      </w:r>
      <w:r>
        <w:rPr>
          <w:rFonts w:hint="eastAsia"/>
        </w:rPr>
        <w:t>제품을 교체하더라도 소스코드를 수정할 필요가 없다.</w:t>
      </w:r>
    </w:p>
    <w:p w14:paraId="74A20A56" w14:textId="3976C010" w:rsidR="00BC7FFB" w:rsidRDefault="00BC7FFB" w:rsidP="00BC7FFB">
      <w:r>
        <w:rPr>
          <w:rFonts w:hint="eastAsia"/>
        </w:rPr>
        <w:t>자동으로 처리되는 부분이 많아서, 구현할 소스코드의 양이 상대적으로 적다.</w:t>
      </w:r>
    </w:p>
    <w:p w14:paraId="3DD91398" w14:textId="424A7968" w:rsidR="00BC7FFB" w:rsidRPr="00BC7FFB" w:rsidRDefault="00BC7FFB" w:rsidP="00BC7FFB">
      <w:r>
        <w:rPr>
          <w:rFonts w:hint="eastAsia"/>
        </w:rPr>
        <w:t>관계형 데이터베이스가 아니더라도 적용할 수 있다.</w:t>
      </w:r>
    </w:p>
    <w:p w14:paraId="5647E96E" w14:textId="77777777" w:rsidR="00BC7FFB" w:rsidRDefault="00BC7FFB" w:rsidP="00BC7FFB"/>
    <w:p w14:paraId="3834F521" w14:textId="3E65616A" w:rsidR="00BC7FFB" w:rsidRDefault="00BC7FFB" w:rsidP="00BC7FFB">
      <w:pPr>
        <w:pStyle w:val="Heading3"/>
      </w:pPr>
      <w:r>
        <w:rPr>
          <w:rFonts w:hint="eastAsia"/>
        </w:rPr>
        <w:t>JPA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</w:p>
    <w:p w14:paraId="5256FF1E" w14:textId="2E0D8705" w:rsidR="00BC7FFB" w:rsidRPr="00BC7FFB" w:rsidRDefault="00BC7FFB" w:rsidP="00BC7FFB">
      <w:r>
        <w:rPr>
          <w:rFonts w:hint="eastAsia"/>
        </w:rPr>
        <w:t xml:space="preserve">복잡한 조회 명령을 구현해야 할 때, 익숙한 </w:t>
      </w:r>
      <w:r>
        <w:t xml:space="preserve">SQL </w:t>
      </w:r>
      <w:r>
        <w:rPr>
          <w:rFonts w:hint="eastAsia"/>
        </w:rPr>
        <w:t xml:space="preserve">명령으로 구현할 수가 없고, </w:t>
      </w:r>
      <w:r>
        <w:t>JPA</w:t>
      </w:r>
      <w:r>
        <w:rPr>
          <w:rFonts w:hint="eastAsia"/>
        </w:rPr>
        <w:t>의 고급 기능을 공부해야 한다.</w:t>
      </w:r>
    </w:p>
    <w:p w14:paraId="32D5C642" w14:textId="77777777" w:rsidR="00BC7FFB" w:rsidRPr="00BC7FFB" w:rsidRDefault="00BC7FFB" w:rsidP="00BC7FFB"/>
    <w:p w14:paraId="47B28665" w14:textId="3028513E" w:rsidR="00BC7FFB" w:rsidRDefault="00BC7FFB" w:rsidP="00BC7FFB">
      <w:pPr>
        <w:pStyle w:val="Heading3"/>
      </w:pPr>
      <w:r>
        <w:rPr>
          <w:rFonts w:hint="eastAsia"/>
        </w:rPr>
        <w:t>mybatis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장점</w:t>
      </w:r>
    </w:p>
    <w:p w14:paraId="27EA705B" w14:textId="34EB3E2E" w:rsidR="00BC7FFB" w:rsidRDefault="00BC7FFB" w:rsidP="00BC7FFB">
      <w:r>
        <w:rPr>
          <w:rFonts w:hint="eastAsia"/>
        </w:rPr>
        <w:t xml:space="preserve">익숙한 </w:t>
      </w:r>
      <w:r>
        <w:t xml:space="preserve">SQL </w:t>
      </w:r>
      <w:r>
        <w:rPr>
          <w:rFonts w:hint="eastAsia"/>
        </w:rPr>
        <w:t>명령으로 구현할 수 있다.</w:t>
      </w:r>
    </w:p>
    <w:p w14:paraId="4AE04155" w14:textId="77777777" w:rsidR="00371F6E" w:rsidRDefault="00371F6E" w:rsidP="00371F6E">
      <w:r>
        <w:rPr>
          <w:rFonts w:hint="eastAsia"/>
        </w:rPr>
        <w:t>SQL 문장을 그대로 사용하여 구현하기 때문에, SQL 문장에 익숙한 개발자에게 myBatis가 편하다.</w:t>
      </w:r>
    </w:p>
    <w:p w14:paraId="3FBD2B4D" w14:textId="3D5F0071" w:rsidR="00371F6E" w:rsidRDefault="00371F6E" w:rsidP="00BC7FFB"/>
    <w:p w14:paraId="6DC29B91" w14:textId="0B00BC87" w:rsidR="00371F6E" w:rsidRDefault="00371F6E" w:rsidP="00371F6E">
      <w:r>
        <w:rPr>
          <w:rFonts w:hint="eastAsia"/>
        </w:rPr>
        <w:t>DB 조회 결과를 복잡한 객체 구조로 변환해야 할 때 myBatis 기능이 좋다.</w:t>
      </w:r>
    </w:p>
    <w:p w14:paraId="5DD6E90F" w14:textId="7FDA4017" w:rsidR="00371F6E" w:rsidRDefault="00371F6E" w:rsidP="00371F6E">
      <w:r>
        <w:rPr>
          <w:rFonts w:hint="eastAsia"/>
        </w:rPr>
        <w:t>mybatis의 resultMap 기능이 바로 그것이다.</w:t>
      </w:r>
    </w:p>
    <w:p w14:paraId="18B7C722" w14:textId="61F00342" w:rsidR="00371F6E" w:rsidRDefault="00371F6E" w:rsidP="00371F6E">
      <w:r>
        <w:rPr>
          <w:rFonts w:hint="eastAsia"/>
        </w:rPr>
        <w:t>이 기능은 복잡한 보고서(report)를 출력해야 할 때, 특히 유용하다.</w:t>
      </w:r>
    </w:p>
    <w:p w14:paraId="00A0B20A" w14:textId="2F25F4C0" w:rsidR="00371F6E" w:rsidRDefault="00371F6E" w:rsidP="00BC7FFB"/>
    <w:p w14:paraId="236F9796" w14:textId="6DA9F24B" w:rsidR="00371F6E" w:rsidRDefault="00371F6E" w:rsidP="00371F6E">
      <w:r>
        <w:rPr>
          <w:rFonts w:hint="eastAsia"/>
        </w:rPr>
        <w:t xml:space="preserve">데이터베이스 성능 개선을 위해, 어떤 인덱스를 생성해야 하는지 파악하기 위해, </w:t>
      </w:r>
    </w:p>
    <w:p w14:paraId="0B171F4D" w14:textId="0BFF35A9" w:rsidR="00371F6E" w:rsidRDefault="00371F6E" w:rsidP="00371F6E">
      <w:r>
        <w:rPr>
          <w:rFonts w:hint="eastAsia"/>
        </w:rPr>
        <w:t xml:space="preserve">SQL 쿼리들을 분석해야 하는데, 이때 myBatis는 SQL 문장을 그대로 사용하기 때문에, </w:t>
      </w:r>
    </w:p>
    <w:p w14:paraId="5E2B3C05" w14:textId="0148C0F0" w:rsidR="00371F6E" w:rsidRDefault="00371F6E" w:rsidP="00371F6E">
      <w:r>
        <w:rPr>
          <w:rFonts w:hint="eastAsia"/>
          <w:kern w:val="0"/>
        </w:rPr>
        <w:t>SQL 쿼리 분석하기 편하다.</w:t>
      </w:r>
    </w:p>
    <w:p w14:paraId="1C216469" w14:textId="23A1249F" w:rsidR="00BC7FFB" w:rsidRDefault="00BC7FFB" w:rsidP="00BC7FFB"/>
    <w:p w14:paraId="78069DEF" w14:textId="77777777" w:rsidR="00371F6E" w:rsidRPr="00BC7FFB" w:rsidRDefault="00371F6E" w:rsidP="00BC7FFB"/>
    <w:p w14:paraId="3973F062" w14:textId="78135465" w:rsidR="00CC00DF" w:rsidRDefault="00BC7FFB" w:rsidP="00BC7FFB">
      <w:pPr>
        <w:pStyle w:val="Heading3"/>
      </w:pPr>
      <w:r>
        <w:rPr>
          <w:rFonts w:hint="eastAsia"/>
        </w:rPr>
        <w:lastRenderedPageBreak/>
        <w:t>mybatis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단점</w:t>
      </w:r>
    </w:p>
    <w:p w14:paraId="2B21B4B6" w14:textId="6BD7471E" w:rsidR="00BC7FFB" w:rsidRDefault="00BC7FFB" w:rsidP="00BC7FFB">
      <w:r>
        <w:rPr>
          <w:rFonts w:hint="eastAsia"/>
        </w:rPr>
        <w:t>구현할 소스코드의 양이 상대적으로 많다.</w:t>
      </w:r>
    </w:p>
    <w:p w14:paraId="4D112A31" w14:textId="3D66A5BC" w:rsidR="00BC7FFB" w:rsidRDefault="00BC7FFB" w:rsidP="00BC7FFB">
      <w:r>
        <w:rPr>
          <w:rFonts w:hint="eastAsia"/>
        </w:rPr>
        <w:t>관계형 데이터베이스에만 적용할 수 있다.</w:t>
      </w:r>
    </w:p>
    <w:p w14:paraId="25F0FF88" w14:textId="78C732E5" w:rsidR="00BC7FFB" w:rsidRDefault="00BC7FFB" w:rsidP="00BC7FFB"/>
    <w:p w14:paraId="2AEB446D" w14:textId="77777777" w:rsidR="00371F6E" w:rsidRDefault="00371F6E" w:rsidP="00371F6E">
      <w:r>
        <w:t xml:space="preserve">DBMS </w:t>
      </w:r>
      <w:r>
        <w:rPr>
          <w:rFonts w:hint="eastAsia"/>
        </w:rPr>
        <w:t xml:space="preserve">제품을 교체하면 </w:t>
      </w:r>
      <w:r>
        <w:t xml:space="preserve">SQL </w:t>
      </w:r>
      <w:r>
        <w:rPr>
          <w:rFonts w:hint="eastAsia"/>
        </w:rPr>
        <w:t>소스코드를 수정해야 한다.</w:t>
      </w:r>
    </w:p>
    <w:p w14:paraId="0AB3A97E" w14:textId="6B3F73D4" w:rsidR="00371F6E" w:rsidRDefault="00371F6E" w:rsidP="00371F6E">
      <w:r>
        <w:rPr>
          <w:rFonts w:hint="eastAsia"/>
        </w:rPr>
        <w:t>Oracle, MS SQL Server, mySQL 등 DBMS 마다 SQL 문법이 약간씩 차이가 있다.</w:t>
      </w:r>
    </w:p>
    <w:p w14:paraId="2979FB00" w14:textId="57A1CAE9" w:rsidR="00371F6E" w:rsidRDefault="00371F6E" w:rsidP="00371F6E">
      <w:r>
        <w:rPr>
          <w:rFonts w:hint="eastAsia"/>
        </w:rPr>
        <w:t>그래서 DBMS를 바꾸면 SQL 문도 수정해야 하는 불편함이 있다.</w:t>
      </w:r>
    </w:p>
    <w:p w14:paraId="227EDF6B" w14:textId="7A565B1A" w:rsidR="00371F6E" w:rsidRPr="00BC7FFB" w:rsidRDefault="00371F6E" w:rsidP="00371F6E">
      <w:r>
        <w:rPr>
          <w:rFonts w:hint="eastAsia"/>
          <w:kern w:val="0"/>
        </w:rPr>
        <w:t>SQL 문을 사용하지 않는 Hibernate, JPA에는 이런 문제가 없다.</w:t>
      </w:r>
    </w:p>
    <w:p w14:paraId="5848DF5D" w14:textId="1E04DA37" w:rsidR="00CC00DF" w:rsidRDefault="00CC00DF" w:rsidP="001F547C"/>
    <w:p w14:paraId="3B342E8C" w14:textId="2A30EE61" w:rsidR="00371F6E" w:rsidRDefault="00371F6E" w:rsidP="001F547C"/>
    <w:p w14:paraId="3146A205" w14:textId="529B7E79" w:rsidR="006B50D6" w:rsidRDefault="006B50D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24FC6E4" w14:textId="6E490275" w:rsidR="00CC00DF" w:rsidRDefault="006B50D6" w:rsidP="006B50D6">
      <w:pPr>
        <w:pStyle w:val="Heading2"/>
      </w:pPr>
      <w:bookmarkStart w:id="3" w:name="_Toc489024271"/>
      <w:r>
        <w:rPr>
          <w:rFonts w:hint="eastAsia"/>
        </w:rPr>
        <w:lastRenderedPageBreak/>
        <w:t>mybatis mapper</w:t>
      </w:r>
      <w:bookmarkEnd w:id="3"/>
    </w:p>
    <w:p w14:paraId="01F03CDE" w14:textId="3632E180" w:rsidR="006B50D6" w:rsidRDefault="006B50D6" w:rsidP="006B50D6"/>
    <w:p w14:paraId="130AFB03" w14:textId="6A44DFA9" w:rsidR="006B50D6" w:rsidRDefault="006B50D6" w:rsidP="006B50D6">
      <w:r>
        <w:rPr>
          <w:rFonts w:hint="eastAsia"/>
        </w:rPr>
        <w:t xml:space="preserve">데이터베이스 테이블에 대한 </w:t>
      </w:r>
      <w:r>
        <w:t xml:space="preserve">SELECT/INSERT/UPDATE/DELETE </w:t>
      </w: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명령들을 </w:t>
      </w:r>
      <w:r>
        <w:t>mybatis mapper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구현한다.</w:t>
      </w:r>
    </w:p>
    <w:p w14:paraId="0601AF68" w14:textId="3C82CF43" w:rsidR="006B50D6" w:rsidRDefault="006B50D6" w:rsidP="006B50D6">
      <w:r>
        <w:rPr>
          <w:rFonts w:hint="eastAsia"/>
        </w:rPr>
        <w:t xml:space="preserve">보통 데이터베이스 테이블 한 개당 </w:t>
      </w:r>
      <w:r>
        <w:t xml:space="preserve">mybatis </w:t>
      </w:r>
      <w:r>
        <w:rPr>
          <w:rFonts w:hint="eastAsia"/>
        </w:rPr>
        <w:t>mapper를 한 개를 구현한다.</w:t>
      </w:r>
    </w:p>
    <w:p w14:paraId="0156013B" w14:textId="7C117768" w:rsidR="006B50D6" w:rsidRDefault="006B50D6" w:rsidP="006B50D6"/>
    <w:p w14:paraId="451EC1B3" w14:textId="17C4684A" w:rsidR="006B50D6" w:rsidRDefault="006B50D6" w:rsidP="006B50D6">
      <w:r>
        <w:t>mybatis mapper</w:t>
      </w:r>
      <w:r>
        <w:rPr>
          <w:rFonts w:hint="eastAsia"/>
        </w:rPr>
        <w:t xml:space="preserve">는 </w:t>
      </w:r>
      <w:r>
        <w:t xml:space="preserve">Java Interface </w:t>
      </w:r>
      <w:r>
        <w:rPr>
          <w:rFonts w:hint="eastAsia"/>
        </w:rPr>
        <w:t xml:space="preserve">파일 한 개와, </w:t>
      </w:r>
      <w:r>
        <w:t xml:space="preserve">XML </w:t>
      </w:r>
      <w:r>
        <w:rPr>
          <w:rFonts w:hint="eastAsia"/>
        </w:rPr>
        <w:t>파일 한 개로 구현된다.</w:t>
      </w:r>
    </w:p>
    <w:p w14:paraId="4CEBFFB1" w14:textId="77777777" w:rsidR="006B50D6" w:rsidRDefault="006B50D6" w:rsidP="006B50D6"/>
    <w:p w14:paraId="738A95C2" w14:textId="587B7DE1" w:rsidR="006B50D6" w:rsidRDefault="006B50D6" w:rsidP="006B50D6">
      <w:r>
        <w:t>DB</w:t>
      </w:r>
      <w:r>
        <w:rPr>
          <w:rFonts w:hint="eastAsia"/>
        </w:rPr>
        <w:t xml:space="preserve"> 테이블에 대한 조회, 삽입, 수정, 삭제 </w:t>
      </w:r>
      <w:r>
        <w:t xml:space="preserve">SQL </w:t>
      </w:r>
      <w:r>
        <w:rPr>
          <w:rFonts w:hint="eastAsia"/>
        </w:rPr>
        <w:t xml:space="preserve">명령을 </w:t>
      </w:r>
      <w:r>
        <w:t xml:space="preserve">mapper XML </w:t>
      </w:r>
      <w:r>
        <w:rPr>
          <w:rFonts w:hint="eastAsia"/>
        </w:rPr>
        <w:t>파일에 구현한다.</w:t>
      </w:r>
    </w:p>
    <w:p w14:paraId="5BEC6C01" w14:textId="3F7EBAE1" w:rsidR="006B50D6" w:rsidRDefault="006B50D6" w:rsidP="006B50D6">
      <w:r>
        <w:rPr>
          <w:rFonts w:hint="eastAsia"/>
        </w:rPr>
        <w:t xml:space="preserve">그리고 이 명령을 호출하기 위한 </w:t>
      </w:r>
      <w:r>
        <w:t xml:space="preserve">Java </w:t>
      </w:r>
      <w:r>
        <w:rPr>
          <w:rFonts w:hint="eastAsia"/>
        </w:rPr>
        <w:t xml:space="preserve">메소드를 </w:t>
      </w:r>
      <w:r>
        <w:t xml:space="preserve">mapper Java Interface </w:t>
      </w:r>
      <w:r>
        <w:rPr>
          <w:rFonts w:hint="eastAsia"/>
        </w:rPr>
        <w:t xml:space="preserve">파일에 </w:t>
      </w:r>
      <w:r w:rsidR="0064562F">
        <w:rPr>
          <w:rFonts w:hint="eastAsia"/>
        </w:rPr>
        <w:t>선언</w:t>
      </w:r>
      <w:r>
        <w:rPr>
          <w:rFonts w:hint="eastAsia"/>
        </w:rPr>
        <w:t>한다.</w:t>
      </w:r>
      <w:r>
        <w:br/>
      </w:r>
    </w:p>
    <w:p w14:paraId="619D4F88" w14:textId="77777777" w:rsidR="006B50D6" w:rsidRDefault="006B50D6" w:rsidP="006B50D6">
      <w:r>
        <w:rPr>
          <w:rFonts w:hint="eastAsia"/>
        </w:rPr>
        <w:t xml:space="preserve">예를 들어 </w:t>
      </w:r>
      <w:r>
        <w:t xml:space="preserve">Student </w:t>
      </w:r>
      <w:r>
        <w:rPr>
          <w:rFonts w:hint="eastAsia"/>
        </w:rPr>
        <w:t xml:space="preserve">테이블에 대한 </w:t>
      </w:r>
      <w:r>
        <w:t xml:space="preserve">mybatis </w:t>
      </w:r>
      <w:r>
        <w:rPr>
          <w:rFonts w:hint="eastAsia"/>
        </w:rPr>
        <w:t>mapper는,</w:t>
      </w:r>
    </w:p>
    <w:p w14:paraId="6B00FF8D" w14:textId="77777777" w:rsidR="006B50D6" w:rsidRDefault="006B50D6" w:rsidP="006B50D6">
      <w:r>
        <w:t xml:space="preserve">StudentMapper Java </w:t>
      </w:r>
      <w:r>
        <w:rPr>
          <w:rFonts w:hint="eastAsia"/>
        </w:rPr>
        <w:t>인터페이스를 포함하는 Student</w:t>
      </w:r>
      <w:r>
        <w:t>Mapper</w:t>
      </w:r>
      <w:r>
        <w:rPr>
          <w:rFonts w:hint="eastAsia"/>
        </w:rPr>
        <w:t>.java 파일과</w:t>
      </w:r>
    </w:p>
    <w:p w14:paraId="2058BAB0" w14:textId="77777777" w:rsidR="006B50D6" w:rsidRDefault="006B50D6" w:rsidP="006B50D6">
      <w:r>
        <w:rPr>
          <w:rFonts w:hint="eastAsia"/>
        </w:rPr>
        <w:t xml:space="preserve">Student 테이블에 대한 </w:t>
      </w:r>
      <w:r>
        <w:t xml:space="preserve">SQL </w:t>
      </w:r>
      <w:r>
        <w:rPr>
          <w:rFonts w:hint="eastAsia"/>
        </w:rPr>
        <w:t xml:space="preserve">명령이 포함된 </w:t>
      </w:r>
      <w:r>
        <w:t xml:space="preserve">StudentMapper.xml </w:t>
      </w:r>
      <w:r>
        <w:rPr>
          <w:rFonts w:hint="eastAsia"/>
        </w:rPr>
        <w:t>파일로 구현된다.</w:t>
      </w:r>
    </w:p>
    <w:p w14:paraId="06FEAC29" w14:textId="662D60D2" w:rsidR="006B50D6" w:rsidRDefault="006B50D6" w:rsidP="006B50D6"/>
    <w:p w14:paraId="75E8332D" w14:textId="3A43F3F7" w:rsidR="0064562F" w:rsidRDefault="0064562F" w:rsidP="006B50D6">
      <w:r>
        <w:t xml:space="preserve">mapper </w:t>
      </w:r>
      <w:r>
        <w:rPr>
          <w:rFonts w:hint="eastAsia"/>
        </w:rPr>
        <w:t>메소드를 호출하기 위한 Java</w:t>
      </w:r>
      <w:r>
        <w:t xml:space="preserve"> </w:t>
      </w:r>
      <w:r>
        <w:rPr>
          <w:rFonts w:hint="eastAsia"/>
        </w:rPr>
        <w:t>메소드를</w:t>
      </w:r>
      <w:r>
        <w:t xml:space="preserve"> Java Interface</w:t>
      </w:r>
      <w:r>
        <w:rPr>
          <w:rFonts w:hint="eastAsia"/>
        </w:rPr>
        <w:t>에 선언하기만</w:t>
      </w:r>
      <w:r>
        <w:t xml:space="preserve"> </w:t>
      </w:r>
      <w:r>
        <w:rPr>
          <w:rFonts w:hint="eastAsia"/>
        </w:rPr>
        <w:t>하면 된다.</w:t>
      </w:r>
    </w:p>
    <w:p w14:paraId="5BF321B9" w14:textId="1FBB8005" w:rsidR="0064562F" w:rsidRDefault="0064562F" w:rsidP="006B50D6">
      <w:r>
        <w:rPr>
          <w:rFonts w:hint="eastAsia"/>
        </w:rPr>
        <w:t>이 메소드를 구현(</w:t>
      </w:r>
      <w:r>
        <w:t>implements)</w:t>
      </w:r>
      <w:r>
        <w:rPr>
          <w:rFonts w:hint="eastAsia"/>
        </w:rPr>
        <w:t>할 필요는 없다.</w:t>
      </w:r>
    </w:p>
    <w:p w14:paraId="772AF264" w14:textId="69AA4411" w:rsidR="0064562F" w:rsidRDefault="0064562F" w:rsidP="006B50D6">
      <w:r>
        <w:rPr>
          <w:rFonts w:hint="eastAsia"/>
        </w:rPr>
        <w:t xml:space="preserve">즉 </w:t>
      </w:r>
      <w:r>
        <w:t xml:space="preserve">StudentMapper Java </w:t>
      </w:r>
      <w:r>
        <w:rPr>
          <w:rFonts w:hint="eastAsia"/>
        </w:rPr>
        <w:t>Interface만 만들면 되고,</w:t>
      </w:r>
    </w:p>
    <w:p w14:paraId="44022016" w14:textId="26CB69AC" w:rsidR="0064562F" w:rsidRDefault="0064562F" w:rsidP="006B50D6">
      <w:r>
        <w:rPr>
          <w:rFonts w:hint="eastAsia"/>
        </w:rPr>
        <w:t>이 인터페이스를 구현(</w:t>
      </w:r>
      <w:r>
        <w:t>implements)</w:t>
      </w:r>
      <w:r>
        <w:rPr>
          <w:rFonts w:hint="eastAsia"/>
        </w:rPr>
        <w:t xml:space="preserve">한 </w:t>
      </w:r>
      <w:r>
        <w:t xml:space="preserve">Java </w:t>
      </w:r>
      <w:r>
        <w:rPr>
          <w:rFonts w:hint="eastAsia"/>
        </w:rPr>
        <w:t>클래스를 구현할 필요는 없다.</w:t>
      </w:r>
    </w:p>
    <w:p w14:paraId="64A1A64D" w14:textId="660CC710" w:rsidR="0064562F" w:rsidRDefault="0064562F" w:rsidP="006B50D6"/>
    <w:p w14:paraId="133DAB53" w14:textId="552B518D" w:rsidR="0064562F" w:rsidRDefault="0064562F" w:rsidP="006B50D6">
      <w:r>
        <w:rPr>
          <w:rFonts w:hint="eastAsia"/>
        </w:rPr>
        <w:t xml:space="preserve">StudentMapper 인터페이스를 구현한 </w:t>
      </w:r>
      <w:r>
        <w:t xml:space="preserve">Java </w:t>
      </w:r>
      <w:r>
        <w:rPr>
          <w:rFonts w:hint="eastAsia"/>
        </w:rPr>
        <w:t>클래스를</w:t>
      </w:r>
    </w:p>
    <w:p w14:paraId="50978847" w14:textId="0B905E5B" w:rsidR="0064562F" w:rsidRDefault="0064562F" w:rsidP="006B50D6">
      <w:r>
        <w:t>mybatis spring</w:t>
      </w:r>
      <w:r>
        <w:rPr>
          <w:rFonts w:hint="eastAsia"/>
        </w:rPr>
        <w:t>이 자동으로 구현해 주기 때문이다.</w:t>
      </w:r>
    </w:p>
    <w:p w14:paraId="3C807DA9" w14:textId="2D9F5334" w:rsidR="0064562F" w:rsidRDefault="0064562F" w:rsidP="006B50D6"/>
    <w:p w14:paraId="5447ABA9" w14:textId="2B9CBD43" w:rsidR="0064562F" w:rsidRDefault="0064562F" w:rsidP="006B50D6"/>
    <w:p w14:paraId="37157BCC" w14:textId="7CDB6EE6" w:rsidR="009B75E3" w:rsidRDefault="009B75E3" w:rsidP="009B75E3">
      <w:pPr>
        <w:pStyle w:val="Heading2"/>
      </w:pPr>
      <w:bookmarkStart w:id="4" w:name="_Toc489024272"/>
      <w:r>
        <w:t xml:space="preserve">Auto Increment </w:t>
      </w:r>
      <w:r>
        <w:rPr>
          <w:rFonts w:hint="eastAsia"/>
        </w:rPr>
        <w:t>필드 (</w:t>
      </w:r>
      <w:r>
        <w:t xml:space="preserve">Identity </w:t>
      </w:r>
      <w:r>
        <w:rPr>
          <w:rFonts w:hint="eastAsia"/>
        </w:rPr>
        <w:t>필드)</w:t>
      </w:r>
      <w:bookmarkEnd w:id="4"/>
    </w:p>
    <w:p w14:paraId="093A6033" w14:textId="18DBCE9E" w:rsidR="009B75E3" w:rsidRDefault="009B75E3" w:rsidP="009B75E3"/>
    <w:p w14:paraId="43923D3E" w14:textId="5506ED99" w:rsidR="009B75E3" w:rsidRDefault="009B75E3" w:rsidP="009B75E3">
      <w:r>
        <w:rPr>
          <w:rFonts w:hint="eastAsia"/>
        </w:rPr>
        <w:t>Student 테이블의 기본키(</w:t>
      </w:r>
      <w:r>
        <w:t>primary key)</w:t>
      </w:r>
      <w:r>
        <w:rPr>
          <w:rFonts w:hint="eastAsia"/>
        </w:rPr>
        <w:t xml:space="preserve">는 </w:t>
      </w:r>
      <w:r>
        <w:t xml:space="preserve">id </w:t>
      </w:r>
      <w:r>
        <w:rPr>
          <w:rFonts w:hint="eastAsia"/>
        </w:rPr>
        <w:t>필드이다.</w:t>
      </w:r>
    </w:p>
    <w:p w14:paraId="21416324" w14:textId="70EEAC55" w:rsidR="009B75E3" w:rsidRDefault="009B75E3" w:rsidP="009B75E3">
      <w:r>
        <w:t>MySQL</w:t>
      </w:r>
      <w:r>
        <w:rPr>
          <w:rFonts w:hint="eastAsia"/>
        </w:rPr>
        <w:t>에서 Student</w:t>
      </w:r>
      <w:r>
        <w:t xml:space="preserve"> </w:t>
      </w:r>
      <w:r>
        <w:rPr>
          <w:rFonts w:hint="eastAsia"/>
        </w:rPr>
        <w:t>테이블을 생성할 때,</w:t>
      </w:r>
      <w:r>
        <w:t xml:space="preserve"> id </w:t>
      </w:r>
      <w:r>
        <w:rPr>
          <w:rFonts w:hint="eastAsia"/>
        </w:rPr>
        <w:t xml:space="preserve">필드를 </w:t>
      </w:r>
      <w:r>
        <w:t xml:space="preserve">Auto Increment </w:t>
      </w:r>
      <w:r>
        <w:rPr>
          <w:rFonts w:hint="eastAsia"/>
        </w:rPr>
        <w:t>필드로 지정하였다.</w:t>
      </w:r>
    </w:p>
    <w:p w14:paraId="0F562A66" w14:textId="6254C95A" w:rsidR="009B75E3" w:rsidRDefault="009B75E3" w:rsidP="009B75E3"/>
    <w:p w14:paraId="51B3FCE8" w14:textId="13C4AE83" w:rsidR="009B75E3" w:rsidRDefault="009B75E3" w:rsidP="009B75E3">
      <w:r>
        <w:rPr>
          <w:rFonts w:hint="eastAsia"/>
        </w:rPr>
        <w:t>Auto Increment 필드의 값은 1부터 시작하는 일련번호이다.</w:t>
      </w:r>
    </w:p>
    <w:p w14:paraId="7B679E9E" w14:textId="69332369" w:rsidR="009B75E3" w:rsidRDefault="009B75E3" w:rsidP="009B75E3">
      <w:r>
        <w:rPr>
          <w:rFonts w:hint="eastAsia"/>
        </w:rPr>
        <w:t xml:space="preserve">테이블에 새 레코드를 </w:t>
      </w:r>
      <w:r>
        <w:t xml:space="preserve">insert </w:t>
      </w:r>
      <w:r>
        <w:rPr>
          <w:rFonts w:hint="eastAsia"/>
        </w:rPr>
        <w:t>할 때, 이 필드의 값에 일련번호가 자동으로 부여된다.</w:t>
      </w:r>
    </w:p>
    <w:p w14:paraId="23B270CF" w14:textId="77777777" w:rsidR="009B75E3" w:rsidRDefault="009B75E3" w:rsidP="009B75E3"/>
    <w:p w14:paraId="125991E7" w14:textId="493DAB4B" w:rsidR="009B75E3" w:rsidRDefault="009B75E3" w:rsidP="009B75E3">
      <w:r>
        <w:t xml:space="preserve">Auto Increment </w:t>
      </w:r>
      <w:r>
        <w:rPr>
          <w:rFonts w:hint="eastAsia"/>
        </w:rPr>
        <w:t>필드의 값인 자동으로 부여되기 때문에,</w:t>
      </w:r>
    </w:p>
    <w:p w14:paraId="711BD2AE" w14:textId="26930842" w:rsidR="009B75E3" w:rsidRDefault="009B75E3" w:rsidP="009B75E3">
      <w:r>
        <w:t>insert</w:t>
      </w:r>
      <w:r>
        <w:rPr>
          <w:rFonts w:hint="eastAsia"/>
        </w:rPr>
        <w:t xml:space="preserve">나 </w:t>
      </w:r>
      <w:r>
        <w:t xml:space="preserve">update SQL </w:t>
      </w:r>
      <w:r>
        <w:rPr>
          <w:rFonts w:hint="eastAsia"/>
        </w:rPr>
        <w:t>문에서 이 필드의 값을 저장하는 것이 에러이다.</w:t>
      </w:r>
    </w:p>
    <w:p w14:paraId="71B08F69" w14:textId="77777777" w:rsidR="009B75E3" w:rsidRDefault="009B75E3" w:rsidP="009B75E3"/>
    <w:p w14:paraId="3D52AE2C" w14:textId="130A78E5" w:rsidR="009B75E3" w:rsidRDefault="009B75E3" w:rsidP="009B75E3"/>
    <w:p w14:paraId="13CCA37D" w14:textId="68932944" w:rsidR="009B75E3" w:rsidRDefault="009B75E3" w:rsidP="009B75E3">
      <w:pPr>
        <w:pStyle w:val="Heading2"/>
      </w:pPr>
      <w:bookmarkStart w:id="5" w:name="_Toc489024273"/>
      <w:r>
        <w:rPr>
          <w:rFonts w:hint="eastAsia"/>
        </w:rPr>
        <w:t>Referential Integrity</w:t>
      </w:r>
      <w:r>
        <w:t xml:space="preserve"> Constraint</w:t>
      </w:r>
      <w:bookmarkEnd w:id="5"/>
    </w:p>
    <w:p w14:paraId="70A3063E" w14:textId="07F16CB1" w:rsidR="009B75E3" w:rsidRDefault="009B75E3" w:rsidP="009B75E3">
      <w:r>
        <w:rPr>
          <w:rFonts w:hint="eastAsia"/>
        </w:rPr>
        <w:t xml:space="preserve">Student 테이블의 </w:t>
      </w:r>
      <w:r>
        <w:t xml:space="preserve">departmentId </w:t>
      </w:r>
      <w:r>
        <w:rPr>
          <w:rFonts w:hint="eastAsia"/>
        </w:rPr>
        <w:t>필드는 외래키(</w:t>
      </w:r>
      <w:r>
        <w:t xml:space="preserve">foreign key) </w:t>
      </w:r>
      <w:r>
        <w:rPr>
          <w:rFonts w:hint="eastAsia"/>
        </w:rPr>
        <w:t>이다.</w:t>
      </w:r>
    </w:p>
    <w:p w14:paraId="53E38A28" w14:textId="02FDEA4F" w:rsidR="009B75E3" w:rsidRDefault="009B75E3" w:rsidP="009B75E3">
      <w:r>
        <w:rPr>
          <w:rFonts w:hint="eastAsia"/>
        </w:rPr>
        <w:t xml:space="preserve">이 필드의 값은 </w:t>
      </w:r>
      <w:r>
        <w:t xml:space="preserve">department </w:t>
      </w:r>
      <w:r>
        <w:rPr>
          <w:rFonts w:hint="eastAsia"/>
        </w:rPr>
        <w:t xml:space="preserve">테이블의 기본키인 </w:t>
      </w:r>
      <w:r>
        <w:t xml:space="preserve">id </w:t>
      </w:r>
      <w:r>
        <w:rPr>
          <w:rFonts w:hint="eastAsia"/>
        </w:rPr>
        <w:t>필드값과 일치해야 한다.</w:t>
      </w:r>
    </w:p>
    <w:p w14:paraId="2B670AA3" w14:textId="05DE691F" w:rsidR="009B75E3" w:rsidRDefault="009B75E3" w:rsidP="009B75E3">
      <w:r>
        <w:rPr>
          <w:rFonts w:hint="eastAsia"/>
        </w:rPr>
        <w:t xml:space="preserve">Student 테이블과 </w:t>
      </w:r>
      <w:r>
        <w:t xml:space="preserve">Department </w:t>
      </w:r>
      <w:r>
        <w:rPr>
          <w:rFonts w:hint="eastAsia"/>
        </w:rPr>
        <w:t xml:space="preserve">테이블을 조인할 때, </w:t>
      </w:r>
      <w:r>
        <w:t xml:space="preserve">departmentId </w:t>
      </w:r>
      <w:r>
        <w:rPr>
          <w:rFonts w:hint="eastAsia"/>
        </w:rPr>
        <w:t>필드를 사용한다.</w:t>
      </w:r>
    </w:p>
    <w:p w14:paraId="4073842E" w14:textId="6B797490" w:rsidR="009B75E3" w:rsidRDefault="009B75E3" w:rsidP="009B75E3"/>
    <w:p w14:paraId="768F1803" w14:textId="77777777" w:rsidR="009B75E3" w:rsidRDefault="009B75E3" w:rsidP="009B75E3">
      <w:pPr>
        <w:pStyle w:val="a1"/>
      </w:pPr>
      <w:r>
        <w:rPr>
          <w:color w:val="000000"/>
        </w:rPr>
        <w:t xml:space="preserve">    SELECT s.*, d.departmentName</w:t>
      </w:r>
    </w:p>
    <w:p w14:paraId="2D79B37F" w14:textId="4FF3C4ED" w:rsidR="009B75E3" w:rsidRDefault="009B75E3" w:rsidP="009B75E3">
      <w:pPr>
        <w:rPr>
          <w:color w:val="000000"/>
        </w:rPr>
      </w:pPr>
      <w:r>
        <w:rPr>
          <w:color w:val="000000"/>
        </w:rPr>
        <w:t xml:space="preserve">    FROM Student s LEFT JOIN department d ON s.departmentId = d.id</w:t>
      </w:r>
    </w:p>
    <w:p w14:paraId="55D690D0" w14:textId="2E31B7B3" w:rsidR="009B75E3" w:rsidRDefault="009B75E3" w:rsidP="009B75E3">
      <w:pPr>
        <w:rPr>
          <w:color w:val="000000"/>
        </w:rPr>
      </w:pPr>
    </w:p>
    <w:p w14:paraId="4461241F" w14:textId="46FACFAD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>Department 테이블에서 레코드를 한 개 삭제 하려고 할 때,</w:t>
      </w:r>
    </w:p>
    <w:p w14:paraId="6268FC4C" w14:textId="77777777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 xml:space="preserve">만약 </w:t>
      </w:r>
      <w:r>
        <w:rPr>
          <w:color w:val="000000"/>
        </w:rPr>
        <w:t xml:space="preserve">Student </w:t>
      </w:r>
      <w:r>
        <w:rPr>
          <w:rFonts w:hint="eastAsia"/>
          <w:color w:val="000000"/>
        </w:rPr>
        <w:t xml:space="preserve">테이블의 어떤 레코드의 </w:t>
      </w:r>
      <w:r>
        <w:rPr>
          <w:color w:val="000000"/>
        </w:rPr>
        <w:t xml:space="preserve">departmentId </w:t>
      </w:r>
      <w:r>
        <w:rPr>
          <w:rFonts w:hint="eastAsia"/>
          <w:color w:val="000000"/>
        </w:rPr>
        <w:t>필드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값이, </w:t>
      </w:r>
    </w:p>
    <w:p w14:paraId="5D7BA302" w14:textId="554B7343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 xml:space="preserve">그 삭제하려는 </w:t>
      </w:r>
      <w:r>
        <w:rPr>
          <w:color w:val="000000"/>
        </w:rPr>
        <w:t xml:space="preserve">Department </w:t>
      </w:r>
      <w:r>
        <w:rPr>
          <w:rFonts w:hint="eastAsia"/>
          <w:color w:val="000000"/>
        </w:rPr>
        <w:t xml:space="preserve">레코드의 </w:t>
      </w:r>
      <w:r>
        <w:rPr>
          <w:color w:val="000000"/>
        </w:rPr>
        <w:t xml:space="preserve">id </w:t>
      </w:r>
      <w:r>
        <w:rPr>
          <w:rFonts w:hint="eastAsia"/>
          <w:color w:val="000000"/>
        </w:rPr>
        <w:t>필드 값과 일치한다면,</w:t>
      </w:r>
    </w:p>
    <w:p w14:paraId="4A91C3AE" w14:textId="41AC41C7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>삭제는 실패하고 에러가 발생한다.</w:t>
      </w:r>
    </w:p>
    <w:p w14:paraId="08644F81" w14:textId="249DE08A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>이 에러를 참조 무결성 제약조건 위반(</w:t>
      </w:r>
      <w:r>
        <w:rPr>
          <w:color w:val="000000"/>
        </w:rPr>
        <w:t>referential intergity constraint violation)</w:t>
      </w:r>
      <w:r>
        <w:rPr>
          <w:rFonts w:hint="eastAsia"/>
          <w:color w:val="000000"/>
        </w:rPr>
        <w:t>이라고 부른다.</w:t>
      </w:r>
    </w:p>
    <w:p w14:paraId="4DCE16C8" w14:textId="00AC93D1" w:rsidR="009B75E3" w:rsidRDefault="009B75E3" w:rsidP="009B75E3">
      <w:pPr>
        <w:rPr>
          <w:color w:val="000000"/>
        </w:rPr>
      </w:pPr>
      <w:r>
        <w:rPr>
          <w:rFonts w:hint="eastAsia"/>
          <w:color w:val="000000"/>
        </w:rPr>
        <w:t>쉽게 표현하자면, 국어국문학과 소속 학생들이 존재한다면, 국어국문학과를 삭제할 수 없다는 얘기다.</w:t>
      </w:r>
    </w:p>
    <w:p w14:paraId="6A70083E" w14:textId="0643F37A" w:rsidR="009B75E3" w:rsidRPr="00F12926" w:rsidRDefault="009B75E3" w:rsidP="009B75E3">
      <w:pPr>
        <w:rPr>
          <w:color w:val="000000"/>
        </w:rPr>
      </w:pPr>
    </w:p>
    <w:p w14:paraId="33CD9406" w14:textId="4808E809" w:rsidR="009B75E3" w:rsidRDefault="00F12926" w:rsidP="009B75E3">
      <w:pPr>
        <w:rPr>
          <w:color w:val="000000"/>
        </w:rPr>
      </w:pPr>
      <w:r>
        <w:rPr>
          <w:rFonts w:hint="eastAsia"/>
          <w:color w:val="000000"/>
        </w:rPr>
        <w:t xml:space="preserve">Register 테이블에 외래키인 </w:t>
      </w:r>
      <w:r>
        <w:rPr>
          <w:color w:val="000000"/>
        </w:rPr>
        <w:t xml:space="preserve">studentId </w:t>
      </w:r>
      <w:r>
        <w:rPr>
          <w:rFonts w:hint="eastAsia"/>
          <w:color w:val="000000"/>
        </w:rPr>
        <w:t>필드가 들어있다.</w:t>
      </w:r>
    </w:p>
    <w:p w14:paraId="18BA7E42" w14:textId="20CCDA59" w:rsidR="00F12926" w:rsidRDefault="00F12926" w:rsidP="009B75E3">
      <w:pPr>
        <w:rPr>
          <w:color w:val="000000"/>
        </w:rPr>
      </w:pPr>
      <w:r>
        <w:rPr>
          <w:rFonts w:hint="eastAsia"/>
          <w:color w:val="000000"/>
        </w:rPr>
        <w:t xml:space="preserve">그래서 </w:t>
      </w:r>
      <w:r>
        <w:rPr>
          <w:color w:val="000000"/>
        </w:rPr>
        <w:t xml:space="preserve">Student </w:t>
      </w:r>
      <w:r>
        <w:rPr>
          <w:rFonts w:hint="eastAsia"/>
          <w:color w:val="000000"/>
        </w:rPr>
        <w:t>테이블의 레코드를 삭제하려 할 때, 참조 무결성 제약조건 위반 에러가 발생할 수 있다.</w:t>
      </w:r>
    </w:p>
    <w:p w14:paraId="7A037958" w14:textId="1D92897A" w:rsidR="00F12926" w:rsidRDefault="00F12926" w:rsidP="009B75E3">
      <w:pPr>
        <w:rPr>
          <w:color w:val="000000"/>
        </w:rPr>
      </w:pPr>
      <w:r>
        <w:rPr>
          <w:rFonts w:hint="eastAsia"/>
          <w:color w:val="000000"/>
        </w:rPr>
        <w:t xml:space="preserve">쉽게 표현하자면, </w:t>
      </w:r>
      <w:r>
        <w:rPr>
          <w:color w:val="000000"/>
        </w:rPr>
        <w:t xml:space="preserve">201132050 </w:t>
      </w:r>
      <w:r>
        <w:rPr>
          <w:rFonts w:hint="eastAsia"/>
          <w:color w:val="000000"/>
        </w:rPr>
        <w:t>학생의 수강신청 내역이 존재한다면, 그 학생을 삭제할 수 없다는 얘기다.</w:t>
      </w:r>
    </w:p>
    <w:p w14:paraId="19B0E19E" w14:textId="6114D602" w:rsidR="00F12926" w:rsidRDefault="00F12926" w:rsidP="009B75E3">
      <w:pPr>
        <w:rPr>
          <w:color w:val="000000"/>
        </w:rPr>
      </w:pPr>
    </w:p>
    <w:p w14:paraId="7762EC81" w14:textId="1DCBCB6E" w:rsidR="00F12926" w:rsidRDefault="00F12926" w:rsidP="009B75E3">
      <w:pPr>
        <w:rPr>
          <w:color w:val="000000"/>
        </w:rPr>
      </w:pPr>
      <w:r>
        <w:rPr>
          <w:rFonts w:hint="eastAsia"/>
          <w:color w:val="000000"/>
        </w:rPr>
        <w:t>데이터베이스가 참조 무결성 제약조건을 실시간 검사해 준다.</w:t>
      </w:r>
    </w:p>
    <w:p w14:paraId="3AA93D52" w14:textId="44E242AB" w:rsidR="00F12926" w:rsidRDefault="00F12926" w:rsidP="009B75E3">
      <w:pPr>
        <w:rPr>
          <w:color w:val="000000"/>
        </w:rPr>
      </w:pPr>
      <w:r>
        <w:rPr>
          <w:rFonts w:hint="eastAsia"/>
          <w:color w:val="000000"/>
        </w:rPr>
        <w:t>테이블을 생성할 때, 데이터베이스가 참조 무결성 제약조건을 설정해 주는 것이 바람직하다.</w:t>
      </w:r>
    </w:p>
    <w:p w14:paraId="372481AC" w14:textId="38F47BC4" w:rsidR="00F12926" w:rsidRDefault="00F12926" w:rsidP="009B75E3">
      <w:pPr>
        <w:rPr>
          <w:color w:val="000000"/>
        </w:rPr>
      </w:pPr>
    </w:p>
    <w:p w14:paraId="2F4BE658" w14:textId="77777777" w:rsidR="00FB428F" w:rsidRDefault="00F12926" w:rsidP="009B75E3">
      <w:pPr>
        <w:rPr>
          <w:color w:val="000000"/>
        </w:rPr>
      </w:pPr>
      <w:r>
        <w:rPr>
          <w:rFonts w:hint="eastAsia"/>
          <w:color w:val="000000"/>
        </w:rPr>
        <w:lastRenderedPageBreak/>
        <w:t xml:space="preserve">참조 무결성을 </w:t>
      </w:r>
      <w:r w:rsidR="00FB428F">
        <w:rPr>
          <w:rFonts w:hint="eastAsia"/>
          <w:color w:val="000000"/>
        </w:rPr>
        <w:t>제약조건을 외래키 제약조건이라고도 부른다.</w:t>
      </w:r>
    </w:p>
    <w:p w14:paraId="268FCBD8" w14:textId="77777777" w:rsidR="00F12926" w:rsidRPr="00F12926" w:rsidRDefault="00F12926" w:rsidP="009B75E3">
      <w:pPr>
        <w:rPr>
          <w:color w:val="000000"/>
        </w:rPr>
      </w:pPr>
    </w:p>
    <w:p w14:paraId="07664015" w14:textId="5619143F" w:rsidR="009B75E3" w:rsidRDefault="00F12926" w:rsidP="00F12926">
      <w:pPr>
        <w:pStyle w:val="Heading3"/>
      </w:pPr>
      <w:r>
        <w:rPr>
          <w:rFonts w:hint="eastAsia"/>
        </w:rPr>
        <w:t>외래키</w:t>
      </w:r>
      <w:r w:rsidR="00FB428F">
        <w:rPr>
          <w:rFonts w:hint="eastAsia"/>
        </w:rPr>
        <w:t xml:space="preserve"> </w:t>
      </w:r>
      <w:r w:rsidR="00FB428F">
        <w:rPr>
          <w:rFonts w:hint="eastAsia"/>
        </w:rPr>
        <w:t>제약조건</w:t>
      </w:r>
      <w:r>
        <w:rPr>
          <w:rFonts w:hint="eastAsia"/>
        </w:rPr>
        <w:t xml:space="preserve"> </w:t>
      </w:r>
      <w:r>
        <w:rPr>
          <w:rFonts w:hint="eastAsia"/>
        </w:rPr>
        <w:t>제거하기</w:t>
      </w:r>
    </w:p>
    <w:p w14:paraId="67AD087F" w14:textId="4EFD1B22" w:rsidR="00F12926" w:rsidRPr="00F12926" w:rsidRDefault="00F12926" w:rsidP="00F12926">
      <w:r>
        <w:rPr>
          <w:rFonts w:hint="eastAsia"/>
          <w:noProof/>
        </w:rPr>
        <w:drawing>
          <wp:inline distT="0" distB="0" distL="0" distR="0" wp14:anchorId="66358443" wp14:editId="65E72895">
            <wp:extent cx="5051950" cy="26557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391" cy="265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EE6F" w14:textId="582BFD61" w:rsidR="00F12926" w:rsidRDefault="00F12926" w:rsidP="009B75E3"/>
    <w:p w14:paraId="2AA45E49" w14:textId="2AAFAF35" w:rsidR="00F12926" w:rsidRDefault="00F12926" w:rsidP="009B75E3">
      <w:r>
        <w:rPr>
          <w:rFonts w:hint="eastAsia"/>
        </w:rPr>
        <w:t xml:space="preserve">Student 테이블에 </w:t>
      </w:r>
      <w:r>
        <w:t>FK_Student_Department</w:t>
      </w:r>
      <w:r w:rsidR="00FB428F">
        <w:t xml:space="preserve"> </w:t>
      </w:r>
      <w:r w:rsidR="00FB428F">
        <w:rPr>
          <w:rFonts w:hint="eastAsia"/>
        </w:rPr>
        <w:t>이름의 외래키 제약조건이 이미 설정되어 있다.</w:t>
      </w:r>
    </w:p>
    <w:p w14:paraId="30E151F5" w14:textId="058461FA" w:rsidR="00FB428F" w:rsidRDefault="00FB428F" w:rsidP="009B75E3">
      <w:r>
        <w:rPr>
          <w:rFonts w:hint="eastAsia"/>
        </w:rPr>
        <w:t>이 외래키 제약조건을 삭제하는 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28F" w14:paraId="7C21B61D" w14:textId="77777777" w:rsidTr="00FB428F">
        <w:tc>
          <w:tcPr>
            <w:tcW w:w="10456" w:type="dxa"/>
          </w:tcPr>
          <w:p w14:paraId="1083F68E" w14:textId="77777777" w:rsidR="00FB428F" w:rsidRDefault="00FB428F" w:rsidP="00FB428F">
            <w:r>
              <w:t>ALTER TABLE Student</w:t>
            </w:r>
          </w:p>
          <w:p w14:paraId="4362D66F" w14:textId="77777777" w:rsidR="00FB428F" w:rsidRDefault="00FB428F" w:rsidP="00FB428F">
            <w:r>
              <w:t>DROP FOREIGN KEY FK_Student_Department;</w:t>
            </w:r>
          </w:p>
          <w:p w14:paraId="7F0BA0B8" w14:textId="52EC0403" w:rsidR="00FB428F" w:rsidRDefault="00FB428F" w:rsidP="00FB428F"/>
        </w:tc>
      </w:tr>
    </w:tbl>
    <w:p w14:paraId="38780962" w14:textId="77777777" w:rsidR="00FB428F" w:rsidRPr="00FB428F" w:rsidRDefault="00FB428F" w:rsidP="009B75E3"/>
    <w:p w14:paraId="11DB7D64" w14:textId="5100AD41" w:rsidR="00F12926" w:rsidRDefault="00F12926" w:rsidP="009B75E3"/>
    <w:p w14:paraId="22038971" w14:textId="4AF23D51" w:rsidR="00FB428F" w:rsidRDefault="00FB428F" w:rsidP="00FB428F">
      <w:pPr>
        <w:pStyle w:val="Heading3"/>
      </w:pPr>
      <w:r>
        <w:rPr>
          <w:rFonts w:hint="eastAsia"/>
        </w:rPr>
        <w:t>외래키</w:t>
      </w:r>
      <w:r>
        <w:rPr>
          <w:rFonts w:hint="eastAsia"/>
        </w:rPr>
        <w:t xml:space="preserve"> </w:t>
      </w:r>
      <w:r>
        <w:rPr>
          <w:rFonts w:hint="eastAsia"/>
        </w:rPr>
        <w:t>제약조건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</w:p>
    <w:p w14:paraId="4A273267" w14:textId="048617E5" w:rsidR="00FB428F" w:rsidRDefault="00FB428F" w:rsidP="00FB428F">
      <w:r>
        <w:rPr>
          <w:rFonts w:hint="eastAsia"/>
        </w:rPr>
        <w:t xml:space="preserve">Student 테이블의 </w:t>
      </w:r>
      <w:r>
        <w:t>department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 xml:space="preserve">필드와 </w:t>
      </w:r>
      <w:r>
        <w:t xml:space="preserve">Department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 사이에</w:t>
      </w:r>
    </w:p>
    <w:p w14:paraId="274F4CB6" w14:textId="0E13798F" w:rsidR="00FB428F" w:rsidRDefault="00FB428F" w:rsidP="00FB428F">
      <w:r>
        <w:rPr>
          <w:rFonts w:hint="eastAsia"/>
        </w:rPr>
        <w:t>외래키 제약조건을 생성하는 명령은 다음과 같다.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28F" w14:paraId="3504509F" w14:textId="77777777" w:rsidTr="00FB428F">
        <w:tc>
          <w:tcPr>
            <w:tcW w:w="10456" w:type="dxa"/>
          </w:tcPr>
          <w:p w14:paraId="6DB28BA5" w14:textId="77777777" w:rsidR="00FB428F" w:rsidRDefault="00FB428F" w:rsidP="00FB428F">
            <w:r>
              <w:t>ALTER TABLE Student</w:t>
            </w:r>
          </w:p>
          <w:p w14:paraId="75A42E5A" w14:textId="77777777" w:rsidR="00FB428F" w:rsidRDefault="00FB428F" w:rsidP="00FB428F">
            <w:r>
              <w:t>ADD CONSTRAINT FK_Student_Department</w:t>
            </w:r>
          </w:p>
          <w:p w14:paraId="324E9FA6" w14:textId="77777777" w:rsidR="00FB428F" w:rsidRDefault="00FB428F" w:rsidP="00FB428F">
            <w:r>
              <w:t>FOREIGN KEY (departmentId) REFERENCES Department(id);</w:t>
            </w:r>
          </w:p>
          <w:p w14:paraId="2F6446FE" w14:textId="6B68E60E" w:rsidR="00FB428F" w:rsidRDefault="00FB428F" w:rsidP="00FB428F"/>
        </w:tc>
      </w:tr>
    </w:tbl>
    <w:p w14:paraId="1C2B1035" w14:textId="16832EB0" w:rsidR="00FB428F" w:rsidRDefault="00FB428F" w:rsidP="00FB428F"/>
    <w:p w14:paraId="41A2DDF2" w14:textId="7A94A64D" w:rsidR="00FB428F" w:rsidRDefault="00FB428F" w:rsidP="00FB428F">
      <w:r>
        <w:rPr>
          <w:rFonts w:hint="eastAsia"/>
        </w:rPr>
        <w:t xml:space="preserve">제약조건의 이름은 </w:t>
      </w:r>
      <w:r>
        <w:t xml:space="preserve">FK_Student_Department </w:t>
      </w:r>
      <w:r>
        <w:rPr>
          <w:rFonts w:hint="eastAsia"/>
        </w:rPr>
        <w:t>이다.</w:t>
      </w:r>
    </w:p>
    <w:p w14:paraId="33BCC5D2" w14:textId="4F62ED5B" w:rsidR="00FB428F" w:rsidRDefault="00FB428F" w:rsidP="00FB428F">
      <w:r>
        <w:rPr>
          <w:rFonts w:hint="eastAsia"/>
        </w:rPr>
        <w:t xml:space="preserve">외래키는 </w:t>
      </w:r>
      <w:r>
        <w:t xml:space="preserve">Student </w:t>
      </w:r>
      <w:r>
        <w:rPr>
          <w:rFonts w:hint="eastAsia"/>
        </w:rPr>
        <w:t xml:space="preserve">테이블의 </w:t>
      </w:r>
      <w:r>
        <w:t xml:space="preserve">departmentId </w:t>
      </w:r>
      <w:r>
        <w:rPr>
          <w:rFonts w:hint="eastAsia"/>
        </w:rPr>
        <w:t>필드이다.</w:t>
      </w:r>
    </w:p>
    <w:p w14:paraId="21389AB2" w14:textId="429F3604" w:rsidR="00FB428F" w:rsidRDefault="00FB428F" w:rsidP="00FB428F">
      <w:r>
        <w:rPr>
          <w:rFonts w:hint="eastAsia"/>
        </w:rPr>
        <w:t xml:space="preserve">이 필드는 </w:t>
      </w:r>
      <w:r>
        <w:t xml:space="preserve">Department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필드를 참조(</w:t>
      </w:r>
      <w:r>
        <w:t>references)</w:t>
      </w:r>
      <w:r>
        <w:rPr>
          <w:rFonts w:hint="eastAsia"/>
        </w:rPr>
        <w:t>한다.</w:t>
      </w:r>
    </w:p>
    <w:p w14:paraId="32FC004E" w14:textId="5AEF3666" w:rsidR="00FB428F" w:rsidRDefault="00FB428F" w:rsidP="00FB428F"/>
    <w:p w14:paraId="2606BAE7" w14:textId="0715465A" w:rsidR="00F43C1B" w:rsidRDefault="00F43C1B" w:rsidP="00FB428F"/>
    <w:p w14:paraId="53EEF3D4" w14:textId="77777777" w:rsidR="00F43C1B" w:rsidRDefault="00F43C1B" w:rsidP="00F43C1B"/>
    <w:p w14:paraId="110CFCA3" w14:textId="77777777" w:rsidR="00F43C1B" w:rsidRDefault="00F43C1B" w:rsidP="00F43C1B"/>
    <w:p w14:paraId="3A44ACEB" w14:textId="77777777" w:rsidR="00F43C1B" w:rsidRPr="000B3D64" w:rsidRDefault="00F43C1B" w:rsidP="00F43C1B">
      <w:r>
        <w:rPr>
          <w:noProof/>
        </w:rPr>
        <w:lastRenderedPageBreak/>
        <w:drawing>
          <wp:inline distT="0" distB="0" distL="0" distR="0" wp14:anchorId="0EBF614F" wp14:editId="5F04D483">
            <wp:extent cx="65532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7395" w14:textId="77777777" w:rsidR="00F43C1B" w:rsidRPr="00C87BD0" w:rsidRDefault="00F43C1B" w:rsidP="00F43C1B"/>
    <w:p w14:paraId="61210E84" w14:textId="77777777" w:rsidR="00F43C1B" w:rsidRDefault="00F43C1B" w:rsidP="00F43C1B"/>
    <w:p w14:paraId="4C36D3AA" w14:textId="77777777" w:rsidR="00F43C1B" w:rsidRDefault="00F43C1B" w:rsidP="00F43C1B"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테이블은 수강신청 레코드를 저장하는 테이블이다.</w:t>
      </w:r>
    </w:p>
    <w:p w14:paraId="6E63084E" w14:textId="77777777" w:rsidR="00F43C1B" w:rsidRDefault="00F43C1B" w:rsidP="00F43C1B">
      <w:r>
        <w:t xml:space="preserve">register </w:t>
      </w:r>
      <w:r>
        <w:rPr>
          <w:rFonts w:hint="eastAsia"/>
        </w:rPr>
        <w:t>테이블의 studentId</w:t>
      </w:r>
      <w:r>
        <w:t xml:space="preserve"> </w:t>
      </w:r>
      <w:r>
        <w:rPr>
          <w:rFonts w:hint="eastAsia"/>
        </w:rPr>
        <w:t xml:space="preserve">필드는 </w:t>
      </w:r>
      <w:r>
        <w:t xml:space="preserve">foreign key </w:t>
      </w:r>
      <w:r>
        <w:rPr>
          <w:rFonts w:hint="eastAsia"/>
        </w:rPr>
        <w:t>이다.</w:t>
      </w:r>
      <w:r>
        <w:t xml:space="preserve"> </w:t>
      </w:r>
    </w:p>
    <w:p w14:paraId="68429996" w14:textId="77777777" w:rsidR="00F43C1B" w:rsidRDefault="00F43C1B" w:rsidP="00F43C1B">
      <w:r>
        <w:t xml:space="preserve">studentId </w:t>
      </w:r>
      <w:r>
        <w:rPr>
          <w:rFonts w:hint="eastAsia"/>
        </w:rPr>
        <w:t xml:space="preserve">필드의 값은 이름 그대로 </w:t>
      </w:r>
      <w:r>
        <w:t xml:space="preserve">Student </w:t>
      </w:r>
      <w:r>
        <w:rPr>
          <w:rFonts w:hint="eastAsia"/>
        </w:rPr>
        <w:t xml:space="preserve">테이블의 </w:t>
      </w:r>
      <w:r>
        <w:t xml:space="preserve">id </w:t>
      </w:r>
      <w:r>
        <w:rPr>
          <w:rFonts w:hint="eastAsia"/>
        </w:rPr>
        <w:t>필드 값이다.</w:t>
      </w:r>
    </w:p>
    <w:p w14:paraId="5E0AF611" w14:textId="77777777" w:rsidR="00F43C1B" w:rsidRDefault="00F43C1B" w:rsidP="00F43C1B">
      <w:r>
        <w:rPr>
          <w:rFonts w:hint="eastAsia"/>
        </w:rPr>
        <w:t>studentId</w:t>
      </w:r>
      <w:r>
        <w:t xml:space="preserve"> </w:t>
      </w:r>
      <w:r>
        <w:rPr>
          <w:rFonts w:hint="eastAsia"/>
        </w:rPr>
        <w:t>필드는 수강신청을 한 학생(</w:t>
      </w:r>
      <w:r>
        <w:t>Student)</w:t>
      </w:r>
      <w:r>
        <w:rPr>
          <w:rFonts w:hint="eastAsia"/>
        </w:rPr>
        <w:t>을 가르킨다.</w:t>
      </w:r>
    </w:p>
    <w:p w14:paraId="658EDD90" w14:textId="77777777" w:rsidR="00F43C1B" w:rsidRPr="00711C68" w:rsidRDefault="00F43C1B" w:rsidP="00F43C1B"/>
    <w:p w14:paraId="34D6D307" w14:textId="77777777" w:rsidR="00F43C1B" w:rsidRDefault="00F43C1B" w:rsidP="00F43C1B">
      <w:r>
        <w:t xml:space="preserve">register </w:t>
      </w:r>
      <w:r>
        <w:rPr>
          <w:rFonts w:hint="eastAsia"/>
        </w:rPr>
        <w:t xml:space="preserve">테이블의 </w:t>
      </w:r>
      <w:r>
        <w:t xml:space="preserve">courseId </w:t>
      </w:r>
      <w:r>
        <w:rPr>
          <w:rFonts w:hint="eastAsia"/>
        </w:rPr>
        <w:t xml:space="preserve">도 </w:t>
      </w:r>
      <w:r>
        <w:t xml:space="preserve">foreign key </w:t>
      </w:r>
      <w:r>
        <w:rPr>
          <w:rFonts w:hint="eastAsia"/>
        </w:rPr>
        <w:t>이다.</w:t>
      </w:r>
      <w:r>
        <w:t xml:space="preserve"> </w:t>
      </w:r>
    </w:p>
    <w:p w14:paraId="306A74BB" w14:textId="77777777" w:rsidR="00F43C1B" w:rsidRDefault="00F43C1B" w:rsidP="00F43C1B">
      <w:r>
        <w:rPr>
          <w:rFonts w:hint="eastAsia"/>
        </w:rPr>
        <w:t>수강신청 대상 강좌(</w:t>
      </w:r>
      <w:r>
        <w:t>course)</w:t>
      </w:r>
      <w:r>
        <w:rPr>
          <w:rFonts w:hint="eastAsia"/>
        </w:rPr>
        <w:t xml:space="preserve">의 </w:t>
      </w:r>
      <w:r>
        <w:t xml:space="preserve">id </w:t>
      </w:r>
      <w:r>
        <w:rPr>
          <w:rFonts w:hint="eastAsia"/>
        </w:rPr>
        <w:t>이다.</w:t>
      </w:r>
    </w:p>
    <w:p w14:paraId="7F0D04D1" w14:textId="77777777" w:rsidR="00F43C1B" w:rsidRDefault="00F43C1B" w:rsidP="00F43C1B"/>
    <w:p w14:paraId="317ED2CB" w14:textId="77777777" w:rsidR="00F43C1B" w:rsidRDefault="00F43C1B" w:rsidP="00F43C1B">
      <w:r>
        <w:rPr>
          <w:rFonts w:hint="eastAsia"/>
        </w:rPr>
        <w:t>학생(</w:t>
      </w:r>
      <w:r>
        <w:t xml:space="preserve">student) </w:t>
      </w:r>
      <w:r>
        <w:rPr>
          <w:rFonts w:hint="eastAsia"/>
        </w:rPr>
        <w:t>레코드를 삭제하려면,</w:t>
      </w:r>
      <w:r>
        <w:t xml:space="preserve"> </w:t>
      </w:r>
      <w:r>
        <w:rPr>
          <w:rFonts w:hint="eastAsia"/>
        </w:rPr>
        <w:t>먼저 그 학생의 수강신청r</w:t>
      </w:r>
      <w:r>
        <w:t xml:space="preserve">egister) </w:t>
      </w:r>
      <w:r>
        <w:rPr>
          <w:rFonts w:hint="eastAsia"/>
        </w:rPr>
        <w:t>레코드들부터 삭제해야 한다.</w:t>
      </w:r>
    </w:p>
    <w:p w14:paraId="5638A6A3" w14:textId="34DC97DB" w:rsidR="00F43C1B" w:rsidRDefault="00F43C1B" w:rsidP="00F43C1B">
      <w:r>
        <w:rPr>
          <w:rFonts w:hint="eastAsia"/>
        </w:rPr>
        <w:t>그렇지 않고 학생 레코드부터 삭제하면 참조 무결성 위반</w:t>
      </w:r>
      <w:r>
        <w:t xml:space="preserve"> </w:t>
      </w:r>
      <w:r>
        <w:rPr>
          <w:rFonts w:hint="eastAsia"/>
        </w:rPr>
        <w:t>에러가 발생한다.</w:t>
      </w:r>
    </w:p>
    <w:p w14:paraId="0DBA7ADD" w14:textId="54A3B581" w:rsidR="00F43C1B" w:rsidRDefault="00F43C1B" w:rsidP="00F43C1B"/>
    <w:p w14:paraId="27770B6D" w14:textId="77777777" w:rsidR="00F43C1B" w:rsidRPr="00FB428F" w:rsidRDefault="00F43C1B" w:rsidP="00F43C1B"/>
    <w:p w14:paraId="48A5C4B1" w14:textId="26E23E83" w:rsidR="00FB428F" w:rsidRDefault="00FB428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FF46FC" w14:textId="6214E2F6" w:rsidR="00FB428F" w:rsidRPr="00FB428F" w:rsidRDefault="00FB428F" w:rsidP="00FB428F">
      <w:pPr>
        <w:pStyle w:val="Heading2"/>
      </w:pPr>
      <w:bookmarkStart w:id="6" w:name="_Toc489024274"/>
      <w:r>
        <w:rPr>
          <w:rFonts w:hint="eastAsia"/>
        </w:rPr>
        <w:lastRenderedPageBreak/>
        <w:t>참조 무결성 제약조건 위반 피하기</w:t>
      </w:r>
      <w:bookmarkEnd w:id="6"/>
    </w:p>
    <w:p w14:paraId="7E018A0A" w14:textId="12A73477" w:rsidR="00F12926" w:rsidRDefault="00F12926" w:rsidP="009B75E3">
      <w:r>
        <w:rPr>
          <w:rFonts w:hint="eastAsia"/>
        </w:rPr>
        <w:t>참조 무결성 제약조건 위반 에러를 피하는 방법은 다음과 같다.</w:t>
      </w:r>
    </w:p>
    <w:p w14:paraId="33946A89" w14:textId="25221307" w:rsidR="00F12926" w:rsidRDefault="00F12926" w:rsidP="009B75E3"/>
    <w:p w14:paraId="2740BC86" w14:textId="53A71491" w:rsidR="00FB428F" w:rsidRDefault="00FB428F" w:rsidP="00FB428F">
      <w:pPr>
        <w:pStyle w:val="Heading3"/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삭제하기</w:t>
      </w:r>
    </w:p>
    <w:p w14:paraId="4BCCE9E6" w14:textId="14907EF8" w:rsidR="00FB428F" w:rsidRDefault="00FB428F" w:rsidP="00FB428F">
      <w:r>
        <w:rPr>
          <w:rFonts w:hint="eastAsia"/>
        </w:rPr>
        <w:t xml:space="preserve">Department 테이블의 레코드를 삭제하기 전에, 먼저 그 레코드를 참조하는 </w:t>
      </w:r>
      <w:r>
        <w:t xml:space="preserve">Student </w:t>
      </w:r>
      <w:r>
        <w:rPr>
          <w:rFonts w:hint="eastAsia"/>
        </w:rPr>
        <w:t>레코드들을 전부 삭제한다.</w:t>
      </w:r>
    </w:p>
    <w:p w14:paraId="0663A0F3" w14:textId="78C95C59" w:rsidR="00FB428F" w:rsidRDefault="00FB428F" w:rsidP="00FB428F"/>
    <w:p w14:paraId="5FE8AB15" w14:textId="3B8832D6" w:rsidR="00FB428F" w:rsidRDefault="00FB428F" w:rsidP="00FB428F">
      <w:r>
        <w:rPr>
          <w:rFonts w:hint="eastAsia"/>
        </w:rPr>
        <w:t>예: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28F" w14:paraId="092FC5A1" w14:textId="77777777" w:rsidTr="00FB428F">
        <w:tc>
          <w:tcPr>
            <w:tcW w:w="10456" w:type="dxa"/>
          </w:tcPr>
          <w:p w14:paraId="2171341F" w14:textId="45033D91" w:rsidR="00FB428F" w:rsidRDefault="00FB428F" w:rsidP="00FB428F">
            <w:r>
              <w:rPr>
                <w:rFonts w:hint="eastAsia"/>
              </w:rPr>
              <w:t xml:space="preserve">DELETE FROM Student WHERE departmentId = </w:t>
            </w:r>
            <w:r>
              <w:t>2;</w:t>
            </w:r>
          </w:p>
          <w:p w14:paraId="334D6CDE" w14:textId="73BF92CD" w:rsidR="00FB428F" w:rsidRPr="00FB428F" w:rsidRDefault="00FB428F" w:rsidP="00FB428F"/>
          <w:p w14:paraId="587AFBB0" w14:textId="792CD752" w:rsidR="00FB428F" w:rsidRDefault="00FB428F" w:rsidP="00FB428F">
            <w:r>
              <w:t>DELETE FROM Department WHERE id = 2;</w:t>
            </w:r>
          </w:p>
          <w:p w14:paraId="469CD1F7" w14:textId="702DA072" w:rsidR="00FB428F" w:rsidRDefault="00FB428F" w:rsidP="00FB428F"/>
        </w:tc>
      </w:tr>
    </w:tbl>
    <w:p w14:paraId="731322C4" w14:textId="24AA7E1C" w:rsidR="00FB428F" w:rsidRDefault="00FB428F" w:rsidP="00FB428F"/>
    <w:p w14:paraId="3BB4C619" w14:textId="2C2DC9E2" w:rsidR="00FB428F" w:rsidRDefault="00FB428F" w:rsidP="00FB428F"/>
    <w:p w14:paraId="73A6AE8D" w14:textId="300EA29C" w:rsidR="00FB428F" w:rsidRDefault="00FB428F" w:rsidP="00FB428F">
      <w:pPr>
        <w:pStyle w:val="Heading3"/>
      </w:pPr>
      <w:r>
        <w:rPr>
          <w:rFonts w:hint="eastAsia"/>
        </w:rPr>
        <w:t>Casca</w:t>
      </w:r>
      <w:r>
        <w:t>d</w:t>
      </w:r>
      <w:r>
        <w:rPr>
          <w:rFonts w:hint="eastAsia"/>
        </w:rPr>
        <w:t>e Delete</w:t>
      </w:r>
      <w:r>
        <w:t xml:space="preserve"> </w:t>
      </w:r>
      <w:r>
        <w:rPr>
          <w:rFonts w:hint="eastAsia"/>
        </w:rPr>
        <w:t>옵션</w:t>
      </w:r>
    </w:p>
    <w:p w14:paraId="565DFE57" w14:textId="38CFD9E2" w:rsidR="00FB428F" w:rsidRDefault="00FB428F" w:rsidP="00FB428F">
      <w:r>
        <w:rPr>
          <w:rFonts w:hint="eastAsia"/>
        </w:rPr>
        <w:t xml:space="preserve">외래키 제약 조건을 생성할 때, </w:t>
      </w:r>
      <w:r>
        <w:t xml:space="preserve">Casecade Delete </w:t>
      </w:r>
      <w:r>
        <w:rPr>
          <w:rFonts w:hint="eastAsia"/>
        </w:rPr>
        <w:t>옵션을 지정할 수 있다.</w:t>
      </w:r>
    </w:p>
    <w:p w14:paraId="18E6963C" w14:textId="6D4A505B" w:rsidR="00FB428F" w:rsidRDefault="00FB428F" w:rsidP="00FB428F">
      <w:r>
        <w:rPr>
          <w:rFonts w:hint="eastAsia"/>
        </w:rPr>
        <w:t xml:space="preserve">이 옵션이 지정된 경우에는, </w:t>
      </w:r>
      <w:r>
        <w:t xml:space="preserve">Department </w:t>
      </w:r>
      <w:r>
        <w:rPr>
          <w:rFonts w:hint="eastAsia"/>
        </w:rPr>
        <w:t>테이블의 레코드를 삭제할 때,</w:t>
      </w:r>
    </w:p>
    <w:p w14:paraId="56F9A2A0" w14:textId="47616C05" w:rsidR="00FB428F" w:rsidRDefault="00FB428F" w:rsidP="00FB428F">
      <w:r>
        <w:rPr>
          <w:rFonts w:hint="eastAsia"/>
        </w:rPr>
        <w:t xml:space="preserve">그 레코드를 참조하는 </w:t>
      </w:r>
      <w:r>
        <w:t xml:space="preserve">Student </w:t>
      </w:r>
      <w:r>
        <w:rPr>
          <w:rFonts w:hint="eastAsia"/>
        </w:rPr>
        <w:t>레코드들이 전부 자동으로 삭제된다.</w:t>
      </w:r>
    </w:p>
    <w:p w14:paraId="4EAC935F" w14:textId="77777777" w:rsidR="00FB428F" w:rsidRDefault="00FB428F" w:rsidP="00FB428F"/>
    <w:p w14:paraId="7F79DECB" w14:textId="329450C9" w:rsidR="00FB428F" w:rsidRDefault="00FB428F" w:rsidP="00FB428F">
      <w:r>
        <w:rPr>
          <w:rFonts w:hint="eastAsia"/>
        </w:rPr>
        <w:t>Casecade Delete 옵션 지정 방법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428F" w14:paraId="437AD22C" w14:textId="77777777" w:rsidTr="00FB428F">
        <w:tc>
          <w:tcPr>
            <w:tcW w:w="10456" w:type="dxa"/>
          </w:tcPr>
          <w:p w14:paraId="30CEF30A" w14:textId="77777777" w:rsidR="00FB428F" w:rsidRDefault="00FB428F" w:rsidP="00FB428F">
            <w:r>
              <w:t>ALTER TABLE Student</w:t>
            </w:r>
          </w:p>
          <w:p w14:paraId="0E4EA139" w14:textId="77777777" w:rsidR="00FB428F" w:rsidRDefault="00FB428F" w:rsidP="00FB428F">
            <w:r>
              <w:t>ADD CONSTRAINT FK_Student_Department</w:t>
            </w:r>
          </w:p>
          <w:p w14:paraId="798BD255" w14:textId="77777777" w:rsidR="00FB428F" w:rsidRDefault="00FB428F" w:rsidP="00FB428F">
            <w:r>
              <w:t>FOREIGN KEY (departmentId) REFERENCES Department(id)</w:t>
            </w:r>
          </w:p>
          <w:p w14:paraId="4EFC6350" w14:textId="041103CA" w:rsidR="00FB428F" w:rsidRDefault="00FB428F" w:rsidP="00FB428F">
            <w:r>
              <w:t>ON DELETE CASCADE;</w:t>
            </w:r>
          </w:p>
        </w:tc>
      </w:tr>
    </w:tbl>
    <w:p w14:paraId="7EEBEBDC" w14:textId="77777777" w:rsidR="00FB428F" w:rsidRPr="00FB428F" w:rsidRDefault="00FB428F" w:rsidP="00FB428F"/>
    <w:p w14:paraId="5E12A1F6" w14:textId="77777777" w:rsidR="00FB428F" w:rsidRPr="00FB428F" w:rsidRDefault="00FB428F" w:rsidP="009B75E3"/>
    <w:p w14:paraId="704B6F4A" w14:textId="77777777" w:rsidR="00F12926" w:rsidRDefault="00F12926" w:rsidP="009B75E3"/>
    <w:p w14:paraId="2301D081" w14:textId="7914AD02" w:rsidR="00F12926" w:rsidRDefault="00F12926" w:rsidP="00F43C1B"/>
    <w:p w14:paraId="0EFFA716" w14:textId="77777777" w:rsidR="00CD09D8" w:rsidRDefault="00CD09D8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EEA7682" w14:textId="57F7BF4C" w:rsidR="00780EAA" w:rsidRDefault="00BC7FFB" w:rsidP="00F579D5">
      <w:pPr>
        <w:pStyle w:val="Heading1"/>
      </w:pPr>
      <w:bookmarkStart w:id="7" w:name="_Toc489024275"/>
      <w:r>
        <w:lastRenderedPageBreak/>
        <w:t>mybatis</w:t>
      </w:r>
      <w:r w:rsidR="00B14788">
        <w:t xml:space="preserve">1 </w:t>
      </w:r>
      <w:r w:rsidR="00B14788">
        <w:rPr>
          <w:rFonts w:hint="eastAsia"/>
        </w:rPr>
        <w:t>프로젝트</w:t>
      </w:r>
      <w:bookmarkEnd w:id="7"/>
    </w:p>
    <w:p w14:paraId="33D15C81" w14:textId="77777777" w:rsidR="00841C48" w:rsidRPr="00841C48" w:rsidRDefault="00841C48" w:rsidP="00841C48"/>
    <w:p w14:paraId="01D67D56" w14:textId="77777777" w:rsidR="00F579D5" w:rsidRPr="003D18E0" w:rsidRDefault="00841C48" w:rsidP="00F579D5">
      <w:pPr>
        <w:pStyle w:val="Heading2"/>
      </w:pPr>
      <w:bookmarkStart w:id="8" w:name="_Toc489024276"/>
      <w:r w:rsidRPr="003D18E0">
        <w:rPr>
          <w:rFonts w:hint="eastAsia"/>
        </w:rPr>
        <w:t>프로젝트 생성</w:t>
      </w:r>
      <w:bookmarkEnd w:id="8"/>
    </w:p>
    <w:p w14:paraId="1C92EFC3" w14:textId="77777777" w:rsidR="00841C48" w:rsidRPr="003D18E0" w:rsidRDefault="00841C48" w:rsidP="00841C48"/>
    <w:p w14:paraId="4C04C310" w14:textId="77777777" w:rsidR="00841C48" w:rsidRPr="003D18E0" w:rsidRDefault="00841C48" w:rsidP="00841C48">
      <w:r w:rsidRPr="003D18E0">
        <w:rPr>
          <w:rFonts w:hint="eastAsia"/>
        </w:rPr>
        <w:t>메뉴:</w:t>
      </w:r>
      <w:r w:rsidRPr="003D18E0">
        <w:t xml:space="preserve"> </w:t>
      </w:r>
      <w:r w:rsidRPr="003D18E0">
        <w:rPr>
          <w:rFonts w:hint="eastAsia"/>
        </w:rPr>
        <w:t>File - New - Spring Starter Project</w:t>
      </w:r>
    </w:p>
    <w:p w14:paraId="6DBC28A2" w14:textId="77777777" w:rsidR="00841C48" w:rsidRDefault="00841C48" w:rsidP="00841C48"/>
    <w:p w14:paraId="666FB74D" w14:textId="49702D0E" w:rsidR="00841C48" w:rsidRDefault="00CB3D4A" w:rsidP="00841C48">
      <w:r>
        <w:rPr>
          <w:rFonts w:hint="eastAsia"/>
          <w:noProof/>
        </w:rPr>
        <w:drawing>
          <wp:inline distT="0" distB="0" distL="0" distR="0" wp14:anchorId="6E5AC3F6" wp14:editId="35F76DFD">
            <wp:extent cx="4711315" cy="509678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20" cy="5097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DEDEB" w14:textId="5A66DEB8" w:rsidR="00CB3D4A" w:rsidRDefault="00CB3D4A" w:rsidP="00841C48"/>
    <w:p w14:paraId="377B2E7C" w14:textId="631C2EBE" w:rsidR="00CB3D4A" w:rsidRPr="00841C48" w:rsidRDefault="00CB3D4A" w:rsidP="00841C48">
      <w:r>
        <w:rPr>
          <w:rFonts w:hint="eastAsia"/>
        </w:rPr>
        <w:t>Pack</w:t>
      </w:r>
      <w:r w:rsidR="006D5F44">
        <w:t>ag</w:t>
      </w:r>
      <w:r>
        <w:rPr>
          <w:rFonts w:hint="eastAsia"/>
        </w:rPr>
        <w:t>ing:  War</w:t>
      </w:r>
    </w:p>
    <w:p w14:paraId="66D7E6E7" w14:textId="77777777" w:rsidR="00B12C18" w:rsidRDefault="00B12C18" w:rsidP="00B12C18"/>
    <w:p w14:paraId="03C21545" w14:textId="34934242" w:rsidR="00B12C18" w:rsidRDefault="002A22B3" w:rsidP="00B12C18">
      <w:r>
        <w:rPr>
          <w:noProof/>
        </w:rPr>
        <w:lastRenderedPageBreak/>
        <w:drawing>
          <wp:inline distT="0" distB="0" distL="0" distR="0" wp14:anchorId="6DFA46E7" wp14:editId="5FBFD481">
            <wp:extent cx="3543300" cy="46897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73" cy="470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6BA61" w14:textId="4BB32298" w:rsidR="00B12C18" w:rsidRDefault="00B12C18" w:rsidP="00B12C18"/>
    <w:p w14:paraId="3242F9B6" w14:textId="3C17F9DB" w:rsidR="00816F3D" w:rsidRDefault="00816F3D" w:rsidP="00B12C18"/>
    <w:p w14:paraId="7ED90FC3" w14:textId="2C322987" w:rsidR="00816F3D" w:rsidRDefault="00816F3D" w:rsidP="00B12C18"/>
    <w:p w14:paraId="1B6FF1F1" w14:textId="77777777" w:rsidR="00816F3D" w:rsidRDefault="00816F3D" w:rsidP="00B12C18"/>
    <w:p w14:paraId="4818EB90" w14:textId="4E0BBFAC" w:rsidR="0029331F" w:rsidRDefault="002933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376F558" w14:textId="13106450" w:rsidR="0029331F" w:rsidRDefault="0029331F" w:rsidP="0029331F">
      <w:pPr>
        <w:pStyle w:val="Heading2"/>
      </w:pPr>
      <w:bookmarkStart w:id="9" w:name="_Toc489024277"/>
      <w:r>
        <w:rPr>
          <w:rFonts w:hint="eastAsia"/>
        </w:rPr>
        <w:lastRenderedPageBreak/>
        <w:t>pom.xml</w:t>
      </w:r>
      <w:bookmarkEnd w:id="9"/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25155" w14:paraId="5D1095E5" w14:textId="77777777" w:rsidTr="00CC00DF">
        <w:tc>
          <w:tcPr>
            <w:tcW w:w="426" w:type="dxa"/>
          </w:tcPr>
          <w:p w14:paraId="5EC6C28E" w14:textId="77777777" w:rsidR="00F25155" w:rsidRPr="00185935" w:rsidRDefault="00F25155" w:rsidP="00F06F43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0A22ABC3" w14:textId="77777777" w:rsidR="00F25155" w:rsidRPr="00185935" w:rsidRDefault="00F25155" w:rsidP="00F06F43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6F241A13" w14:textId="77777777" w:rsidR="00F25155" w:rsidRPr="00185935" w:rsidRDefault="00F25155" w:rsidP="00F06F43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57093A9F" w14:textId="77777777" w:rsidR="00F25155" w:rsidRPr="00185935" w:rsidRDefault="00F25155" w:rsidP="00F06F43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81AB903" w14:textId="77777777" w:rsidR="00F25155" w:rsidRPr="00185935" w:rsidRDefault="00F25155" w:rsidP="00F06F43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43853FF" w14:textId="77777777" w:rsidR="00F25155" w:rsidRPr="00185935" w:rsidRDefault="00F25155" w:rsidP="00F06F43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FFB486A" w14:textId="77777777" w:rsidR="00F25155" w:rsidRPr="00185935" w:rsidRDefault="00F25155" w:rsidP="00F06F43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3615B7C4" w14:textId="77777777" w:rsidR="00F25155" w:rsidRPr="00185935" w:rsidRDefault="00F25155" w:rsidP="00F06F43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7A37A8F3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4596ECF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5FCD0D8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EE4B98C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7AF09D9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4119A971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0862534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054DE481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843ED93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0FDE989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27F4EB09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79E98FEF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043BD19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11BA2E4B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2E8EAE4A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32C12BD1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37BAD016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14CDA9B2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30F3D301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14F28FD4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38846FEA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BC62AD1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C65605B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282E4107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11816557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2C196C22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665630A9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1395BB35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23BA4BC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52BC13F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2AA17EF5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1090343B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073069E5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675B1AFB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2D26F024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49D77091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69063C32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2F403BFB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4E49E2A6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0388EBAD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36C5F881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63DB5097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6FAFA7FD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40CC8DC5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026797F6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5B3D603A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5CA18330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3B32AB6B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21E6FFB0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35EBD848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33D517BA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10FBFEAF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2E663753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22652406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1D23CEDA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01C33E6A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64</w:t>
            </w:r>
          </w:p>
          <w:p w14:paraId="3A3E2B58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7E11A9B5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765A3541" w14:textId="77777777" w:rsidR="00F25155" w:rsidRDefault="00F25155" w:rsidP="00F06F43">
            <w:pPr>
              <w:pStyle w:val="a1"/>
            </w:pPr>
            <w:r>
              <w:rPr>
                <w:rFonts w:hint="eastAsia"/>
              </w:rPr>
              <w:t>67</w:t>
            </w:r>
          </w:p>
          <w:p w14:paraId="375CF133" w14:textId="0BC3ECA5" w:rsidR="00F25155" w:rsidRPr="00185935" w:rsidRDefault="00F25155" w:rsidP="00F06F43">
            <w:pPr>
              <w:pStyle w:val="a1"/>
            </w:pPr>
          </w:p>
        </w:tc>
        <w:tc>
          <w:tcPr>
            <w:tcW w:w="10631" w:type="dxa"/>
          </w:tcPr>
          <w:p w14:paraId="41D1DDA2" w14:textId="77777777" w:rsidR="00F06F43" w:rsidRDefault="00F06F43" w:rsidP="00F06F43">
            <w:pPr>
              <w:pStyle w:val="a1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008080"/>
              </w:rPr>
              <w:t>?&gt;</w:t>
            </w:r>
          </w:p>
          <w:p w14:paraId="2B30747B" w14:textId="77777777" w:rsidR="00F06F43" w:rsidRDefault="00F06F43" w:rsidP="00F06F43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project</w:t>
            </w:r>
            <w:r>
              <w:t xml:space="preserve"> </w:t>
            </w:r>
            <w:r>
              <w:rPr>
                <w:color w:val="7F007F"/>
              </w:rPr>
              <w:t>xmlns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"http://maven.apache.org/POM/4.0.0"</w:t>
            </w:r>
            <w:r>
              <w:t xml:space="preserve"> </w:t>
            </w:r>
            <w:r>
              <w:rPr>
                <w:color w:val="7F007F"/>
              </w:rPr>
              <w:t>xmlns:xsi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"http://www.w3.org/2001/XMLSchema-instance"</w:t>
            </w:r>
          </w:p>
          <w:p w14:paraId="7CF16A59" w14:textId="77777777" w:rsidR="00F06F43" w:rsidRDefault="00F06F43" w:rsidP="00F06F43">
            <w:pPr>
              <w:pStyle w:val="a1"/>
            </w:pPr>
            <w:r>
              <w:t xml:space="preserve">  </w:t>
            </w:r>
            <w:r>
              <w:rPr>
                <w:color w:val="7F007F"/>
              </w:rPr>
              <w:t>xsi:schemaLocation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"http://maven.apache.org/POM/4.0.0 http://maven.apache.org/xsd/maven-4.0.0.xsd"</w:t>
            </w:r>
            <w:r>
              <w:rPr>
                <w:color w:val="008080"/>
              </w:rPr>
              <w:t>&gt;</w:t>
            </w:r>
          </w:p>
          <w:p w14:paraId="5489C61A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modelVersion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4.0.0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modelVersion</w:t>
            </w:r>
            <w:r>
              <w:rPr>
                <w:color w:val="008080"/>
              </w:rPr>
              <w:t>&gt;</w:t>
            </w:r>
          </w:p>
          <w:p w14:paraId="4481B155" w14:textId="77777777" w:rsidR="00F06F43" w:rsidRDefault="00F06F43" w:rsidP="00F06F43">
            <w:pPr>
              <w:pStyle w:val="a1"/>
            </w:pPr>
          </w:p>
          <w:p w14:paraId="3E7CD435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net.skhu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55E5D649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mybatis1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6D5A90F9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0.0.1-SNAPSHOT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14:paraId="46789439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packaging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war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packaging</w:t>
            </w:r>
            <w:r>
              <w:rPr>
                <w:color w:val="008080"/>
              </w:rPr>
              <w:t>&gt;</w:t>
            </w:r>
          </w:p>
          <w:p w14:paraId="1ADB1A9D" w14:textId="77777777" w:rsidR="00F06F43" w:rsidRDefault="00F06F43" w:rsidP="00F06F43">
            <w:pPr>
              <w:pStyle w:val="a1"/>
            </w:pPr>
          </w:p>
          <w:p w14:paraId="6298AC96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name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mybatis1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name</w:t>
            </w:r>
            <w:r>
              <w:rPr>
                <w:color w:val="008080"/>
              </w:rPr>
              <w:t>&gt;</w:t>
            </w:r>
          </w:p>
          <w:p w14:paraId="1621CF23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description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 boot and mybatis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description</w:t>
            </w:r>
            <w:r>
              <w:rPr>
                <w:color w:val="008080"/>
              </w:rPr>
              <w:t>&gt;</w:t>
            </w:r>
          </w:p>
          <w:p w14:paraId="2A14209F" w14:textId="77777777" w:rsidR="00F06F43" w:rsidRDefault="00F06F43" w:rsidP="00F06F43">
            <w:pPr>
              <w:pStyle w:val="a1"/>
            </w:pPr>
          </w:p>
          <w:p w14:paraId="6134425C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parent</w:t>
            </w:r>
            <w:r>
              <w:rPr>
                <w:color w:val="008080"/>
              </w:rPr>
              <w:t>&gt;</w:t>
            </w:r>
          </w:p>
          <w:p w14:paraId="2CE2B204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0FD42131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spring-boot-starter-parent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580A1131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2.0.4.RELEASE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14:paraId="15426E14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relativePath</w:t>
            </w:r>
            <w:r>
              <w:t xml:space="preserve">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</w:t>
            </w:r>
            <w:r>
              <w:rPr>
                <w:color w:val="3F5FBF"/>
              </w:rPr>
              <w:t>&lt;!-- lookup parent from repository --&gt;</w:t>
            </w:r>
          </w:p>
          <w:p w14:paraId="3085B09C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parent</w:t>
            </w:r>
            <w:r>
              <w:rPr>
                <w:color w:val="008080"/>
              </w:rPr>
              <w:t>&gt;</w:t>
            </w:r>
          </w:p>
          <w:p w14:paraId="13D5251E" w14:textId="77777777" w:rsidR="00F06F43" w:rsidRDefault="00F06F43" w:rsidP="00F06F43">
            <w:pPr>
              <w:pStyle w:val="a1"/>
            </w:pPr>
          </w:p>
          <w:p w14:paraId="72FDBE92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14:paraId="0B84DC9B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project.build.sourceEncoding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UTF-8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project.build.sourceEncoding</w:t>
            </w:r>
            <w:r>
              <w:rPr>
                <w:color w:val="008080"/>
              </w:rPr>
              <w:t>&gt;</w:t>
            </w:r>
          </w:p>
          <w:p w14:paraId="030FD9A3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project.reporting.outputEncoding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UTF-8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project.reporting.outputEncoding</w:t>
            </w:r>
            <w:r>
              <w:rPr>
                <w:color w:val="008080"/>
              </w:rPr>
              <w:t>&gt;</w:t>
            </w:r>
          </w:p>
          <w:p w14:paraId="121D05F4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java.version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1.8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java.version</w:t>
            </w:r>
            <w:r>
              <w:rPr>
                <w:color w:val="008080"/>
              </w:rPr>
              <w:t>&gt;</w:t>
            </w:r>
          </w:p>
          <w:p w14:paraId="7E7A1CE8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properties</w:t>
            </w:r>
            <w:r>
              <w:rPr>
                <w:color w:val="008080"/>
              </w:rPr>
              <w:t>&gt;</w:t>
            </w:r>
          </w:p>
          <w:p w14:paraId="2DB3FB20" w14:textId="77777777" w:rsidR="00F06F43" w:rsidRDefault="00F06F43" w:rsidP="00F06F43">
            <w:pPr>
              <w:pStyle w:val="a1"/>
            </w:pPr>
          </w:p>
          <w:p w14:paraId="6CB5C46D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dependencies</w:t>
            </w:r>
            <w:r>
              <w:rPr>
                <w:color w:val="008080"/>
              </w:rPr>
              <w:t>&gt;</w:t>
            </w:r>
          </w:p>
          <w:p w14:paraId="143D8695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1760B4B5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74014E88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spring-boot-starter-web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712E9BE2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241F1D45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58B2B6C2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org.mybatis.spring.boot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5B1A1062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mybatis-spring-boot-starter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11F36CA0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1.3.2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version</w:t>
            </w:r>
            <w:r>
              <w:rPr>
                <w:color w:val="008080"/>
              </w:rPr>
              <w:t>&gt;</w:t>
            </w:r>
          </w:p>
          <w:p w14:paraId="429AF49E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4DA7179B" w14:textId="77777777" w:rsidR="00F06F43" w:rsidRDefault="00F06F43" w:rsidP="00F06F43">
            <w:pPr>
              <w:pStyle w:val="a1"/>
            </w:pPr>
          </w:p>
          <w:p w14:paraId="1E4176B8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5074296A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mysql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1365A6AB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mysql-connector-java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3DB7BBD2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runtime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</w:p>
          <w:p w14:paraId="4CAD4EFD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2FBC28BC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6073928E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4CCA3EC2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spring-boot-starter-tomcat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05D664E8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provided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</w:p>
          <w:p w14:paraId="0CE9D640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01CD110C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3313AAE3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148FA2C8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spring-boot-starter-test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656494BE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test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scope</w:t>
            </w:r>
            <w:r>
              <w:rPr>
                <w:color w:val="008080"/>
              </w:rPr>
              <w:t>&gt;</w:t>
            </w:r>
          </w:p>
          <w:p w14:paraId="5EAB1ECE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65C9A03F" w14:textId="77777777" w:rsidR="00F06F43" w:rsidRDefault="00F06F43" w:rsidP="00F06F43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031581CF" w14:textId="77777777" w:rsidR="00F06F43" w:rsidRDefault="00F06F43" w:rsidP="00F06F43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javax.servlet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6B218B68" w14:textId="77777777" w:rsidR="00F06F43" w:rsidRDefault="00F06F43" w:rsidP="00F06F43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jstl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00EE113E" w14:textId="77777777" w:rsidR="00F06F43" w:rsidRDefault="00F06F43" w:rsidP="00F06F43">
            <w:pPr>
              <w:pStyle w:val="a1"/>
              <w:shd w:val="clear" w:color="auto" w:fill="FFFF99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dependency</w:t>
            </w:r>
            <w:r>
              <w:rPr>
                <w:color w:val="008080"/>
              </w:rPr>
              <w:t>&gt;</w:t>
            </w:r>
          </w:p>
          <w:p w14:paraId="481836B0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dependencies</w:t>
            </w:r>
            <w:r>
              <w:rPr>
                <w:color w:val="008080"/>
              </w:rPr>
              <w:t>&gt;</w:t>
            </w:r>
          </w:p>
          <w:p w14:paraId="63F6DC7F" w14:textId="77777777" w:rsidR="00F06F43" w:rsidRDefault="00F06F43" w:rsidP="00F06F43">
            <w:pPr>
              <w:pStyle w:val="a1"/>
            </w:pPr>
          </w:p>
          <w:p w14:paraId="1075E249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build</w:t>
            </w:r>
            <w:r>
              <w:rPr>
                <w:color w:val="008080"/>
              </w:rPr>
              <w:t>&gt;</w:t>
            </w:r>
          </w:p>
          <w:p w14:paraId="1576BE73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plugins</w:t>
            </w:r>
            <w:r>
              <w:rPr>
                <w:color w:val="008080"/>
              </w:rPr>
              <w:t>&gt;</w:t>
            </w:r>
          </w:p>
          <w:p w14:paraId="0774F089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plugin</w:t>
            </w:r>
            <w:r>
              <w:rPr>
                <w:color w:val="008080"/>
              </w:rPr>
              <w:t>&gt;</w:t>
            </w:r>
          </w:p>
          <w:p w14:paraId="2C3C786F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org.springframework.boot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groupId</w:t>
            </w:r>
            <w:r>
              <w:rPr>
                <w:color w:val="008080"/>
              </w:rPr>
              <w:t>&gt;</w:t>
            </w:r>
          </w:p>
          <w:p w14:paraId="26E50ACD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spring-boot-maven-plugin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artifactId</w:t>
            </w:r>
            <w:r>
              <w:rPr>
                <w:color w:val="008080"/>
              </w:rPr>
              <w:t>&gt;</w:t>
            </w:r>
          </w:p>
          <w:p w14:paraId="3BDC1119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plugin</w:t>
            </w:r>
            <w:r>
              <w:rPr>
                <w:color w:val="008080"/>
              </w:rPr>
              <w:t>&gt;</w:t>
            </w:r>
          </w:p>
          <w:p w14:paraId="0488AF85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plugins</w:t>
            </w:r>
            <w:r>
              <w:rPr>
                <w:color w:val="008080"/>
              </w:rPr>
              <w:t>&gt;</w:t>
            </w:r>
          </w:p>
          <w:p w14:paraId="0AC24714" w14:textId="77777777" w:rsidR="00F06F43" w:rsidRDefault="00F06F43" w:rsidP="00F06F43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build</w:t>
            </w:r>
            <w:r>
              <w:rPr>
                <w:color w:val="008080"/>
              </w:rPr>
              <w:t>&gt;</w:t>
            </w:r>
          </w:p>
          <w:p w14:paraId="71444D0A" w14:textId="77777777" w:rsidR="00F06F43" w:rsidRDefault="00F06F43" w:rsidP="00F06F43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project</w:t>
            </w:r>
            <w:r>
              <w:rPr>
                <w:color w:val="008080"/>
              </w:rPr>
              <w:t>&gt;</w:t>
            </w:r>
          </w:p>
          <w:p w14:paraId="039DF019" w14:textId="77777777" w:rsidR="00F25155" w:rsidRDefault="00F25155" w:rsidP="00F06F43">
            <w:pPr>
              <w:pStyle w:val="a1"/>
            </w:pPr>
          </w:p>
        </w:tc>
      </w:tr>
    </w:tbl>
    <w:p w14:paraId="76E4FADF" w14:textId="3F25AA9B" w:rsidR="00F25155" w:rsidRDefault="00F25155" w:rsidP="00F25155"/>
    <w:p w14:paraId="6533770C" w14:textId="0796D845" w:rsidR="0029331F" w:rsidRDefault="00617EFA" w:rsidP="0029331F">
      <w:r>
        <w:rPr>
          <w:rFonts w:hint="eastAsia"/>
        </w:rPr>
        <w:t xml:space="preserve">자동 생성된 </w:t>
      </w:r>
      <w:r>
        <w:t xml:space="preserve">pom.xml </w:t>
      </w:r>
      <w:r>
        <w:rPr>
          <w:rFonts w:hint="eastAsia"/>
        </w:rPr>
        <w:t>파일의 내용에서, 노란색으로 표시한 부분만 추가되었다.</w:t>
      </w:r>
    </w:p>
    <w:p w14:paraId="40F38C6F" w14:textId="224E740C" w:rsidR="00617EFA" w:rsidRDefault="00F06F43" w:rsidP="0029331F"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파일 전체를 수정하지 말고,</w:t>
      </w:r>
      <w:r>
        <w:t xml:space="preserve"> </w:t>
      </w:r>
      <w:r>
        <w:rPr>
          <w:rFonts w:hint="eastAsia"/>
        </w:rPr>
        <w:t>노란색 부분만 복사해서 붙여넣자.</w:t>
      </w:r>
    </w:p>
    <w:p w14:paraId="0FF307BD" w14:textId="77777777" w:rsidR="00617EFA" w:rsidRDefault="00617EFA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082A5CDC" w14:textId="77777777" w:rsidTr="00617EFA">
        <w:tc>
          <w:tcPr>
            <w:tcW w:w="10456" w:type="dxa"/>
          </w:tcPr>
          <w:p w14:paraId="2EAB6A6E" w14:textId="77777777" w:rsidR="00617EFA" w:rsidRDefault="00617EFA" w:rsidP="00617EFA">
            <w:r>
              <w:t>&lt;dependency&gt;</w:t>
            </w:r>
          </w:p>
          <w:p w14:paraId="011ECE37" w14:textId="4094ED1D" w:rsidR="00617EFA" w:rsidRDefault="00617EFA" w:rsidP="00617EFA">
            <w:r>
              <w:t xml:space="preserve">    &lt;groupId&gt;javax.servlet&lt;/groupId&gt;</w:t>
            </w:r>
          </w:p>
          <w:p w14:paraId="15D9B5B3" w14:textId="5FF7C62E" w:rsidR="00617EFA" w:rsidRDefault="00617EFA" w:rsidP="00617EFA">
            <w:r>
              <w:t xml:space="preserve">    &lt;artifactId&gt;jstl&lt;/artifactId&gt;</w:t>
            </w:r>
          </w:p>
          <w:p w14:paraId="09C5E68D" w14:textId="395F2A9B" w:rsidR="00617EFA" w:rsidRDefault="00617EFA" w:rsidP="00617EFA">
            <w:r>
              <w:t>&lt;/dependency&gt;</w:t>
            </w:r>
          </w:p>
        </w:tc>
      </w:tr>
    </w:tbl>
    <w:p w14:paraId="5F7F5BC1" w14:textId="066148D2" w:rsidR="00617EFA" w:rsidRPr="00617EFA" w:rsidRDefault="00617EFA" w:rsidP="00617EFA">
      <w:r w:rsidRPr="00617EFA">
        <w:t>뷰</w:t>
      </w:r>
      <w:r w:rsidRPr="00617EFA">
        <w:rPr>
          <w:rFonts w:hint="eastAsia"/>
        </w:rPr>
        <w:t xml:space="preserve"> 파일(</w:t>
      </w:r>
      <w:r w:rsidRPr="00617EFA">
        <w:t>*.jsp)에서</w:t>
      </w:r>
      <w:r w:rsidRPr="00617EFA">
        <w:rPr>
          <w:rFonts w:hint="eastAsia"/>
        </w:rPr>
        <w:t xml:space="preserve"> </w:t>
      </w:r>
      <w:r w:rsidRPr="00617EFA">
        <w:t>JSTL 확장</w:t>
      </w:r>
      <w:r w:rsidRPr="00617EFA">
        <w:rPr>
          <w:rFonts w:hint="eastAsia"/>
        </w:rPr>
        <w:t xml:space="preserve"> 태그를 사용하기 위해 필요한 라이브러리를 등록하는 </w:t>
      </w:r>
      <w:r w:rsidRPr="00617EFA">
        <w:t>maven dependency 이다</w:t>
      </w:r>
      <w:r w:rsidRPr="00617EFA">
        <w:rPr>
          <w:rFonts w:hint="eastAsia"/>
        </w:rPr>
        <w:t>.</w:t>
      </w:r>
    </w:p>
    <w:p w14:paraId="182C61E4" w14:textId="77777777" w:rsidR="00617EFA" w:rsidRPr="00617EFA" w:rsidRDefault="00617EFA" w:rsidP="00617EFA"/>
    <w:p w14:paraId="3EBC19AF" w14:textId="27848D09" w:rsidR="00617EFA" w:rsidRDefault="00617EFA" w:rsidP="00617EFA"/>
    <w:p w14:paraId="23236212" w14:textId="77777777" w:rsidR="00617EFA" w:rsidRDefault="00617EFA" w:rsidP="00617EFA"/>
    <w:p w14:paraId="55F0E377" w14:textId="10EACD05" w:rsidR="00617EFA" w:rsidRDefault="00617EFA" w:rsidP="00617EFA"/>
    <w:p w14:paraId="1AC7F0DE" w14:textId="77777777" w:rsidR="00617EFA" w:rsidRPr="00617EFA" w:rsidRDefault="00617EFA" w:rsidP="00617EFA"/>
    <w:p w14:paraId="666759D4" w14:textId="1BB63AEB" w:rsidR="0029331F" w:rsidRDefault="0029331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3C510D0" w14:textId="52CF6640" w:rsidR="003E516D" w:rsidRDefault="0029331F" w:rsidP="0029331F">
      <w:pPr>
        <w:pStyle w:val="Heading2"/>
      </w:pPr>
      <w:bookmarkStart w:id="10" w:name="_Toc489024278"/>
      <w:r>
        <w:rPr>
          <w:rFonts w:hint="eastAsia"/>
        </w:rPr>
        <w:lastRenderedPageBreak/>
        <w:t>application.properties</w:t>
      </w:r>
      <w:bookmarkEnd w:id="10"/>
    </w:p>
    <w:p w14:paraId="79928AD9" w14:textId="6D4C8BF4" w:rsidR="00E64775" w:rsidRDefault="00E64775" w:rsidP="00E64775">
      <w:r>
        <w:rPr>
          <w:noProof/>
        </w:rPr>
        <w:drawing>
          <wp:inline distT="0" distB="0" distL="0" distR="0" wp14:anchorId="20E5C4D0" wp14:editId="3946D455">
            <wp:extent cx="2023632" cy="17727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6856" cy="177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0FFF" w14:textId="77777777" w:rsidR="00E64775" w:rsidRPr="00E64775" w:rsidRDefault="00E64775" w:rsidP="00E64775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29331F" w:rsidRPr="00E5543B" w14:paraId="5736593C" w14:textId="77777777" w:rsidTr="00780EAA">
        <w:tc>
          <w:tcPr>
            <w:tcW w:w="426" w:type="dxa"/>
          </w:tcPr>
          <w:p w14:paraId="5A9ADF38" w14:textId="77777777" w:rsidR="0029331F" w:rsidRPr="00E5543B" w:rsidRDefault="0029331F" w:rsidP="007D314C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027245FB" w14:textId="77777777" w:rsidR="0029331F" w:rsidRPr="00E5543B" w:rsidRDefault="0029331F" w:rsidP="007D314C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74F37177" w14:textId="77777777" w:rsidR="0029331F" w:rsidRPr="00E5543B" w:rsidRDefault="0029331F" w:rsidP="007D314C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3A54E6C8" w14:textId="77777777" w:rsidR="0029331F" w:rsidRPr="00E5543B" w:rsidRDefault="0029331F" w:rsidP="007D314C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66265D7F" w14:textId="77777777" w:rsidR="0029331F" w:rsidRPr="00E5543B" w:rsidRDefault="0029331F" w:rsidP="007D314C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68DDBEFB" w14:textId="77777777" w:rsidR="0029331F" w:rsidRPr="00E5543B" w:rsidRDefault="0029331F" w:rsidP="007D314C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1DF487F7" w14:textId="77777777" w:rsidR="0029331F" w:rsidRPr="00E5543B" w:rsidRDefault="0029331F" w:rsidP="007D314C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76202CB9" w14:textId="5C3319A4" w:rsidR="0029331F" w:rsidRPr="00E5543B" w:rsidRDefault="0029331F" w:rsidP="007D314C">
            <w:pPr>
              <w:pStyle w:val="a1"/>
            </w:pPr>
          </w:p>
        </w:tc>
        <w:tc>
          <w:tcPr>
            <w:tcW w:w="10631" w:type="dxa"/>
          </w:tcPr>
          <w:p w14:paraId="6A5D934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>spring.mvc.view.prefix=</w:t>
            </w:r>
            <w:r>
              <w:rPr>
                <w:color w:val="2A00FF"/>
              </w:rPr>
              <w:t>/WEB-INF/views/</w:t>
            </w:r>
          </w:p>
          <w:p w14:paraId="22E8E09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>spring.mvc.view.suffix=</w:t>
            </w:r>
            <w:r>
              <w:rPr>
                <w:color w:val="2A00FF"/>
              </w:rPr>
              <w:t>.jsp</w:t>
            </w:r>
          </w:p>
          <w:p w14:paraId="5AFDD999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>spring.datasource.driver-class-name=</w:t>
            </w:r>
            <w:r>
              <w:rPr>
                <w:color w:val="2A00FF"/>
              </w:rPr>
              <w:t>com.mysql.jdbc.Driver</w:t>
            </w:r>
          </w:p>
          <w:p w14:paraId="5791B85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>spring.datasource.url=</w:t>
            </w:r>
            <w:r>
              <w:rPr>
                <w:color w:val="2A00FF"/>
              </w:rPr>
              <w:t>jdbc:mysql://localhost:3306/student1</w:t>
            </w:r>
          </w:p>
          <w:p w14:paraId="0C5ADCA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>spring.datasource.username=</w:t>
            </w:r>
            <w:r>
              <w:rPr>
                <w:color w:val="2A00FF"/>
              </w:rPr>
              <w:t>user1</w:t>
            </w:r>
          </w:p>
          <w:p w14:paraId="14D062E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>spring.datasource.password=</w:t>
            </w:r>
            <w:r>
              <w:rPr>
                <w:color w:val="2A00FF"/>
              </w:rPr>
              <w:t>test123</w:t>
            </w:r>
          </w:p>
          <w:p w14:paraId="196E8558" w14:textId="7A3DD647" w:rsidR="007D314C" w:rsidRDefault="00BC7FFB" w:rsidP="007D314C">
            <w:pPr>
              <w:pStyle w:val="a1"/>
            </w:pPr>
            <w:r>
              <w:rPr>
                <w:color w:val="000000"/>
              </w:rPr>
              <w:t>mybatis</w:t>
            </w:r>
            <w:r w:rsidR="007D314C">
              <w:rPr>
                <w:color w:val="000000"/>
              </w:rPr>
              <w:t>.type-aliases-package=</w:t>
            </w:r>
            <w:r w:rsidR="007D314C">
              <w:rPr>
                <w:color w:val="2A00FF"/>
              </w:rPr>
              <w:t>net.skhu.dto</w:t>
            </w:r>
          </w:p>
          <w:p w14:paraId="4B60AF6A" w14:textId="4C9AD155" w:rsidR="0029331F" w:rsidRPr="007D314C" w:rsidRDefault="0029331F" w:rsidP="007D314C">
            <w:pPr>
              <w:pStyle w:val="a1"/>
            </w:pPr>
          </w:p>
        </w:tc>
      </w:tr>
    </w:tbl>
    <w:p w14:paraId="11E2E571" w14:textId="4A1E914C" w:rsidR="0029331F" w:rsidRDefault="0029331F" w:rsidP="0029331F"/>
    <w:p w14:paraId="11B8E714" w14:textId="1A56F08E" w:rsidR="00725208" w:rsidRDefault="00725208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3AE69950" w14:textId="77777777" w:rsidTr="00617EFA">
        <w:tc>
          <w:tcPr>
            <w:tcW w:w="10456" w:type="dxa"/>
          </w:tcPr>
          <w:p w14:paraId="083A2D40" w14:textId="0C8331ED" w:rsidR="00617EFA" w:rsidRDefault="00617EFA" w:rsidP="0029331F">
            <w:r>
              <w:rPr>
                <w:color w:val="000000"/>
              </w:rPr>
              <w:t>spring.mvc.view.prefix=</w:t>
            </w:r>
            <w:r>
              <w:rPr>
                <w:color w:val="2A00FF"/>
              </w:rPr>
              <w:t>/WEB-INF/views/</w:t>
            </w:r>
          </w:p>
        </w:tc>
      </w:tr>
    </w:tbl>
    <w:p w14:paraId="145737CD" w14:textId="5FA6C9B5" w:rsidR="00725208" w:rsidRDefault="00617EFA" w:rsidP="0029331F">
      <w:r>
        <w:rPr>
          <w:rFonts w:hint="eastAsia"/>
        </w:rPr>
        <w:t>뷰 파일(*.jsp)이 위차할 폴더를 지정한다.</w:t>
      </w:r>
    </w:p>
    <w:p w14:paraId="6AF5908B" w14:textId="25380FFD" w:rsidR="00617EFA" w:rsidRPr="00617EFA" w:rsidRDefault="00617EFA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44B9ADFB" w14:textId="77777777" w:rsidTr="00617EFA">
        <w:tc>
          <w:tcPr>
            <w:tcW w:w="10456" w:type="dxa"/>
          </w:tcPr>
          <w:p w14:paraId="138DDF3C" w14:textId="67C8E3F6" w:rsidR="00617EFA" w:rsidRDefault="00617EFA" w:rsidP="0029331F">
            <w:r>
              <w:rPr>
                <w:color w:val="000000"/>
              </w:rPr>
              <w:t>spring.mvc.view.suffix=</w:t>
            </w:r>
            <w:r>
              <w:rPr>
                <w:color w:val="2A00FF"/>
              </w:rPr>
              <w:t>.jsp</w:t>
            </w:r>
          </w:p>
        </w:tc>
      </w:tr>
    </w:tbl>
    <w:p w14:paraId="72CA3001" w14:textId="7EA55BC3" w:rsidR="00617EFA" w:rsidRDefault="00617EFA" w:rsidP="0029331F">
      <w:r>
        <w:rPr>
          <w:rFonts w:hint="eastAsia"/>
        </w:rPr>
        <w:t>뷰 파일의 확장자를 지정한다.</w:t>
      </w:r>
    </w:p>
    <w:p w14:paraId="28BE5694" w14:textId="2E35C4AA" w:rsidR="00617EFA" w:rsidRDefault="00617EFA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0DF2B1D3" w14:textId="77777777" w:rsidTr="00617EFA">
        <w:tc>
          <w:tcPr>
            <w:tcW w:w="10456" w:type="dxa"/>
          </w:tcPr>
          <w:p w14:paraId="6D2A61B1" w14:textId="34F9E563" w:rsidR="00617EFA" w:rsidRPr="00617EFA" w:rsidRDefault="007D314C" w:rsidP="00617EFA">
            <w:pPr>
              <w:pStyle w:val="a1"/>
            </w:pPr>
            <w:r>
              <w:rPr>
                <w:color w:val="000000"/>
              </w:rPr>
              <w:t>spring.datasource.driver-class-name=</w:t>
            </w:r>
            <w:r>
              <w:rPr>
                <w:color w:val="2A00FF"/>
              </w:rPr>
              <w:t>com.mysql.jdbc.Driver</w:t>
            </w:r>
          </w:p>
        </w:tc>
      </w:tr>
    </w:tbl>
    <w:p w14:paraId="11FBC25F" w14:textId="1368D8A5" w:rsidR="00617EFA" w:rsidRDefault="00617EFA" w:rsidP="00617EFA">
      <w:r>
        <w:rPr>
          <w:rFonts w:hint="eastAsia"/>
        </w:rPr>
        <w:t>JDBC 드라이버 클래스의 이름를 지정한다.</w:t>
      </w:r>
    </w:p>
    <w:p w14:paraId="2200613D" w14:textId="22FA3706" w:rsidR="00617EFA" w:rsidRDefault="00617EFA" w:rsidP="00617EFA">
      <w:r>
        <w:rPr>
          <w:rFonts w:hint="eastAsia"/>
        </w:rPr>
        <w:t xml:space="preserve">위 이름은 </w:t>
      </w:r>
      <w:r w:rsidR="007D314C">
        <w:rPr>
          <w:rFonts w:hint="eastAsia"/>
        </w:rPr>
        <w:t>M</w:t>
      </w:r>
      <w:r w:rsidR="007D314C">
        <w:t xml:space="preserve">ySQL </w:t>
      </w:r>
      <w:r>
        <w:t xml:space="preserve">JDBC </w:t>
      </w:r>
      <w:r>
        <w:rPr>
          <w:rFonts w:hint="eastAsia"/>
        </w:rPr>
        <w:t>드라이버 클래스이다.</w:t>
      </w:r>
    </w:p>
    <w:p w14:paraId="5FC6728A" w14:textId="59C4D1B8" w:rsidR="00617EFA" w:rsidRDefault="00617EFA" w:rsidP="00617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2D270CF2" w14:textId="77777777" w:rsidTr="00617EFA">
        <w:tc>
          <w:tcPr>
            <w:tcW w:w="10456" w:type="dxa"/>
          </w:tcPr>
          <w:p w14:paraId="280A45DE" w14:textId="396AA4C2" w:rsidR="00617EFA" w:rsidRDefault="007D314C" w:rsidP="0029331F">
            <w:r>
              <w:rPr>
                <w:color w:val="000000"/>
              </w:rPr>
              <w:t>spring.datasource.url=</w:t>
            </w:r>
            <w:r>
              <w:rPr>
                <w:color w:val="2A00FF"/>
              </w:rPr>
              <w:t>jdbc:mysql://localhost:3306/student1</w:t>
            </w:r>
          </w:p>
        </w:tc>
      </w:tr>
    </w:tbl>
    <w:p w14:paraId="212D413D" w14:textId="0A21C885" w:rsidR="00725208" w:rsidRDefault="00617EFA" w:rsidP="0029331F">
      <w:r>
        <w:rPr>
          <w:rFonts w:hint="eastAsia"/>
        </w:rPr>
        <w:t xml:space="preserve">데이터베이스 서버 </w:t>
      </w:r>
      <w:r>
        <w:t xml:space="preserve">IP </w:t>
      </w:r>
      <w:r>
        <w:rPr>
          <w:rFonts w:hint="eastAsia"/>
        </w:rPr>
        <w:t>와 데이터베이스 이름을 지정한다.</w:t>
      </w:r>
    </w:p>
    <w:p w14:paraId="4D16533C" w14:textId="6776D387" w:rsidR="00617EFA" w:rsidRDefault="00617EFA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221D33D4" w14:textId="77777777" w:rsidTr="00617EFA">
        <w:tc>
          <w:tcPr>
            <w:tcW w:w="10456" w:type="dxa"/>
          </w:tcPr>
          <w:p w14:paraId="2E0798C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>spring.datasource.username=</w:t>
            </w:r>
            <w:r>
              <w:rPr>
                <w:color w:val="2A00FF"/>
              </w:rPr>
              <w:t>user1</w:t>
            </w:r>
          </w:p>
          <w:p w14:paraId="6F260F13" w14:textId="747CBCDE" w:rsidR="00617EFA" w:rsidRPr="00617EFA" w:rsidRDefault="007D314C" w:rsidP="007D314C">
            <w:pPr>
              <w:pStyle w:val="a1"/>
            </w:pPr>
            <w:r>
              <w:rPr>
                <w:color w:val="000000"/>
              </w:rPr>
              <w:t>spring.datasource.password=</w:t>
            </w:r>
            <w:r>
              <w:rPr>
                <w:color w:val="2A00FF"/>
              </w:rPr>
              <w:t>test123</w:t>
            </w:r>
          </w:p>
        </w:tc>
      </w:tr>
    </w:tbl>
    <w:p w14:paraId="549DD1FC" w14:textId="469988B9" w:rsidR="00617EFA" w:rsidRDefault="00617EFA" w:rsidP="0029331F">
      <w:r>
        <w:rPr>
          <w:rFonts w:hint="eastAsia"/>
        </w:rPr>
        <w:t>데이터베이스에 연결할 계정을 지정한다.</w:t>
      </w:r>
    </w:p>
    <w:p w14:paraId="0B1F070A" w14:textId="189138F0" w:rsidR="00617EFA" w:rsidRDefault="00617EFA" w:rsidP="002933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17EFA" w14:paraId="5EB487BC" w14:textId="77777777" w:rsidTr="00617EFA">
        <w:tc>
          <w:tcPr>
            <w:tcW w:w="10456" w:type="dxa"/>
          </w:tcPr>
          <w:p w14:paraId="294BDEF1" w14:textId="3E9ABB6C" w:rsidR="00617EFA" w:rsidRDefault="00BC7FFB" w:rsidP="007D314C">
            <w:pPr>
              <w:pStyle w:val="a1"/>
            </w:pPr>
            <w:r>
              <w:rPr>
                <w:color w:val="000000"/>
              </w:rPr>
              <w:t>mybatis</w:t>
            </w:r>
            <w:r w:rsidR="007D314C">
              <w:rPr>
                <w:color w:val="000000"/>
              </w:rPr>
              <w:t>.type-aliases-package=</w:t>
            </w:r>
            <w:r w:rsidR="007D314C">
              <w:rPr>
                <w:color w:val="2A00FF"/>
              </w:rPr>
              <w:t>net.skhu.dto</w:t>
            </w:r>
          </w:p>
        </w:tc>
      </w:tr>
    </w:tbl>
    <w:p w14:paraId="5D3BEBB8" w14:textId="2998F984" w:rsidR="007D314C" w:rsidRDefault="007D314C" w:rsidP="0029331F">
      <w:r>
        <w:rPr>
          <w:rFonts w:hint="eastAsia"/>
        </w:rPr>
        <w:t>데이터베이스의 조회 결과 데이터를 담을 클래스들의 패키지를 지정한다.</w:t>
      </w:r>
    </w:p>
    <w:p w14:paraId="164217A5" w14:textId="2E8BCAE9" w:rsidR="00617EFA" w:rsidRDefault="00BC7FFB" w:rsidP="0029331F">
      <w:r>
        <w:rPr>
          <w:rFonts w:hint="eastAsia"/>
        </w:rPr>
        <w:t>mybatis</w:t>
      </w:r>
      <w:r w:rsidR="00617EFA">
        <w:rPr>
          <w:rFonts w:hint="eastAsia"/>
        </w:rPr>
        <w:t xml:space="preserve"> </w:t>
      </w:r>
      <w:r w:rsidR="00617EFA">
        <w:t xml:space="preserve">mapper XML </w:t>
      </w:r>
      <w:r w:rsidR="00617EFA">
        <w:rPr>
          <w:rFonts w:hint="eastAsia"/>
        </w:rPr>
        <w:t xml:space="preserve">파일에서 </w:t>
      </w:r>
      <w:r w:rsidR="004462ED">
        <w:t xml:space="preserve">select </w:t>
      </w:r>
      <w:r w:rsidR="004462ED">
        <w:rPr>
          <w:rFonts w:hint="eastAsia"/>
        </w:rPr>
        <w:t xml:space="preserve">태그의 </w:t>
      </w:r>
      <w:r w:rsidR="00617EFA">
        <w:t>resultType</w:t>
      </w:r>
      <w:r w:rsidR="00617EFA">
        <w:rPr>
          <w:rFonts w:hint="eastAsia"/>
        </w:rPr>
        <w:t>으로 등록된 클래스들의 패키지를 지정한다.</w:t>
      </w:r>
    </w:p>
    <w:p w14:paraId="23A7CA60" w14:textId="146B97EA" w:rsidR="00617EFA" w:rsidRDefault="00B267B6" w:rsidP="0029331F">
      <w:pPr>
        <w:rPr>
          <w:color w:val="008080"/>
        </w:rPr>
      </w:pPr>
      <w:r>
        <w:t xml:space="preserve">  </w:t>
      </w:r>
      <w:r w:rsidR="007D314C">
        <w:t xml:space="preserve">  </w:t>
      </w:r>
      <w:r>
        <w:rPr>
          <w:rFonts w:hint="eastAsia"/>
        </w:rPr>
        <w:t xml:space="preserve">예: </w:t>
      </w:r>
      <w:r w:rsidRPr="002F41DD">
        <w:rPr>
          <w:color w:val="008080"/>
        </w:rPr>
        <w:t>&lt;</w:t>
      </w:r>
      <w:r w:rsidRPr="002F41DD">
        <w:rPr>
          <w:color w:val="3F7F7F"/>
        </w:rPr>
        <w:t>select</w:t>
      </w:r>
      <w:r w:rsidRPr="002F41DD">
        <w:t xml:space="preserve"> </w:t>
      </w:r>
      <w:r w:rsidRPr="002F41DD">
        <w:rPr>
          <w:color w:val="7F007F"/>
        </w:rPr>
        <w:t>id</w:t>
      </w:r>
      <w:r w:rsidRPr="002F41DD">
        <w:rPr>
          <w:color w:val="000000"/>
        </w:rPr>
        <w:t>=</w:t>
      </w:r>
      <w:r w:rsidRPr="002F41DD">
        <w:rPr>
          <w:color w:val="2A00FF"/>
        </w:rPr>
        <w:t>"findById"</w:t>
      </w:r>
      <w:r w:rsidRPr="002F41DD">
        <w:t xml:space="preserve"> </w:t>
      </w:r>
      <w:r w:rsidRPr="00B267B6">
        <w:rPr>
          <w:color w:val="7F007F"/>
          <w:highlight w:val="yellow"/>
        </w:rPr>
        <w:t>resultType</w:t>
      </w:r>
      <w:r w:rsidRPr="00B267B6">
        <w:rPr>
          <w:color w:val="000000"/>
          <w:highlight w:val="yellow"/>
        </w:rPr>
        <w:t>=</w:t>
      </w:r>
      <w:r w:rsidRPr="00B267B6">
        <w:rPr>
          <w:color w:val="2A00FF"/>
          <w:highlight w:val="yellow"/>
        </w:rPr>
        <w:t>"Student"</w:t>
      </w:r>
      <w:r w:rsidRPr="002F41DD">
        <w:rPr>
          <w:color w:val="008080"/>
        </w:rPr>
        <w:t>&gt;</w:t>
      </w:r>
    </w:p>
    <w:p w14:paraId="34522F10" w14:textId="2B012196" w:rsidR="00B267B6" w:rsidRDefault="007D314C" w:rsidP="0029331F">
      <w:r>
        <w:t xml:space="preserve">      </w:t>
      </w:r>
      <w:r w:rsidR="00B267B6">
        <w:rPr>
          <w:rFonts w:hint="eastAsia"/>
        </w:rPr>
        <w:t xml:space="preserve">  </w:t>
      </w:r>
      <w:r w:rsidR="004462ED">
        <w:t xml:space="preserve">select </w:t>
      </w:r>
      <w:r w:rsidR="004462ED">
        <w:rPr>
          <w:rFonts w:hint="eastAsia"/>
        </w:rPr>
        <w:t xml:space="preserve">태그의 </w:t>
      </w:r>
      <w:r w:rsidR="004462ED">
        <w:t>resultType</w:t>
      </w:r>
      <w:r w:rsidR="004462ED">
        <w:rPr>
          <w:rFonts w:hint="eastAsia"/>
        </w:rPr>
        <w:t xml:space="preserve">으로 등록된 </w:t>
      </w:r>
      <w:r w:rsidR="004462ED">
        <w:t xml:space="preserve">Student </w:t>
      </w:r>
      <w:r w:rsidR="004462ED">
        <w:rPr>
          <w:rFonts w:hint="eastAsia"/>
        </w:rPr>
        <w:t xml:space="preserve">클래스의 패키지는 </w:t>
      </w:r>
      <w:r w:rsidR="004462ED">
        <w:t>net.skhu</w:t>
      </w:r>
      <w:r>
        <w:t>.dto</w:t>
      </w:r>
      <w:r w:rsidR="004462ED">
        <w:t xml:space="preserve"> </w:t>
      </w:r>
      <w:r w:rsidR="004462ED">
        <w:rPr>
          <w:rFonts w:hint="eastAsia"/>
        </w:rPr>
        <w:t>이어야 한다.</w:t>
      </w:r>
    </w:p>
    <w:p w14:paraId="46026AB4" w14:textId="103AFDE8" w:rsidR="004462ED" w:rsidRDefault="004462ED" w:rsidP="0029331F"/>
    <w:p w14:paraId="422B71B1" w14:textId="738D16AC" w:rsidR="004462ED" w:rsidRDefault="004462ED" w:rsidP="0029331F"/>
    <w:p w14:paraId="35BDFF1A" w14:textId="77777777" w:rsidR="00617EFA" w:rsidRDefault="00617EFA" w:rsidP="0029331F"/>
    <w:p w14:paraId="4DB62DA2" w14:textId="44028D69" w:rsidR="00617EFA" w:rsidRDefault="00617EFA" w:rsidP="0029331F"/>
    <w:p w14:paraId="30F7DBF3" w14:textId="77777777" w:rsidR="00617EFA" w:rsidRPr="0029331F" w:rsidRDefault="00617EFA" w:rsidP="0029331F"/>
    <w:p w14:paraId="7F11C25C" w14:textId="77777777" w:rsidR="003E516D" w:rsidRDefault="003E516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6DD308FD" w14:textId="0D68D822" w:rsidR="00E05A18" w:rsidRDefault="00E05A18" w:rsidP="00E05A18">
      <w:pPr>
        <w:pStyle w:val="Heading1"/>
      </w:pPr>
      <w:bookmarkStart w:id="11" w:name="_Toc489024279"/>
      <w:r>
        <w:rPr>
          <w:rFonts w:hint="eastAsia"/>
        </w:rPr>
        <w:lastRenderedPageBreak/>
        <w:t>DTO</w:t>
      </w:r>
      <w: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11"/>
    </w:p>
    <w:p w14:paraId="675A3576" w14:textId="701430CB" w:rsidR="003E516D" w:rsidRDefault="003E516D" w:rsidP="003E516D">
      <w:pPr>
        <w:pStyle w:val="Heading2"/>
      </w:pPr>
      <w:bookmarkStart w:id="12" w:name="_Toc489024280"/>
      <w:r>
        <w:rPr>
          <w:rFonts w:hint="eastAsia"/>
        </w:rPr>
        <w:t>Student</w:t>
      </w:r>
      <w:r>
        <w:t>.java</w:t>
      </w:r>
      <w:bookmarkEnd w:id="12"/>
    </w:p>
    <w:p w14:paraId="51A0CF36" w14:textId="5EFC73DA" w:rsidR="007D314C" w:rsidRPr="007D314C" w:rsidRDefault="007D314C" w:rsidP="007D314C">
      <w:pPr>
        <w:pStyle w:val="Heading3"/>
      </w:pPr>
      <w:r>
        <w:t>src/</w:t>
      </w:r>
      <w:r>
        <w:rPr>
          <w:rFonts w:hint="eastAsia"/>
        </w:rPr>
        <w:t>main/java/net/skhu/dto/Student.java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14572" w:rsidRPr="00E5543B" w14:paraId="063EB845" w14:textId="77777777" w:rsidTr="00780EAA">
        <w:tc>
          <w:tcPr>
            <w:tcW w:w="426" w:type="dxa"/>
          </w:tcPr>
          <w:p w14:paraId="1D0D4617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2146ACEF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2F6518B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5472717C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45787AB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3A07873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4DDACAD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5DA4FBC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1D5C521F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79C72BA7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68E28EF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5692955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5077B94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1C0C3CC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1C85540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41F6267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1B2DFEA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4E8FA762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78153C7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61BD36E2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32EF68F9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259AEF6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43DE045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3758C4D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63831F2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384FE35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6BD1E40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6E252BA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230829C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0B3803E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7EFB50E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0A5B4B12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6B5B97F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33E232A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07BD180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7C50116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26B840C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0599301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60D5AAA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7FFFD40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14750B5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6940246D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5CC2490E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43</w:t>
            </w:r>
          </w:p>
          <w:p w14:paraId="247987A9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44</w:t>
            </w:r>
          </w:p>
          <w:p w14:paraId="6556359C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45</w:t>
            </w:r>
          </w:p>
          <w:p w14:paraId="37538BFF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46</w:t>
            </w:r>
          </w:p>
          <w:p w14:paraId="1B2E85D0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47</w:t>
            </w:r>
          </w:p>
          <w:p w14:paraId="62D03DAC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48</w:t>
            </w:r>
          </w:p>
          <w:p w14:paraId="69DAE9C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49</w:t>
            </w:r>
          </w:p>
          <w:p w14:paraId="0E46EED4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50</w:t>
            </w:r>
          </w:p>
          <w:p w14:paraId="524500B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51</w:t>
            </w:r>
          </w:p>
          <w:p w14:paraId="3C38AA0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52</w:t>
            </w:r>
          </w:p>
          <w:p w14:paraId="64DF573C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53</w:t>
            </w:r>
          </w:p>
          <w:p w14:paraId="6722755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54</w:t>
            </w:r>
          </w:p>
          <w:p w14:paraId="2FFC243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55</w:t>
            </w:r>
          </w:p>
          <w:p w14:paraId="7706C9E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56</w:t>
            </w:r>
          </w:p>
          <w:p w14:paraId="5A7D1815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57</w:t>
            </w:r>
          </w:p>
          <w:p w14:paraId="0C11C40F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58</w:t>
            </w:r>
          </w:p>
          <w:p w14:paraId="7AED0BF2" w14:textId="0D8976F7" w:rsidR="00414572" w:rsidRPr="00E5543B" w:rsidRDefault="00414572" w:rsidP="007D314C">
            <w:pPr>
              <w:pStyle w:val="a1"/>
            </w:pPr>
          </w:p>
        </w:tc>
        <w:tc>
          <w:tcPr>
            <w:tcW w:w="10631" w:type="dxa"/>
          </w:tcPr>
          <w:p w14:paraId="0BD812F3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net.skhu.dto;</w:t>
            </w:r>
          </w:p>
          <w:p w14:paraId="7B5BAB59" w14:textId="77777777" w:rsidR="007D314C" w:rsidRDefault="007D314C" w:rsidP="007D314C">
            <w:pPr>
              <w:pStyle w:val="a1"/>
            </w:pPr>
          </w:p>
          <w:p w14:paraId="06C96295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Student {</w:t>
            </w:r>
          </w:p>
          <w:p w14:paraId="76D79B4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486E13D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41FC1FE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0060EA57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>;</w:t>
            </w:r>
          </w:p>
          <w:p w14:paraId="210AC407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>;</w:t>
            </w:r>
          </w:p>
          <w:p w14:paraId="350F11C5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1E297089" w14:textId="77777777" w:rsidR="007D314C" w:rsidRDefault="007D314C" w:rsidP="007D314C">
            <w:pPr>
              <w:pStyle w:val="a1"/>
            </w:pPr>
          </w:p>
          <w:p w14:paraId="36CEF39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getId() {</w:t>
            </w:r>
          </w:p>
          <w:p w14:paraId="3C62B33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3181AE3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704D256" w14:textId="77777777" w:rsidR="007D314C" w:rsidRDefault="007D314C" w:rsidP="007D314C">
            <w:pPr>
              <w:pStyle w:val="a1"/>
            </w:pPr>
          </w:p>
          <w:p w14:paraId="6F06181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setId(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 {</w:t>
            </w:r>
          </w:p>
          <w:p w14:paraId="57D704F1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;</w:t>
            </w:r>
          </w:p>
          <w:p w14:paraId="6EE5829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5D0C4E8" w14:textId="77777777" w:rsidR="007D314C" w:rsidRDefault="007D314C" w:rsidP="007D314C">
            <w:pPr>
              <w:pStyle w:val="a1"/>
            </w:pPr>
          </w:p>
          <w:p w14:paraId="651EEC7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getStudentNumber() {</w:t>
            </w:r>
          </w:p>
          <w:p w14:paraId="6E63937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7D1DE39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EB13F9E" w14:textId="77777777" w:rsidR="007D314C" w:rsidRDefault="007D314C" w:rsidP="007D314C">
            <w:pPr>
              <w:pStyle w:val="a1"/>
            </w:pPr>
          </w:p>
          <w:p w14:paraId="70E284E9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setStudentNumber(String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) {</w:t>
            </w:r>
          </w:p>
          <w:p w14:paraId="3D11C9D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studentNumber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;</w:t>
            </w:r>
          </w:p>
          <w:p w14:paraId="6E7A20CA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E48C8BC" w14:textId="77777777" w:rsidR="007D314C" w:rsidRDefault="007D314C" w:rsidP="007D314C">
            <w:pPr>
              <w:pStyle w:val="a1"/>
            </w:pPr>
          </w:p>
          <w:p w14:paraId="2949CF1B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getName() {</w:t>
            </w:r>
          </w:p>
          <w:p w14:paraId="0F9B0D7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>;</w:t>
            </w:r>
          </w:p>
          <w:p w14:paraId="4A611D3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AABD381" w14:textId="77777777" w:rsidR="007D314C" w:rsidRDefault="007D314C" w:rsidP="007D314C">
            <w:pPr>
              <w:pStyle w:val="a1"/>
            </w:pPr>
          </w:p>
          <w:p w14:paraId="7CDDB8A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setName(String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) {</w:t>
            </w:r>
          </w:p>
          <w:p w14:paraId="6100DE3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name</w:t>
            </w:r>
            <w:r>
              <w:rPr>
                <w:color w:val="000000"/>
              </w:rPr>
              <w:t>;</w:t>
            </w:r>
          </w:p>
          <w:p w14:paraId="795ABDC5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92F392F" w14:textId="77777777" w:rsidR="007D314C" w:rsidRDefault="007D314C" w:rsidP="007D314C">
            <w:pPr>
              <w:pStyle w:val="a1"/>
            </w:pPr>
          </w:p>
          <w:p w14:paraId="13B19B6A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getDepartmentId() {</w:t>
            </w:r>
          </w:p>
          <w:p w14:paraId="1FA3F51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>;</w:t>
            </w:r>
          </w:p>
          <w:p w14:paraId="6FFE6D69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EB8513B" w14:textId="77777777" w:rsidR="007D314C" w:rsidRDefault="007D314C" w:rsidP="007D314C">
            <w:pPr>
              <w:pStyle w:val="a1"/>
            </w:pPr>
          </w:p>
          <w:p w14:paraId="5010F01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setDepartmentId(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departmentId</w:t>
            </w:r>
            <w:r>
              <w:rPr>
                <w:color w:val="000000"/>
              </w:rPr>
              <w:t>) {</w:t>
            </w:r>
          </w:p>
          <w:p w14:paraId="34D884C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departmentId</w:t>
            </w:r>
            <w:r>
              <w:rPr>
                <w:color w:val="000000"/>
              </w:rPr>
              <w:t>;</w:t>
            </w:r>
          </w:p>
          <w:p w14:paraId="716A332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23A8611" w14:textId="77777777" w:rsidR="007D314C" w:rsidRDefault="007D314C" w:rsidP="007D314C">
            <w:pPr>
              <w:pStyle w:val="a1"/>
            </w:pPr>
          </w:p>
          <w:p w14:paraId="6A35F48B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getYear() {</w:t>
            </w:r>
          </w:p>
          <w:p w14:paraId="32F36571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>;</w:t>
            </w:r>
          </w:p>
          <w:p w14:paraId="3E877DF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EF72A84" w14:textId="77777777" w:rsidR="007D314C" w:rsidRDefault="007D314C" w:rsidP="007D314C">
            <w:pPr>
              <w:pStyle w:val="a1"/>
            </w:pPr>
          </w:p>
          <w:p w14:paraId="1B26EAF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setYear(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) {</w:t>
            </w:r>
          </w:p>
          <w:p w14:paraId="3F11A81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year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year</w:t>
            </w:r>
            <w:r>
              <w:rPr>
                <w:color w:val="000000"/>
              </w:rPr>
              <w:t>;</w:t>
            </w:r>
          </w:p>
          <w:p w14:paraId="2369DBA3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2F1BC3EC" w14:textId="77777777" w:rsidR="007D314C" w:rsidRDefault="007D314C" w:rsidP="007D314C">
            <w:pPr>
              <w:pStyle w:val="a1"/>
            </w:pPr>
          </w:p>
          <w:p w14:paraId="5738080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getDepartmentName() {</w:t>
            </w:r>
          </w:p>
          <w:p w14:paraId="1B99DA54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785988CD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DE21AD5" w14:textId="77777777" w:rsidR="007D314C" w:rsidRDefault="007D314C" w:rsidP="007D314C">
            <w:pPr>
              <w:pStyle w:val="a1"/>
            </w:pPr>
          </w:p>
          <w:p w14:paraId="062C28B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setDepartmentName(String </w:t>
            </w:r>
            <w:r>
              <w:rPr>
                <w:color w:val="6A3E3E"/>
              </w:rPr>
              <w:t>departmentName</w:t>
            </w:r>
            <w:r>
              <w:rPr>
                <w:color w:val="000000"/>
              </w:rPr>
              <w:t>) {</w:t>
            </w:r>
          </w:p>
          <w:p w14:paraId="67218A1A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0CBC010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2F042C7" w14:textId="0402E718" w:rsidR="00414572" w:rsidRPr="00E5543B" w:rsidRDefault="007D314C" w:rsidP="007D314C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093969EE" w14:textId="2E51EBB2" w:rsidR="003E516D" w:rsidRDefault="003E516D" w:rsidP="00414572"/>
    <w:p w14:paraId="17CBD459" w14:textId="47E8337D" w:rsidR="004462ED" w:rsidRDefault="004462ED" w:rsidP="00414572">
      <w:r>
        <w:t xml:space="preserve">Student </w:t>
      </w:r>
      <w:r>
        <w:rPr>
          <w:rFonts w:hint="eastAsia"/>
        </w:rPr>
        <w:t xml:space="preserve">테이블에서 조회한 데이터를 채울 </w:t>
      </w:r>
      <w:r>
        <w:t xml:space="preserve">DTO (Data Transfer </w:t>
      </w:r>
      <w:r w:rsidR="007D314C">
        <w:t>Object</w:t>
      </w:r>
      <w:r>
        <w:t xml:space="preserve">) </w:t>
      </w:r>
      <w:r>
        <w:rPr>
          <w:rFonts w:hint="eastAsia"/>
        </w:rPr>
        <w:t>이다.</w:t>
      </w:r>
    </w:p>
    <w:p w14:paraId="19A4B028" w14:textId="2A637525" w:rsidR="004462ED" w:rsidRDefault="004462ED" w:rsidP="00414572"/>
    <w:p w14:paraId="4491CDC7" w14:textId="77777777" w:rsidR="00E05A18" w:rsidRDefault="00E05A18" w:rsidP="00414572"/>
    <w:p w14:paraId="75485262" w14:textId="332A294E" w:rsidR="004462ED" w:rsidRDefault="004462ED" w:rsidP="00414572">
      <w:r>
        <w:rPr>
          <w:rFonts w:hint="eastAsia"/>
        </w:rPr>
        <w:t xml:space="preserve">Student 테이블에 </w:t>
      </w:r>
      <w:r>
        <w:t xml:space="preserve">departmentName </w:t>
      </w:r>
      <w:r>
        <w:rPr>
          <w:rFonts w:hint="eastAsia"/>
        </w:rPr>
        <w:t xml:space="preserve">필드는 없지만, </w:t>
      </w:r>
    </w:p>
    <w:p w14:paraId="737F662E" w14:textId="351A72A8" w:rsidR="004462ED" w:rsidRDefault="004462ED" w:rsidP="00414572">
      <w:r>
        <w:t xml:space="preserve">Student </w:t>
      </w:r>
      <w:r>
        <w:rPr>
          <w:rFonts w:hint="eastAsia"/>
        </w:rPr>
        <w:t xml:space="preserve">테이블에서 조회할 때, </w:t>
      </w:r>
      <w:r>
        <w:t xml:space="preserve">Department </w:t>
      </w:r>
      <w:r>
        <w:rPr>
          <w:rFonts w:hint="eastAsia"/>
        </w:rPr>
        <w:t xml:space="preserve">테이블과 조인하여 </w:t>
      </w:r>
      <w:r>
        <w:t xml:space="preserve">departmentName </w:t>
      </w:r>
      <w:r>
        <w:rPr>
          <w:rFonts w:hint="eastAsia"/>
        </w:rPr>
        <w:t>필드도 조회하기 때문에,</w:t>
      </w:r>
    </w:p>
    <w:p w14:paraId="52AD5E96" w14:textId="23EA6276" w:rsidR="004462ED" w:rsidRDefault="004462ED" w:rsidP="00414572">
      <w:r>
        <w:rPr>
          <w:rFonts w:hint="eastAsia"/>
        </w:rPr>
        <w:t xml:space="preserve">그 조회 결과를 채우기, 위해 </w:t>
      </w:r>
      <w:r>
        <w:t xml:space="preserve">departmentName </w:t>
      </w:r>
      <w:r>
        <w:rPr>
          <w:rFonts w:hint="eastAsia"/>
        </w:rPr>
        <w:t xml:space="preserve">멤버 변수가 </w:t>
      </w:r>
      <w:r>
        <w:t xml:space="preserve">Student </w:t>
      </w:r>
      <w:r>
        <w:rPr>
          <w:rFonts w:hint="eastAsia"/>
        </w:rPr>
        <w:t>클래스에 추가되었다.</w:t>
      </w:r>
    </w:p>
    <w:p w14:paraId="71D01B49" w14:textId="5D2E1985" w:rsidR="004462ED" w:rsidRDefault="004462ED" w:rsidP="00414572"/>
    <w:p w14:paraId="4C95EA58" w14:textId="049B607D" w:rsidR="004462ED" w:rsidRDefault="004462ED" w:rsidP="00414572">
      <w:r>
        <w:rPr>
          <w:rFonts w:hint="eastAsia"/>
        </w:rPr>
        <w:t>예;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62ED" w14:paraId="580961B3" w14:textId="77777777" w:rsidTr="004462ED">
        <w:tc>
          <w:tcPr>
            <w:tcW w:w="10456" w:type="dxa"/>
          </w:tcPr>
          <w:p w14:paraId="08BD46AD" w14:textId="77777777" w:rsidR="004462ED" w:rsidRDefault="004462ED" w:rsidP="004462ED">
            <w:r>
              <w:t>SELECT s.*, d.departmentName</w:t>
            </w:r>
          </w:p>
          <w:p w14:paraId="3318C34E" w14:textId="2647B94F" w:rsidR="004462ED" w:rsidRPr="004462ED" w:rsidRDefault="004462ED" w:rsidP="00414572">
            <w:r>
              <w:t>FROM Student s JOIN department d ON s.departmentId = d.id</w:t>
            </w:r>
          </w:p>
        </w:tc>
      </w:tr>
    </w:tbl>
    <w:p w14:paraId="57D15B2C" w14:textId="77777777" w:rsidR="004462ED" w:rsidRDefault="004462ED" w:rsidP="00414572"/>
    <w:p w14:paraId="301F65AE" w14:textId="3DF35005" w:rsidR="004462ED" w:rsidRDefault="004462ED" w:rsidP="00414572"/>
    <w:p w14:paraId="3A51932D" w14:textId="77777777" w:rsidR="007D314C" w:rsidRDefault="007D314C" w:rsidP="00414572"/>
    <w:p w14:paraId="7CC05A8C" w14:textId="7C194483" w:rsidR="007D314C" w:rsidRDefault="007D314C" w:rsidP="007D314C">
      <w:pPr>
        <w:pStyle w:val="Heading3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지정하기</w:t>
      </w:r>
    </w:p>
    <w:p w14:paraId="75C8236A" w14:textId="6415AA13" w:rsidR="007D314C" w:rsidRDefault="007D314C" w:rsidP="00414572">
      <w:r>
        <w:rPr>
          <w:rFonts w:hint="eastAsia"/>
          <w:noProof/>
        </w:rPr>
        <w:drawing>
          <wp:inline distT="0" distB="0" distL="0" distR="0" wp14:anchorId="0A0F4132" wp14:editId="55D4BAE7">
            <wp:extent cx="4071939" cy="4778734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58" cy="478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19EAF" w14:textId="025C9C6C" w:rsidR="00414572" w:rsidRDefault="00414572" w:rsidP="00414572"/>
    <w:p w14:paraId="37EB42E2" w14:textId="77777777" w:rsidR="007D314C" w:rsidRDefault="007D314C">
      <w:pPr>
        <w:widowControl/>
        <w:wordWrap/>
        <w:autoSpaceDE/>
        <w:autoSpaceDN/>
        <w:spacing w:after="160" w:line="259" w:lineRule="auto"/>
      </w:pPr>
    </w:p>
    <w:p w14:paraId="6F6DD869" w14:textId="77777777" w:rsidR="007D314C" w:rsidRDefault="007D314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6AFFFA3" w14:textId="720DF621" w:rsidR="007D314C" w:rsidRDefault="007D314C" w:rsidP="007D314C">
      <w:pPr>
        <w:pStyle w:val="Heading2"/>
      </w:pPr>
      <w:bookmarkStart w:id="13" w:name="_Toc489024281"/>
      <w:r>
        <w:rPr>
          <w:rFonts w:hint="eastAsia"/>
        </w:rPr>
        <w:lastRenderedPageBreak/>
        <w:t>Department.java</w:t>
      </w:r>
      <w:bookmarkEnd w:id="13"/>
    </w:p>
    <w:p w14:paraId="362E00CB" w14:textId="77777777" w:rsidR="007D314C" w:rsidRDefault="007D314C" w:rsidP="007D314C">
      <w:pPr>
        <w:pStyle w:val="Heading3"/>
      </w:pPr>
      <w:r>
        <w:t>src/</w:t>
      </w:r>
      <w:r>
        <w:rPr>
          <w:rFonts w:hint="eastAsia"/>
        </w:rPr>
        <w:t>main/java/net/skhu/dto/</w:t>
      </w:r>
      <w:r>
        <w:t>Department</w:t>
      </w:r>
      <w:r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D314C" w14:paraId="6B4B7D5C" w14:textId="77777777" w:rsidTr="00CC00DF">
        <w:tc>
          <w:tcPr>
            <w:tcW w:w="426" w:type="dxa"/>
          </w:tcPr>
          <w:p w14:paraId="582216AA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ECC6EF8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3C9F98E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677B825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9E02B26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07E42421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64AB8DD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BA2DCF1" w14:textId="77777777" w:rsidR="007D314C" w:rsidRPr="00185935" w:rsidRDefault="007D314C" w:rsidP="007D314C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202B730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D3A514D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014DDEE8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36D0BED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296F4BEE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2DC0BDB8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563B0C47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3252EC7A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246DD09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639A7E81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38F40BB5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0571E75D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7DC58EA2" w14:textId="77777777" w:rsidR="007D314C" w:rsidRDefault="007D314C" w:rsidP="007D314C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5B8F0A32" w14:textId="02822248" w:rsidR="007D314C" w:rsidRPr="00185935" w:rsidRDefault="007D314C" w:rsidP="007D314C">
            <w:pPr>
              <w:pStyle w:val="a1"/>
            </w:pPr>
            <w:r>
              <w:rPr>
                <w:rFonts w:hint="eastAsia"/>
              </w:rPr>
              <w:t>22</w:t>
            </w:r>
          </w:p>
        </w:tc>
        <w:tc>
          <w:tcPr>
            <w:tcW w:w="10631" w:type="dxa"/>
          </w:tcPr>
          <w:p w14:paraId="56B2CC48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net.skhu.dto;</w:t>
            </w:r>
          </w:p>
          <w:p w14:paraId="2453CA30" w14:textId="77777777" w:rsidR="007D314C" w:rsidRDefault="007D314C" w:rsidP="007D314C">
            <w:pPr>
              <w:pStyle w:val="a1"/>
            </w:pPr>
          </w:p>
          <w:p w14:paraId="3D8059B9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Department {</w:t>
            </w:r>
          </w:p>
          <w:p w14:paraId="7FFED037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6D86CF2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String 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67C61110" w14:textId="77777777" w:rsidR="007D314C" w:rsidRDefault="007D314C" w:rsidP="007D314C">
            <w:pPr>
              <w:pStyle w:val="a1"/>
            </w:pPr>
          </w:p>
          <w:p w14:paraId="3489836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getId() {</w:t>
            </w:r>
          </w:p>
          <w:p w14:paraId="1A83ED07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>;</w:t>
            </w:r>
          </w:p>
          <w:p w14:paraId="5228E5C1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6031082" w14:textId="77777777" w:rsidR="007D314C" w:rsidRDefault="007D314C" w:rsidP="007D314C">
            <w:pPr>
              <w:pStyle w:val="a1"/>
            </w:pPr>
          </w:p>
          <w:p w14:paraId="3E9CF43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setId(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 {</w:t>
            </w:r>
          </w:p>
          <w:p w14:paraId="2651A32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id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;</w:t>
            </w:r>
          </w:p>
          <w:p w14:paraId="24ED8383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6DAF8BA" w14:textId="77777777" w:rsidR="007D314C" w:rsidRDefault="007D314C" w:rsidP="007D314C">
            <w:pPr>
              <w:pStyle w:val="a1"/>
            </w:pPr>
          </w:p>
          <w:p w14:paraId="5984E3F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getDepartmentName() {</w:t>
            </w:r>
          </w:p>
          <w:p w14:paraId="5A2B5AB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4C451233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0D80CF1" w14:textId="77777777" w:rsidR="007D314C" w:rsidRDefault="007D314C" w:rsidP="007D314C">
            <w:pPr>
              <w:pStyle w:val="a1"/>
            </w:pPr>
          </w:p>
          <w:p w14:paraId="4B7527EE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setDepartmentName(String </w:t>
            </w:r>
            <w:r>
              <w:rPr>
                <w:color w:val="6A3E3E"/>
              </w:rPr>
              <w:t>departmentName</w:t>
            </w:r>
            <w:r>
              <w:rPr>
                <w:color w:val="000000"/>
              </w:rPr>
              <w:t>) {</w:t>
            </w:r>
          </w:p>
          <w:p w14:paraId="6889C002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this</w:t>
            </w:r>
            <w:r>
              <w:rPr>
                <w:color w:val="000000"/>
              </w:rPr>
              <w:t>.</w:t>
            </w:r>
            <w:r>
              <w:rPr>
                <w:color w:val="0000C0"/>
              </w:rPr>
              <w:t>departmentName</w:t>
            </w:r>
            <w:r>
              <w:rPr>
                <w:color w:val="000000"/>
              </w:rPr>
              <w:t xml:space="preserve"> = </w:t>
            </w:r>
            <w:r>
              <w:rPr>
                <w:color w:val="6A3E3E"/>
              </w:rPr>
              <w:t>departmentName</w:t>
            </w:r>
            <w:r>
              <w:rPr>
                <w:color w:val="000000"/>
              </w:rPr>
              <w:t>;</w:t>
            </w:r>
          </w:p>
          <w:p w14:paraId="0797F1C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19870159" w14:textId="6B2446F2" w:rsidR="007D314C" w:rsidRDefault="007D314C" w:rsidP="007D314C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23F30E1" w14:textId="77777777" w:rsidR="007D314C" w:rsidRDefault="007D314C" w:rsidP="007D314C"/>
    <w:p w14:paraId="50222F42" w14:textId="6A9F0E35" w:rsidR="007D314C" w:rsidRDefault="007D314C" w:rsidP="007D314C">
      <w:r>
        <w:t xml:space="preserve">Department </w:t>
      </w:r>
      <w:r>
        <w:rPr>
          <w:rFonts w:hint="eastAsia"/>
        </w:rPr>
        <w:t xml:space="preserve">테이블에서 조회한 데이터를 채울 </w:t>
      </w:r>
      <w:r>
        <w:t xml:space="preserve">DTO (Data Transfer Object) </w:t>
      </w:r>
      <w:r>
        <w:rPr>
          <w:rFonts w:hint="eastAsia"/>
        </w:rPr>
        <w:t>이다.</w:t>
      </w:r>
    </w:p>
    <w:p w14:paraId="65EC62D9" w14:textId="73D80B87" w:rsidR="00414572" w:rsidRDefault="00414572" w:rsidP="007D314C">
      <w:r>
        <w:br w:type="page"/>
      </w:r>
    </w:p>
    <w:p w14:paraId="1459629B" w14:textId="511F44D7" w:rsidR="00E05A18" w:rsidRDefault="00E05A18" w:rsidP="00E05A18">
      <w:pPr>
        <w:pStyle w:val="Heading1"/>
      </w:pPr>
      <w:bookmarkStart w:id="14" w:name="_Toc489024282"/>
      <w:r>
        <w:rPr>
          <w:rFonts w:hint="eastAsia"/>
        </w:rPr>
        <w:lastRenderedPageBreak/>
        <w:t>Mapper</w:t>
      </w:r>
      <w:r>
        <w:t xml:space="preserve"> </w:t>
      </w:r>
      <w:r>
        <w:rPr>
          <w:rFonts w:hint="eastAsia"/>
        </w:rPr>
        <w:t>구현</w:t>
      </w:r>
      <w:bookmarkEnd w:id="14"/>
    </w:p>
    <w:p w14:paraId="35E99F0C" w14:textId="6B75D6A9" w:rsidR="00414572" w:rsidRDefault="00414572" w:rsidP="00414572">
      <w:pPr>
        <w:pStyle w:val="Heading2"/>
      </w:pPr>
      <w:bookmarkStart w:id="15" w:name="_Toc489024283"/>
      <w:r>
        <w:rPr>
          <w:rFonts w:hint="eastAsia"/>
        </w:rPr>
        <w:t>StudentMapper.java</w:t>
      </w:r>
      <w:bookmarkEnd w:id="15"/>
    </w:p>
    <w:p w14:paraId="22B8F25B" w14:textId="57B4FB2E" w:rsidR="007D314C" w:rsidRPr="007D314C" w:rsidRDefault="007D314C" w:rsidP="007D314C">
      <w:pPr>
        <w:pStyle w:val="Heading3"/>
      </w:pPr>
      <w:r>
        <w:t>src/</w:t>
      </w:r>
      <w:r>
        <w:rPr>
          <w:rFonts w:hint="eastAsia"/>
        </w:rPr>
        <w:t>main/java/net/skhu/</w:t>
      </w:r>
      <w:r>
        <w:t>mapper/StudentMapper.java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14572" w:rsidRPr="00E5543B" w14:paraId="36D7FA5B" w14:textId="77777777" w:rsidTr="00780EAA">
        <w:tc>
          <w:tcPr>
            <w:tcW w:w="426" w:type="dxa"/>
          </w:tcPr>
          <w:p w14:paraId="3BC5E339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31AAE39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03E8EDB3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19F38C19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2F526B08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07E0E47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59A9FC9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694C8971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3841AAAA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4A3D03D7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21C91EE8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3BB36EEB" w14:textId="77777777" w:rsidR="00414572" w:rsidRPr="00E5543B" w:rsidRDefault="00414572" w:rsidP="007D314C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6DB2EF88" w14:textId="3C2E0163" w:rsidR="00414572" w:rsidRDefault="00414572" w:rsidP="007D314C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4BF7FBB8" w14:textId="693CBC23" w:rsidR="0029331F" w:rsidRDefault="0029331F" w:rsidP="007D314C">
            <w:pPr>
              <w:pStyle w:val="a1"/>
            </w:pPr>
            <w:r>
              <w:t>14</w:t>
            </w:r>
          </w:p>
          <w:p w14:paraId="7EDFF451" w14:textId="77777777" w:rsidR="00414572" w:rsidRDefault="0029331F" w:rsidP="007D314C">
            <w:pPr>
              <w:pStyle w:val="a1"/>
            </w:pPr>
            <w:r>
              <w:t>15</w:t>
            </w:r>
          </w:p>
          <w:p w14:paraId="5397BD65" w14:textId="77777777" w:rsidR="007D314C" w:rsidRDefault="007D314C" w:rsidP="007D314C">
            <w:pPr>
              <w:pStyle w:val="a1"/>
            </w:pPr>
            <w:r>
              <w:t>16</w:t>
            </w:r>
          </w:p>
          <w:p w14:paraId="5CA6E7CB" w14:textId="33F61A50" w:rsidR="007D314C" w:rsidRPr="00E5543B" w:rsidRDefault="007D314C" w:rsidP="007D314C">
            <w:pPr>
              <w:pStyle w:val="a1"/>
            </w:pPr>
            <w:r>
              <w:t>17</w:t>
            </w:r>
          </w:p>
        </w:tc>
        <w:tc>
          <w:tcPr>
            <w:tcW w:w="10631" w:type="dxa"/>
          </w:tcPr>
          <w:p w14:paraId="083ECA7C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net.skhu.mapper;</w:t>
            </w:r>
          </w:p>
          <w:p w14:paraId="6BEAA700" w14:textId="77777777" w:rsidR="007D314C" w:rsidRDefault="007D314C" w:rsidP="007D314C">
            <w:pPr>
              <w:pStyle w:val="a1"/>
            </w:pPr>
          </w:p>
          <w:p w14:paraId="24158E6F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6A05ED4C" w14:textId="77777777" w:rsidR="007D314C" w:rsidRDefault="007D314C" w:rsidP="007D314C">
            <w:pPr>
              <w:pStyle w:val="a1"/>
            </w:pPr>
          </w:p>
          <w:p w14:paraId="006D6690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org.apache.ibatis.annotations.Mapper;</w:t>
            </w:r>
          </w:p>
          <w:p w14:paraId="00044FA6" w14:textId="77777777" w:rsidR="007D314C" w:rsidRDefault="007D314C" w:rsidP="007D314C">
            <w:pPr>
              <w:pStyle w:val="a1"/>
            </w:pPr>
          </w:p>
          <w:p w14:paraId="407042A9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net.skhu.dto.Student;</w:t>
            </w:r>
          </w:p>
          <w:p w14:paraId="2DBA2AF1" w14:textId="77777777" w:rsidR="007D314C" w:rsidRDefault="007D314C" w:rsidP="007D314C">
            <w:pPr>
              <w:pStyle w:val="a1"/>
            </w:pPr>
          </w:p>
          <w:p w14:paraId="5A0E2F6C" w14:textId="77777777" w:rsidR="007D314C" w:rsidRDefault="007D314C" w:rsidP="007D314C">
            <w:pPr>
              <w:pStyle w:val="a1"/>
            </w:pPr>
            <w:r>
              <w:rPr>
                <w:color w:val="646464"/>
              </w:rPr>
              <w:t>@Mapper</w:t>
            </w:r>
          </w:p>
          <w:p w14:paraId="6D3E3433" w14:textId="77777777" w:rsidR="007D314C" w:rsidRDefault="007D314C" w:rsidP="007D314C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interface</w:t>
            </w:r>
            <w:r>
              <w:rPr>
                <w:color w:val="000000"/>
              </w:rPr>
              <w:t xml:space="preserve"> StudentMapper {</w:t>
            </w:r>
          </w:p>
          <w:p w14:paraId="06656CE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Student findOne(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  <w:p w14:paraId="7C10CF95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Student findByStudentNumber(String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);</w:t>
            </w:r>
          </w:p>
          <w:p w14:paraId="2BF88143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List&lt;Student&gt; findAll();</w:t>
            </w:r>
          </w:p>
          <w:p w14:paraId="7783C42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insert(Student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1509CE3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update(Student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3438BBC5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delete(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  <w:p w14:paraId="7F883959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>}</w:t>
            </w:r>
          </w:p>
          <w:p w14:paraId="0A1731A3" w14:textId="77777777" w:rsidR="00414572" w:rsidRPr="00E5543B" w:rsidRDefault="00414572" w:rsidP="007D314C">
            <w:pPr>
              <w:pStyle w:val="a1"/>
            </w:pPr>
          </w:p>
        </w:tc>
      </w:tr>
    </w:tbl>
    <w:p w14:paraId="705CC2B3" w14:textId="5FD1207F" w:rsidR="00414572" w:rsidRDefault="00414572" w:rsidP="00414572"/>
    <w:p w14:paraId="2D66C830" w14:textId="5B4522DB" w:rsidR="004462ED" w:rsidRDefault="004462ED" w:rsidP="00414572">
      <w:r>
        <w:t xml:space="preserve">DB </w:t>
      </w:r>
      <w:r>
        <w:rPr>
          <w:rFonts w:hint="eastAsia"/>
        </w:rPr>
        <w:t>의 Student</w:t>
      </w:r>
      <w:r>
        <w:t xml:space="preserve"> </w:t>
      </w:r>
      <w:r>
        <w:rPr>
          <w:rFonts w:hint="eastAsia"/>
        </w:rPr>
        <w:t xml:space="preserve">테이블에 대한 조회, 삽입, 수정, 삭제 </w:t>
      </w:r>
      <w:r>
        <w:t xml:space="preserve">SQL </w:t>
      </w:r>
      <w:r>
        <w:rPr>
          <w:rFonts w:hint="eastAsia"/>
        </w:rPr>
        <w:t>명령을 StudentMapper</w:t>
      </w:r>
      <w:r>
        <w:t xml:space="preserve">.xml </w:t>
      </w:r>
      <w:r>
        <w:rPr>
          <w:rFonts w:hint="eastAsia"/>
        </w:rPr>
        <w:t>파일에 구현한다.</w:t>
      </w:r>
    </w:p>
    <w:p w14:paraId="06572446" w14:textId="5F575E13" w:rsidR="004462ED" w:rsidRDefault="004462ED" w:rsidP="00414572">
      <w:r>
        <w:rPr>
          <w:rFonts w:hint="eastAsia"/>
        </w:rPr>
        <w:t xml:space="preserve">그리고 이 명령을 호출하기 위한 메소드를 </w:t>
      </w:r>
      <w:r>
        <w:t xml:space="preserve">StudentMapper </w:t>
      </w:r>
      <w:r>
        <w:rPr>
          <w:rFonts w:hint="eastAsia"/>
        </w:rPr>
        <w:t>인터페이스에 선언한다.</w:t>
      </w:r>
    </w:p>
    <w:p w14:paraId="35C0F392" w14:textId="34153248" w:rsidR="004462ED" w:rsidRDefault="004462ED" w:rsidP="00414572"/>
    <w:p w14:paraId="2C36D33E" w14:textId="0505C282" w:rsidR="004462ED" w:rsidRDefault="00B85C56" w:rsidP="00414572">
      <w:r>
        <w:rPr>
          <w:rFonts w:hint="eastAsia"/>
        </w:rPr>
        <w:t>S</w:t>
      </w:r>
      <w:r>
        <w:t xml:space="preserve">tudentMapper </w:t>
      </w:r>
      <w:r>
        <w:rPr>
          <w:rFonts w:hint="eastAsia"/>
        </w:rPr>
        <w:t>인터페이스의 메소드들의 리턴 타입,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파마티러 타입에 주목하자.</w:t>
      </w:r>
    </w:p>
    <w:p w14:paraId="7BC1497D" w14:textId="2A78F549" w:rsidR="00B85C56" w:rsidRPr="00B85C56" w:rsidRDefault="00B85C56" w:rsidP="00414572"/>
    <w:p w14:paraId="7D66C849" w14:textId="2E9A12D4" w:rsidR="00B85C56" w:rsidRDefault="00B85C56" w:rsidP="00414572">
      <w:r>
        <w:rPr>
          <w:rFonts w:hint="eastAsia"/>
        </w:rPr>
        <w:t>S</w:t>
      </w:r>
      <w:r>
        <w:t xml:space="preserve">tudentMapper </w:t>
      </w:r>
      <w:r>
        <w:rPr>
          <w:rFonts w:hint="eastAsia"/>
        </w:rPr>
        <w:t xml:space="preserve">인터페이스의 메소드들의 이름은 </w:t>
      </w:r>
      <w:r>
        <w:t xml:space="preserve">StudentMapper.xml </w:t>
      </w:r>
      <w:r>
        <w:rPr>
          <w:rFonts w:hint="eastAsia"/>
        </w:rPr>
        <w:t xml:space="preserve">파일의 태그들의 </w:t>
      </w:r>
      <w:r>
        <w:t xml:space="preserve">id </w:t>
      </w:r>
      <w:r>
        <w:rPr>
          <w:rFonts w:hint="eastAsia"/>
        </w:rPr>
        <w:t>애트리뷰트 값과 일치해야 한다.</w:t>
      </w:r>
    </w:p>
    <w:p w14:paraId="67D12D46" w14:textId="09267EEA" w:rsidR="00B85C56" w:rsidRDefault="00B85C56" w:rsidP="00414572"/>
    <w:p w14:paraId="747C45EA" w14:textId="6803C828" w:rsidR="00B85C56" w:rsidRDefault="00B85C56" w:rsidP="00B85C56">
      <w:r>
        <w:rPr>
          <w:rFonts w:hint="eastAsia"/>
        </w:rPr>
        <w:t>S</w:t>
      </w:r>
      <w:r>
        <w:t xml:space="preserve">tudentMapper </w:t>
      </w:r>
      <w:r>
        <w:rPr>
          <w:rFonts w:hint="eastAsia"/>
        </w:rPr>
        <w:t xml:space="preserve">인터페이스의 메소드들의 파라미터는 </w:t>
      </w:r>
      <w:r>
        <w:t xml:space="preserve">StudentMapper.xml </w:t>
      </w:r>
      <w:r>
        <w:rPr>
          <w:rFonts w:hint="eastAsia"/>
        </w:rPr>
        <w:t xml:space="preserve">파일의 태그들의 </w:t>
      </w:r>
      <w:r w:rsidR="00BC7FFB">
        <w:t>mybatis</w:t>
      </w:r>
      <w:r>
        <w:t xml:space="preserve"> </w:t>
      </w:r>
      <w:r>
        <w:rPr>
          <w:rFonts w:hint="eastAsia"/>
        </w:rPr>
        <w:t>파라미터와 잋치해야 한다.</w:t>
      </w:r>
    </w:p>
    <w:p w14:paraId="24DF92BB" w14:textId="77777777" w:rsidR="00B85C56" w:rsidRPr="00B85C56" w:rsidRDefault="00B85C56" w:rsidP="00414572"/>
    <w:p w14:paraId="3FA9A510" w14:textId="607B8DB8" w:rsidR="00B85C56" w:rsidRDefault="00B85C56" w:rsidP="00B85C56">
      <w:r>
        <w:rPr>
          <w:rFonts w:hint="eastAsia"/>
        </w:rPr>
        <w:t>S</w:t>
      </w:r>
      <w:r>
        <w:t xml:space="preserve">tudentMapper </w:t>
      </w:r>
      <w:r>
        <w:rPr>
          <w:rFonts w:hint="eastAsia"/>
        </w:rPr>
        <w:t xml:space="preserve">인터페이스의 메소드들의 리턴 타입은 </w:t>
      </w:r>
      <w:r>
        <w:t xml:space="preserve">StudentMapper.xml </w:t>
      </w:r>
      <w:r>
        <w:rPr>
          <w:rFonts w:hint="eastAsia"/>
        </w:rPr>
        <w:t xml:space="preserve">파일의 태그들의 </w:t>
      </w:r>
      <w:r>
        <w:t xml:space="preserve">resultType </w:t>
      </w:r>
      <w:r>
        <w:rPr>
          <w:rFonts w:hint="eastAsia"/>
        </w:rPr>
        <w:t>애트리뷰트 값과 일치해야 한다.</w:t>
      </w:r>
    </w:p>
    <w:p w14:paraId="1C626033" w14:textId="7FBD2695" w:rsidR="004462ED" w:rsidRPr="00B85C56" w:rsidRDefault="004462ED" w:rsidP="00414572"/>
    <w:p w14:paraId="167E252E" w14:textId="77777777" w:rsidR="004462ED" w:rsidRDefault="004462ED" w:rsidP="00414572"/>
    <w:p w14:paraId="0721D76E" w14:textId="77777777" w:rsidR="00414572" w:rsidRDefault="0041457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FF52C5B" w14:textId="1C20A216" w:rsidR="00414572" w:rsidRDefault="00414572" w:rsidP="00414572">
      <w:pPr>
        <w:pStyle w:val="Heading2"/>
      </w:pPr>
      <w:bookmarkStart w:id="16" w:name="_Toc489024284"/>
      <w:r>
        <w:rPr>
          <w:rFonts w:hint="eastAsia"/>
        </w:rPr>
        <w:lastRenderedPageBreak/>
        <w:t>StudentMapper.xml</w:t>
      </w:r>
      <w:bookmarkEnd w:id="16"/>
    </w:p>
    <w:p w14:paraId="2AF6E6CF" w14:textId="58A3F3AD" w:rsidR="007D314C" w:rsidRPr="007D314C" w:rsidRDefault="007D314C" w:rsidP="007D314C">
      <w:pPr>
        <w:pStyle w:val="Heading3"/>
      </w:pPr>
      <w:r>
        <w:t>src/</w:t>
      </w:r>
      <w:r>
        <w:rPr>
          <w:rFonts w:hint="eastAsia"/>
        </w:rPr>
        <w:t>main/java/net/skhu/</w:t>
      </w:r>
      <w:r>
        <w:t>mapper/StudentMapper.xml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414572" w:rsidRPr="00E5543B" w14:paraId="18B1CE51" w14:textId="77777777" w:rsidTr="00780EAA">
        <w:tc>
          <w:tcPr>
            <w:tcW w:w="426" w:type="dxa"/>
          </w:tcPr>
          <w:p w14:paraId="409528BA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</w:t>
            </w:r>
          </w:p>
          <w:p w14:paraId="35482DC8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</w:t>
            </w:r>
          </w:p>
          <w:p w14:paraId="2D1123B4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</w:t>
            </w:r>
          </w:p>
          <w:p w14:paraId="05938643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4</w:t>
            </w:r>
          </w:p>
          <w:p w14:paraId="079271F7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5</w:t>
            </w:r>
          </w:p>
          <w:p w14:paraId="182AB7FF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6</w:t>
            </w:r>
          </w:p>
          <w:p w14:paraId="39E16C02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7</w:t>
            </w:r>
          </w:p>
          <w:p w14:paraId="17F94F50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8</w:t>
            </w:r>
          </w:p>
          <w:p w14:paraId="52646795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9</w:t>
            </w:r>
          </w:p>
          <w:p w14:paraId="70E6AFD2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10</w:t>
            </w:r>
          </w:p>
          <w:p w14:paraId="5CF3EC52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11</w:t>
            </w:r>
          </w:p>
          <w:p w14:paraId="14BDE853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12</w:t>
            </w:r>
          </w:p>
          <w:p w14:paraId="54866628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13</w:t>
            </w:r>
          </w:p>
          <w:p w14:paraId="4309FA9A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14</w:t>
            </w:r>
          </w:p>
          <w:p w14:paraId="70DFB943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15</w:t>
            </w:r>
          </w:p>
          <w:p w14:paraId="51D33EF1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16</w:t>
            </w:r>
          </w:p>
          <w:p w14:paraId="30228A47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17</w:t>
            </w:r>
          </w:p>
          <w:p w14:paraId="381FA0C2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18</w:t>
            </w:r>
          </w:p>
          <w:p w14:paraId="3066F996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19</w:t>
            </w:r>
          </w:p>
          <w:p w14:paraId="7981B16D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20</w:t>
            </w:r>
          </w:p>
          <w:p w14:paraId="7F809CCD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21</w:t>
            </w:r>
          </w:p>
          <w:p w14:paraId="040C6E92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22</w:t>
            </w:r>
          </w:p>
          <w:p w14:paraId="6BFA8185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23</w:t>
            </w:r>
          </w:p>
          <w:p w14:paraId="0447CB26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24</w:t>
            </w:r>
          </w:p>
          <w:p w14:paraId="51491FC9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25</w:t>
            </w:r>
          </w:p>
          <w:p w14:paraId="7D553796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26</w:t>
            </w:r>
          </w:p>
          <w:p w14:paraId="49425FF7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27</w:t>
            </w:r>
          </w:p>
          <w:p w14:paraId="126864EB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28</w:t>
            </w:r>
          </w:p>
          <w:p w14:paraId="49F44B36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29</w:t>
            </w:r>
          </w:p>
          <w:p w14:paraId="3BF6272A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30</w:t>
            </w:r>
          </w:p>
          <w:p w14:paraId="6D495A36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31</w:t>
            </w:r>
          </w:p>
          <w:p w14:paraId="3216AF4C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32</w:t>
            </w:r>
          </w:p>
          <w:p w14:paraId="2B4FBCD2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33</w:t>
            </w:r>
          </w:p>
          <w:p w14:paraId="2D0B7F56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34</w:t>
            </w:r>
          </w:p>
          <w:p w14:paraId="2D20BED1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35</w:t>
            </w:r>
          </w:p>
          <w:p w14:paraId="5C4510B8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36</w:t>
            </w:r>
          </w:p>
          <w:p w14:paraId="609F56E8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37</w:t>
            </w:r>
          </w:p>
          <w:p w14:paraId="5BD5E9FB" w14:textId="77777777" w:rsidR="00414572" w:rsidRPr="002F41DD" w:rsidRDefault="00414572" w:rsidP="007D314C">
            <w:pPr>
              <w:pStyle w:val="a1"/>
            </w:pPr>
            <w:r w:rsidRPr="002F41DD">
              <w:rPr>
                <w:rFonts w:hint="eastAsia"/>
              </w:rPr>
              <w:t>38</w:t>
            </w:r>
          </w:p>
          <w:p w14:paraId="0C6339D4" w14:textId="48B37DD7" w:rsidR="00414572" w:rsidRPr="002F41DD" w:rsidRDefault="00414572" w:rsidP="007D314C">
            <w:pPr>
              <w:pStyle w:val="a1"/>
            </w:pPr>
          </w:p>
        </w:tc>
        <w:tc>
          <w:tcPr>
            <w:tcW w:w="10631" w:type="dxa"/>
          </w:tcPr>
          <w:p w14:paraId="4AC9988C" w14:textId="77777777" w:rsidR="007D314C" w:rsidRDefault="007D314C" w:rsidP="007D314C">
            <w:pPr>
              <w:pStyle w:val="a1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t xml:space="preserve"> </w:t>
            </w:r>
            <w:r>
              <w:rPr>
                <w:color w:val="008080"/>
              </w:rPr>
              <w:t>?&gt;</w:t>
            </w:r>
          </w:p>
          <w:p w14:paraId="32EE05F5" w14:textId="6B950351" w:rsidR="007D314C" w:rsidRDefault="007D314C" w:rsidP="007D314C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mapper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</w:t>
            </w:r>
            <w:r w:rsidR="00BC7FFB">
              <w:rPr>
                <w:color w:val="008080"/>
              </w:rPr>
              <w:t>mybatis</w:t>
            </w:r>
            <w:r>
              <w:rPr>
                <w:color w:val="008080"/>
              </w:rPr>
              <w:t>.org//DTD Mapper 3.0//EN"</w:t>
            </w:r>
          </w:p>
          <w:p w14:paraId="70674C56" w14:textId="4D918F64" w:rsidR="007D314C" w:rsidRDefault="007D314C" w:rsidP="007D314C">
            <w:pPr>
              <w:pStyle w:val="a1"/>
            </w:pPr>
            <w:r>
              <w:t xml:space="preserve">             </w:t>
            </w:r>
            <w:r>
              <w:rPr>
                <w:color w:val="3F7F5F"/>
              </w:rPr>
              <w:t>"http://</w:t>
            </w:r>
            <w:r w:rsidR="00BC7FFB">
              <w:rPr>
                <w:color w:val="3F7F5F"/>
              </w:rPr>
              <w:t>mybatis</w:t>
            </w:r>
            <w:r>
              <w:rPr>
                <w:color w:val="3F7F5F"/>
              </w:rPr>
              <w:t>.org/dtd/</w:t>
            </w:r>
            <w:r w:rsidR="00BC7FFB">
              <w:rPr>
                <w:color w:val="3F7F5F"/>
              </w:rPr>
              <w:t>mybatis</w:t>
            </w:r>
            <w:r>
              <w:rPr>
                <w:color w:val="3F7F5F"/>
              </w:rPr>
              <w:t>-3-mapper.dtd"</w:t>
            </w:r>
            <w:r>
              <w:rPr>
                <w:color w:val="008080"/>
              </w:rPr>
              <w:t>&gt;</w:t>
            </w:r>
          </w:p>
          <w:p w14:paraId="45E87242" w14:textId="77777777" w:rsidR="007D314C" w:rsidRDefault="007D314C" w:rsidP="007D314C">
            <w:pPr>
              <w:pStyle w:val="a1"/>
            </w:pPr>
          </w:p>
          <w:p w14:paraId="017420ED" w14:textId="77777777" w:rsidR="007D314C" w:rsidRDefault="007D314C" w:rsidP="007D314C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mapper</w:t>
            </w:r>
            <w:r>
              <w:t xml:space="preserve"> </w:t>
            </w:r>
            <w:r>
              <w:rPr>
                <w:color w:val="7F007F"/>
              </w:rPr>
              <w:t>namespace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"net.skhu.mapper.StudentMapper"</w:t>
            </w:r>
            <w:r>
              <w:rPr>
                <w:color w:val="008080"/>
              </w:rPr>
              <w:t>&gt;</w:t>
            </w:r>
          </w:p>
          <w:p w14:paraId="5F1FDA7E" w14:textId="77777777" w:rsidR="007D314C" w:rsidRDefault="007D314C" w:rsidP="007D314C">
            <w:pPr>
              <w:pStyle w:val="a1"/>
            </w:pPr>
          </w:p>
          <w:p w14:paraId="640E0F0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"findOne"</w:t>
            </w:r>
            <w:r>
              <w:t xml:space="preserve"> </w:t>
            </w:r>
            <w:r>
              <w:rPr>
                <w:color w:val="7F007F"/>
              </w:rPr>
              <w:t>resultType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"Student"</w:t>
            </w:r>
            <w:r>
              <w:rPr>
                <w:color w:val="008080"/>
              </w:rPr>
              <w:t>&gt;</w:t>
            </w:r>
          </w:p>
          <w:p w14:paraId="0A63837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SELECT * FROM Student WHERE id = #{id}</w:t>
            </w:r>
          </w:p>
          <w:p w14:paraId="26B84D9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07858B6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</w:p>
          <w:p w14:paraId="29409C7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"findByStudentNumber"</w:t>
            </w:r>
            <w:r>
              <w:t xml:space="preserve"> </w:t>
            </w:r>
            <w:r>
              <w:rPr>
                <w:color w:val="7F007F"/>
              </w:rPr>
              <w:t>resultType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"Student"</w:t>
            </w:r>
            <w:r>
              <w:rPr>
                <w:color w:val="008080"/>
              </w:rPr>
              <w:t>&gt;</w:t>
            </w:r>
          </w:p>
          <w:p w14:paraId="2EBF8315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SELECT * FROM Student WHERE studentNumber = #{studentNumber}</w:t>
            </w:r>
          </w:p>
          <w:p w14:paraId="04148E2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</w:t>
            </w:r>
          </w:p>
          <w:p w14:paraId="239E399F" w14:textId="77777777" w:rsidR="007D314C" w:rsidRDefault="007D314C" w:rsidP="007D314C">
            <w:pPr>
              <w:pStyle w:val="a1"/>
            </w:pPr>
          </w:p>
          <w:p w14:paraId="08155F3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"findAll"</w:t>
            </w:r>
            <w:r>
              <w:t xml:space="preserve"> </w:t>
            </w:r>
            <w:r>
              <w:rPr>
                <w:color w:val="7F007F"/>
              </w:rPr>
              <w:t>resultType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"Student"</w:t>
            </w:r>
            <w:r>
              <w:rPr>
                <w:color w:val="008080"/>
              </w:rPr>
              <w:t>&gt;</w:t>
            </w:r>
          </w:p>
          <w:p w14:paraId="36F3257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SELECT s.*, d.departmentName</w:t>
            </w:r>
          </w:p>
          <w:p w14:paraId="28F00CB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FROM Student s LEFT JOIN department d ON s.departmentId = d.id</w:t>
            </w:r>
          </w:p>
          <w:p w14:paraId="1C245F7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3A6FE8D2" w14:textId="77777777" w:rsidR="007D314C" w:rsidRDefault="007D314C" w:rsidP="007D314C">
            <w:pPr>
              <w:pStyle w:val="a1"/>
            </w:pPr>
          </w:p>
          <w:p w14:paraId="724392C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insert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"insert"</w:t>
            </w:r>
            <w:r>
              <w:t xml:space="preserve"> </w:t>
            </w:r>
            <w:r>
              <w:rPr>
                <w:color w:val="7F007F"/>
              </w:rPr>
              <w:t>useGeneratedKeys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"true"</w:t>
            </w:r>
            <w:r>
              <w:t xml:space="preserve"> </w:t>
            </w:r>
            <w:r>
              <w:rPr>
                <w:color w:val="7F007F"/>
              </w:rPr>
              <w:t>keyProperty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"id"</w:t>
            </w:r>
            <w:r>
              <w:rPr>
                <w:color w:val="008080"/>
              </w:rPr>
              <w:t>&gt;</w:t>
            </w:r>
          </w:p>
          <w:p w14:paraId="2563025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INSERT Student (studentNumber, name, departmentId, year)</w:t>
            </w:r>
          </w:p>
          <w:p w14:paraId="625D647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VALUES (#{studentNumber}, #{name}, #{departmentId}, #{year})</w:t>
            </w:r>
          </w:p>
          <w:p w14:paraId="33E55260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insert</w:t>
            </w:r>
            <w:r>
              <w:rPr>
                <w:color w:val="008080"/>
              </w:rPr>
              <w:t>&gt;</w:t>
            </w:r>
          </w:p>
          <w:p w14:paraId="7F95F879" w14:textId="77777777" w:rsidR="007D314C" w:rsidRDefault="007D314C" w:rsidP="007D314C">
            <w:pPr>
              <w:pStyle w:val="a1"/>
            </w:pPr>
          </w:p>
          <w:p w14:paraId="376A44BA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update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"update"</w:t>
            </w:r>
            <w:r>
              <w:rPr>
                <w:color w:val="008080"/>
              </w:rPr>
              <w:t>&gt;</w:t>
            </w:r>
          </w:p>
          <w:p w14:paraId="02DB565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UPDATE Student SET </w:t>
            </w:r>
          </w:p>
          <w:p w14:paraId="338BCEA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studentNumber = #{studentNumber}, </w:t>
            </w:r>
          </w:p>
          <w:p w14:paraId="158392FF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name = #{name}, </w:t>
            </w:r>
          </w:p>
          <w:p w14:paraId="73AAFF33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departmentId = #{departmentId}, </w:t>
            </w:r>
          </w:p>
          <w:p w14:paraId="020D3B12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  year = #{year} </w:t>
            </w:r>
          </w:p>
          <w:p w14:paraId="509FD89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WHERE id = #{id}</w:t>
            </w:r>
          </w:p>
          <w:p w14:paraId="1F45C5E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update</w:t>
            </w:r>
            <w:r>
              <w:rPr>
                <w:color w:val="008080"/>
              </w:rPr>
              <w:t>&gt;</w:t>
            </w:r>
          </w:p>
          <w:p w14:paraId="52C6B2C5" w14:textId="77777777" w:rsidR="007D314C" w:rsidRDefault="007D314C" w:rsidP="007D314C">
            <w:pPr>
              <w:pStyle w:val="a1"/>
            </w:pPr>
          </w:p>
          <w:p w14:paraId="2BC506B6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delete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"delete"</w:t>
            </w:r>
            <w:r>
              <w:rPr>
                <w:color w:val="008080"/>
              </w:rPr>
              <w:t>&gt;</w:t>
            </w:r>
          </w:p>
          <w:p w14:paraId="409F311C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  DELETE FROM Student WHERE id = #{id}</w:t>
            </w:r>
          </w:p>
          <w:p w14:paraId="362BD378" w14:textId="77777777" w:rsidR="007D314C" w:rsidRDefault="007D314C" w:rsidP="007D314C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delete</w:t>
            </w:r>
            <w:r>
              <w:rPr>
                <w:color w:val="008080"/>
              </w:rPr>
              <w:t>&gt;</w:t>
            </w:r>
          </w:p>
          <w:p w14:paraId="4A5C6355" w14:textId="77777777" w:rsidR="007D314C" w:rsidRDefault="007D314C" w:rsidP="007D314C">
            <w:pPr>
              <w:pStyle w:val="a1"/>
            </w:pPr>
          </w:p>
          <w:p w14:paraId="33FCA1A8" w14:textId="33ABC35F" w:rsidR="007D314C" w:rsidRDefault="007D314C" w:rsidP="007D314C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mapper</w:t>
            </w:r>
            <w:r>
              <w:rPr>
                <w:color w:val="008080"/>
              </w:rPr>
              <w:t>&gt;</w:t>
            </w:r>
          </w:p>
          <w:p w14:paraId="55AE3EF3" w14:textId="77777777" w:rsidR="00414572" w:rsidRPr="00E5543B" w:rsidRDefault="00414572" w:rsidP="007D314C">
            <w:pPr>
              <w:pStyle w:val="a1"/>
            </w:pPr>
          </w:p>
        </w:tc>
      </w:tr>
    </w:tbl>
    <w:p w14:paraId="3ADEA832" w14:textId="0FC07ABC" w:rsidR="00414572" w:rsidRDefault="00414572" w:rsidP="00414572"/>
    <w:p w14:paraId="3A36CA7E" w14:textId="77777777" w:rsidR="004462ED" w:rsidRDefault="004462ED" w:rsidP="004462ED">
      <w:r>
        <w:t xml:space="preserve">DB </w:t>
      </w:r>
      <w:r>
        <w:rPr>
          <w:rFonts w:hint="eastAsia"/>
        </w:rPr>
        <w:t>의 Student</w:t>
      </w:r>
      <w:r>
        <w:t xml:space="preserve"> </w:t>
      </w:r>
      <w:r>
        <w:rPr>
          <w:rFonts w:hint="eastAsia"/>
        </w:rPr>
        <w:t xml:space="preserve">테이블에 대한 조회, 삽입, 수정, 삭제 </w:t>
      </w:r>
      <w:r>
        <w:t xml:space="preserve">SQL </w:t>
      </w:r>
      <w:r>
        <w:rPr>
          <w:rFonts w:hint="eastAsia"/>
        </w:rPr>
        <w:t>명령을 StudentMapper</w:t>
      </w:r>
      <w:r>
        <w:t xml:space="preserve">.xml </w:t>
      </w:r>
      <w:r>
        <w:rPr>
          <w:rFonts w:hint="eastAsia"/>
        </w:rPr>
        <w:t>파일에 구현한다.</w:t>
      </w:r>
    </w:p>
    <w:p w14:paraId="6631313F" w14:textId="0B3EC52D" w:rsidR="00414572" w:rsidRDefault="0009175C" w:rsidP="00414572">
      <w:r>
        <w:rPr>
          <w:rFonts w:hint="eastAsia"/>
        </w:rPr>
        <w:t xml:space="preserve">이 파일은 </w:t>
      </w:r>
      <w:r>
        <w:t xml:space="preserve">StudentMapper.java </w:t>
      </w:r>
      <w:r>
        <w:rPr>
          <w:rFonts w:hint="eastAsia"/>
        </w:rPr>
        <w:t>파일과 동일한 폴더에 있어야 한다.</w:t>
      </w:r>
    </w:p>
    <w:p w14:paraId="021F0B38" w14:textId="77777777" w:rsidR="0009175C" w:rsidRDefault="0009175C" w:rsidP="00414572"/>
    <w:p w14:paraId="78748D26" w14:textId="04AEFEA5" w:rsidR="006E4B2C" w:rsidRDefault="006E4B2C" w:rsidP="00414572"/>
    <w:p w14:paraId="71032B5A" w14:textId="77777777" w:rsidR="006E4B2C" w:rsidRDefault="006E4B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86BB750" w14:textId="2FCA34EF" w:rsidR="006E4B2C" w:rsidRDefault="006E4B2C" w:rsidP="006E4B2C">
      <w:pPr>
        <w:pStyle w:val="Heading2"/>
      </w:pPr>
      <w:bookmarkStart w:id="17" w:name="_Toc489024285"/>
      <w:r>
        <w:rPr>
          <w:rFonts w:hint="eastAsia"/>
        </w:rPr>
        <w:lastRenderedPageBreak/>
        <w:t>mapper</w:t>
      </w:r>
      <w:r>
        <w:t xml:space="preserve"> </w:t>
      </w:r>
      <w:r>
        <w:rPr>
          <w:rFonts w:hint="eastAsia"/>
        </w:rPr>
        <w:t>구현 규칙</w:t>
      </w:r>
      <w:bookmarkEnd w:id="17"/>
    </w:p>
    <w:p w14:paraId="7B5D6F44" w14:textId="77777777" w:rsidR="006E4B2C" w:rsidRPr="006E4B2C" w:rsidRDefault="006E4B2C" w:rsidP="006E4B2C"/>
    <w:p w14:paraId="7B247198" w14:textId="082AEA67" w:rsidR="004462ED" w:rsidRDefault="009E7890" w:rsidP="009E7890">
      <w:pPr>
        <w:pStyle w:val="Heading3"/>
      </w:pPr>
      <w:r>
        <w:rPr>
          <w:rFonts w:hint="eastAsia"/>
        </w:rPr>
        <w:t>n</w:t>
      </w:r>
      <w:r>
        <w:t>amespace</w:t>
      </w:r>
      <w:r w:rsidR="006E4B2C">
        <w:t xml:space="preserve"> </w:t>
      </w:r>
      <w:r w:rsidR="006E4B2C">
        <w:rPr>
          <w:rFonts w:hint="eastAsia"/>
        </w:rPr>
        <w:t>일치</w:t>
      </w:r>
    </w:p>
    <w:p w14:paraId="716F21BF" w14:textId="1DE9366B" w:rsidR="006E4B2C" w:rsidRPr="006E4B2C" w:rsidRDefault="006E4B2C" w:rsidP="006E4B2C">
      <w:r>
        <w:rPr>
          <w:rFonts w:hint="eastAsia"/>
        </w:rPr>
        <w:t>StudentMapper.xml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62ED" w14:paraId="49A80892" w14:textId="77777777" w:rsidTr="004462ED">
        <w:tc>
          <w:tcPr>
            <w:tcW w:w="10456" w:type="dxa"/>
          </w:tcPr>
          <w:p w14:paraId="1124BE5F" w14:textId="786E38F4" w:rsidR="004462ED" w:rsidRDefault="004462ED" w:rsidP="00414572"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mapper</w:t>
            </w:r>
            <w:r w:rsidRPr="002F41DD">
              <w:t xml:space="preserve"> </w:t>
            </w:r>
            <w:r w:rsidRPr="002F41DD">
              <w:rPr>
                <w:color w:val="7F007F"/>
              </w:rPr>
              <w:t>namespace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6E4B2C">
              <w:rPr>
                <w:color w:val="2A00FF"/>
                <w:highlight w:val="yellow"/>
              </w:rPr>
              <w:t>net.skhu.</w:t>
            </w:r>
            <w:r w:rsidR="0009175C">
              <w:rPr>
                <w:color w:val="2A00FF"/>
                <w:highlight w:val="yellow"/>
              </w:rPr>
              <w:t>mapper.</w:t>
            </w:r>
            <w:r w:rsidRPr="006E4B2C">
              <w:rPr>
                <w:color w:val="2A00FF"/>
                <w:highlight w:val="yellow"/>
              </w:rPr>
              <w:t>StudentMapper</w:t>
            </w:r>
            <w:r w:rsidRPr="002F41DD">
              <w:rPr>
                <w:color w:val="2A00FF"/>
              </w:rPr>
              <w:t>"</w:t>
            </w:r>
            <w:r w:rsidRPr="002F41DD">
              <w:rPr>
                <w:color w:val="008080"/>
              </w:rPr>
              <w:t>&gt;</w:t>
            </w:r>
          </w:p>
        </w:tc>
      </w:tr>
    </w:tbl>
    <w:p w14:paraId="7676F580" w14:textId="36074DB0" w:rsidR="004462ED" w:rsidRDefault="004462ED" w:rsidP="00414572">
      <w:r>
        <w:rPr>
          <w:rFonts w:hint="eastAsia"/>
        </w:rPr>
        <w:t>namespace</w:t>
      </w:r>
      <w:r>
        <w:t xml:space="preserve"> </w:t>
      </w:r>
      <w:r>
        <w:rPr>
          <w:rFonts w:hint="eastAsia"/>
        </w:rPr>
        <w:t xml:space="preserve">애트리뷰트 값은 </w:t>
      </w:r>
      <w:r>
        <w:t xml:space="preserve">StudentMapper </w:t>
      </w:r>
      <w:r>
        <w:rPr>
          <w:rFonts w:hint="eastAsia"/>
        </w:rPr>
        <w:t>인터페이스의 이름과 패키지와 정확하게 일치해야 한다.</w:t>
      </w:r>
    </w:p>
    <w:p w14:paraId="513C2FA1" w14:textId="6E033BAC" w:rsidR="004462ED" w:rsidRDefault="004462ED" w:rsidP="00414572">
      <w:r>
        <w:rPr>
          <w:rFonts w:hint="eastAsia"/>
        </w:rPr>
        <w:t xml:space="preserve">그렇지 않은 경우 </w:t>
      </w:r>
      <w:r>
        <w:t>StudentMapper</w:t>
      </w:r>
      <w:r>
        <w:rPr>
          <w:rFonts w:hint="eastAsia"/>
        </w:rPr>
        <w:t xml:space="preserve"> </w:t>
      </w:r>
      <w:r>
        <w:t>bean</w:t>
      </w:r>
      <w:r>
        <w:rPr>
          <w:rFonts w:hint="eastAsia"/>
        </w:rPr>
        <w:t>을 생성할 수 없다는 에러가 발생한다.</w:t>
      </w:r>
    </w:p>
    <w:p w14:paraId="5C4C6852" w14:textId="77777777" w:rsidR="006E4B2C" w:rsidRDefault="006E4B2C" w:rsidP="006E4B2C"/>
    <w:p w14:paraId="2B999EFC" w14:textId="77777777" w:rsidR="006E4B2C" w:rsidRPr="00FF5BC9" w:rsidRDefault="006E4B2C" w:rsidP="006E4B2C">
      <w:r>
        <w:rPr>
          <w:rFonts w:hint="eastAsia"/>
        </w:rPr>
        <w:t>StudentMapper.java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B2C" w14:paraId="70EE7470" w14:textId="77777777" w:rsidTr="006E4B2C">
        <w:tc>
          <w:tcPr>
            <w:tcW w:w="10456" w:type="dxa"/>
          </w:tcPr>
          <w:p w14:paraId="3F74E903" w14:textId="03277893" w:rsidR="006E4B2C" w:rsidRDefault="006E4B2C" w:rsidP="006E4B2C">
            <w:pPr>
              <w:pStyle w:val="a1"/>
            </w:pPr>
            <w:r>
              <w:rPr>
                <w:color w:val="7F0055"/>
              </w:rPr>
              <w:t>package</w:t>
            </w:r>
            <w:r>
              <w:t xml:space="preserve"> </w:t>
            </w:r>
            <w:r w:rsidRPr="00FF5BC9">
              <w:rPr>
                <w:highlight w:val="yellow"/>
              </w:rPr>
              <w:t>net.skh</w:t>
            </w:r>
            <w:r w:rsidR="0009175C">
              <w:rPr>
                <w:highlight w:val="yellow"/>
              </w:rPr>
              <w:t>u.mapper</w:t>
            </w:r>
            <w:r>
              <w:t>;</w:t>
            </w:r>
          </w:p>
          <w:p w14:paraId="031BEC2A" w14:textId="77777777" w:rsidR="006E4B2C" w:rsidRDefault="006E4B2C" w:rsidP="006E4B2C">
            <w:pPr>
              <w:pStyle w:val="a1"/>
            </w:pPr>
          </w:p>
          <w:p w14:paraId="195892FB" w14:textId="77777777" w:rsidR="006E4B2C" w:rsidRDefault="006E4B2C" w:rsidP="006E4B2C">
            <w:pPr>
              <w:pStyle w:val="a1"/>
            </w:pPr>
            <w:r>
              <w:rPr>
                <w:color w:val="646464"/>
              </w:rPr>
              <w:t>@Mapper</w:t>
            </w:r>
          </w:p>
          <w:p w14:paraId="760B6AD7" w14:textId="77777777" w:rsidR="006E4B2C" w:rsidRDefault="006E4B2C" w:rsidP="006E4B2C">
            <w:pPr>
              <w:pStyle w:val="a1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interface</w:t>
            </w:r>
            <w:r>
              <w:t xml:space="preserve"> </w:t>
            </w:r>
            <w:r w:rsidRPr="00FF5BC9">
              <w:rPr>
                <w:highlight w:val="yellow"/>
              </w:rPr>
              <w:t>StudentMapper</w:t>
            </w:r>
            <w:r>
              <w:t xml:space="preserve"> {</w:t>
            </w:r>
          </w:p>
          <w:p w14:paraId="2F0EBB22" w14:textId="77777777" w:rsidR="006E4B2C" w:rsidRDefault="006E4B2C" w:rsidP="006E4B2C">
            <w:pPr>
              <w:pStyle w:val="a1"/>
            </w:pPr>
            <w:r>
              <w:t xml:space="preserve">   . . .</w:t>
            </w:r>
          </w:p>
          <w:p w14:paraId="632DD919" w14:textId="77777777" w:rsidR="006E4B2C" w:rsidRDefault="006E4B2C" w:rsidP="006E4B2C">
            <w:pPr>
              <w:pStyle w:val="a1"/>
            </w:pPr>
            <w:r>
              <w:rPr>
                <w:rFonts w:hint="eastAsia"/>
              </w:rPr>
              <w:t>}</w:t>
            </w:r>
          </w:p>
        </w:tc>
      </w:tr>
    </w:tbl>
    <w:p w14:paraId="06F5DD29" w14:textId="4B396B4D" w:rsidR="006E4B2C" w:rsidRDefault="006E4B2C" w:rsidP="006E4B2C"/>
    <w:p w14:paraId="74D657A4" w14:textId="77777777" w:rsidR="006E4B2C" w:rsidRDefault="006E4B2C" w:rsidP="006E4B2C"/>
    <w:p w14:paraId="72B5A919" w14:textId="0005BF92" w:rsidR="006E4B2C" w:rsidRDefault="006E4B2C" w:rsidP="006E4B2C"/>
    <w:p w14:paraId="6A143B55" w14:textId="1AFBDC11" w:rsidR="006E4B2C" w:rsidRDefault="006E4B2C" w:rsidP="006E4B2C">
      <w:pPr>
        <w:pStyle w:val="Heading3"/>
      </w:pPr>
      <w:r>
        <w:rPr>
          <w:rFonts w:hint="eastAsia"/>
        </w:rPr>
        <w:t>메소드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09175C">
        <w:rPr>
          <w:rFonts w:hint="eastAsia"/>
        </w:rPr>
        <w:t xml:space="preserve"> </w:t>
      </w:r>
      <w:r w:rsidR="0009175C">
        <w:rPr>
          <w:rFonts w:hint="eastAsia"/>
        </w:rPr>
        <w:t>일치</w:t>
      </w:r>
    </w:p>
    <w:p w14:paraId="253528F0" w14:textId="77777777" w:rsidR="006E4B2C" w:rsidRDefault="006E4B2C" w:rsidP="006E4B2C">
      <w:r>
        <w:rPr>
          <w:rFonts w:hint="eastAsia"/>
        </w:rPr>
        <w:t>StudentMapper.xml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B2C" w14:paraId="2545E3CB" w14:textId="77777777" w:rsidTr="006E4B2C">
        <w:tc>
          <w:tcPr>
            <w:tcW w:w="10456" w:type="dxa"/>
          </w:tcPr>
          <w:p w14:paraId="037038BD" w14:textId="3D3C5C13" w:rsidR="006E4B2C" w:rsidRPr="002F41DD" w:rsidRDefault="006E4B2C" w:rsidP="006E4B2C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6E4B2C">
              <w:rPr>
                <w:color w:val="2A00FF"/>
                <w:highlight w:val="yellow"/>
              </w:rPr>
              <w:t>find</w:t>
            </w:r>
            <w:r w:rsidR="0009175C">
              <w:rPr>
                <w:color w:val="2A00FF"/>
                <w:highlight w:val="yellow"/>
              </w:rPr>
              <w:t>One</w:t>
            </w:r>
            <w:r w:rsidRPr="002F41DD">
              <w:rPr>
                <w:color w:val="2A00FF"/>
              </w:rPr>
              <w:t>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"Student"</w:t>
            </w:r>
            <w:r w:rsidRPr="002F41DD">
              <w:rPr>
                <w:color w:val="008080"/>
              </w:rPr>
              <w:t>&gt;</w:t>
            </w:r>
          </w:p>
          <w:p w14:paraId="033D4AF5" w14:textId="77777777" w:rsidR="006E4B2C" w:rsidRPr="002F41DD" w:rsidRDefault="006E4B2C" w:rsidP="006E4B2C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6E4B2C">
              <w:rPr>
                <w:color w:val="2A00FF"/>
                <w:highlight w:val="yellow"/>
              </w:rPr>
              <w:t>findByStudentNumber</w:t>
            </w:r>
            <w:r w:rsidRPr="002F41DD">
              <w:rPr>
                <w:color w:val="2A00FF"/>
              </w:rPr>
              <w:t>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"Student"</w:t>
            </w:r>
            <w:r w:rsidRPr="002F41DD">
              <w:rPr>
                <w:color w:val="008080"/>
              </w:rPr>
              <w:t>&gt;</w:t>
            </w:r>
          </w:p>
          <w:p w14:paraId="6171577E" w14:textId="77777777" w:rsidR="006E4B2C" w:rsidRPr="002F41DD" w:rsidRDefault="006E4B2C" w:rsidP="006E4B2C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6E4B2C">
              <w:rPr>
                <w:color w:val="2A00FF"/>
                <w:highlight w:val="yellow"/>
              </w:rPr>
              <w:t>findAll</w:t>
            </w:r>
            <w:r w:rsidRPr="002F41DD">
              <w:rPr>
                <w:color w:val="2A00FF"/>
              </w:rPr>
              <w:t>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"Student"</w:t>
            </w:r>
            <w:r w:rsidRPr="002F41DD">
              <w:rPr>
                <w:color w:val="008080"/>
              </w:rPr>
              <w:t>&gt;</w:t>
            </w:r>
          </w:p>
          <w:p w14:paraId="54366959" w14:textId="77777777" w:rsidR="006E4B2C" w:rsidRPr="002F41DD" w:rsidRDefault="006E4B2C" w:rsidP="006E4B2C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insert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6E4B2C">
              <w:rPr>
                <w:color w:val="2A00FF"/>
                <w:highlight w:val="yellow"/>
              </w:rPr>
              <w:t>insert</w:t>
            </w:r>
            <w:r w:rsidRPr="002F41DD">
              <w:rPr>
                <w:color w:val="2A00FF"/>
              </w:rPr>
              <w:t>"</w:t>
            </w:r>
            <w:r w:rsidRPr="002F41DD">
              <w:t xml:space="preserve"> </w:t>
            </w:r>
            <w:r w:rsidRPr="002F41DD">
              <w:rPr>
                <w:color w:val="7F007F"/>
              </w:rPr>
              <w:t>useGeneratedKeys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"true"</w:t>
            </w:r>
            <w:r w:rsidRPr="002F41DD">
              <w:t xml:space="preserve"> </w:t>
            </w:r>
            <w:r w:rsidRPr="002F41DD">
              <w:rPr>
                <w:color w:val="7F007F"/>
              </w:rPr>
              <w:t>keyProperty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"id"</w:t>
            </w:r>
            <w:r w:rsidRPr="002F41DD">
              <w:rPr>
                <w:color w:val="008080"/>
              </w:rPr>
              <w:t>&gt;</w:t>
            </w:r>
          </w:p>
          <w:p w14:paraId="46744D61" w14:textId="77777777" w:rsidR="006E4B2C" w:rsidRPr="002F41DD" w:rsidRDefault="006E4B2C" w:rsidP="006E4B2C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update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6E4B2C">
              <w:rPr>
                <w:color w:val="2A00FF"/>
                <w:highlight w:val="yellow"/>
              </w:rPr>
              <w:t>update</w:t>
            </w:r>
            <w:r w:rsidRPr="002F41DD">
              <w:rPr>
                <w:color w:val="2A00FF"/>
              </w:rPr>
              <w:t>"</w:t>
            </w:r>
            <w:r w:rsidRPr="002F41DD">
              <w:rPr>
                <w:color w:val="008080"/>
              </w:rPr>
              <w:t>&gt;</w:t>
            </w:r>
          </w:p>
          <w:p w14:paraId="76C9581A" w14:textId="77777777" w:rsidR="006E4B2C" w:rsidRDefault="006E4B2C" w:rsidP="006E4B2C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delete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6E4B2C">
              <w:rPr>
                <w:color w:val="2A00FF"/>
                <w:highlight w:val="yellow"/>
              </w:rPr>
              <w:t>delete</w:t>
            </w:r>
            <w:r w:rsidRPr="002F41DD">
              <w:rPr>
                <w:color w:val="2A00FF"/>
              </w:rPr>
              <w:t>"</w:t>
            </w:r>
            <w:r w:rsidRPr="002F41DD">
              <w:rPr>
                <w:color w:val="008080"/>
              </w:rPr>
              <w:t>&gt;</w:t>
            </w:r>
          </w:p>
        </w:tc>
      </w:tr>
    </w:tbl>
    <w:p w14:paraId="0540B073" w14:textId="77777777" w:rsidR="006E4B2C" w:rsidRDefault="006E4B2C" w:rsidP="006E4B2C">
      <w:r>
        <w:t xml:space="preserve">id </w:t>
      </w:r>
      <w:r>
        <w:rPr>
          <w:rFonts w:hint="eastAsia"/>
        </w:rPr>
        <w:t xml:space="preserve">애트리뷰트 값은 </w:t>
      </w:r>
      <w:r>
        <w:t xml:space="preserve">StudentMapper </w:t>
      </w:r>
      <w:r>
        <w:rPr>
          <w:rFonts w:hint="eastAsia"/>
        </w:rPr>
        <w:t>인터페이스의 메소드 이름과 일치해야 한다.</w:t>
      </w:r>
    </w:p>
    <w:p w14:paraId="1DBDED1E" w14:textId="77777777" w:rsidR="006E4B2C" w:rsidRPr="006E4B2C" w:rsidRDefault="006E4B2C" w:rsidP="006E4B2C"/>
    <w:p w14:paraId="1A3E5A5D" w14:textId="77777777" w:rsidR="006E4B2C" w:rsidRPr="006E4B2C" w:rsidRDefault="006E4B2C" w:rsidP="006E4B2C">
      <w:r>
        <w:rPr>
          <w:rFonts w:hint="eastAsia"/>
        </w:rPr>
        <w:t>StudnetMapper.java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B2C" w14:paraId="6E8E14E6" w14:textId="77777777" w:rsidTr="006E4B2C">
        <w:tc>
          <w:tcPr>
            <w:tcW w:w="10456" w:type="dxa"/>
          </w:tcPr>
          <w:p w14:paraId="651D59AE" w14:textId="5319A339" w:rsidR="006E4B2C" w:rsidRDefault="006E4B2C" w:rsidP="006E4B2C">
            <w:pPr>
              <w:pStyle w:val="a1"/>
            </w:pPr>
            <w:r>
              <w:rPr>
                <w:color w:val="000000"/>
              </w:rPr>
              <w:t xml:space="preserve">Student </w:t>
            </w:r>
            <w:r w:rsidR="0009175C">
              <w:rPr>
                <w:color w:val="000000"/>
                <w:highlight w:val="yellow"/>
              </w:rPr>
              <w:t>findOne</w:t>
            </w:r>
            <w:r>
              <w:rPr>
                <w:color w:val="000000"/>
              </w:rPr>
              <w:t>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  <w:p w14:paraId="32065562" w14:textId="77777777" w:rsidR="006E4B2C" w:rsidRDefault="006E4B2C" w:rsidP="006E4B2C">
            <w:pPr>
              <w:pStyle w:val="a1"/>
            </w:pPr>
            <w:r>
              <w:rPr>
                <w:color w:val="000000"/>
              </w:rPr>
              <w:t xml:space="preserve">Student </w:t>
            </w:r>
            <w:r w:rsidRPr="006E4B2C">
              <w:rPr>
                <w:color w:val="000000"/>
                <w:highlight w:val="yellow"/>
              </w:rPr>
              <w:t>findByStudentNumber</w:t>
            </w:r>
            <w:r>
              <w:rPr>
                <w:color w:val="000000"/>
              </w:rPr>
              <w:t xml:space="preserve">(String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);</w:t>
            </w:r>
          </w:p>
          <w:p w14:paraId="38065D07" w14:textId="77777777" w:rsidR="006E4B2C" w:rsidRDefault="006E4B2C" w:rsidP="006E4B2C">
            <w:pPr>
              <w:pStyle w:val="a1"/>
            </w:pPr>
            <w:r>
              <w:rPr>
                <w:color w:val="000000"/>
              </w:rPr>
              <w:t xml:space="preserve">List&lt;Student&gt; </w:t>
            </w:r>
            <w:r w:rsidRPr="006E4B2C">
              <w:rPr>
                <w:color w:val="000000"/>
                <w:highlight w:val="yellow"/>
              </w:rPr>
              <w:t>findAll</w:t>
            </w:r>
            <w:r>
              <w:rPr>
                <w:color w:val="000000"/>
              </w:rPr>
              <w:t>();</w:t>
            </w:r>
          </w:p>
          <w:p w14:paraId="672BB9DF" w14:textId="77777777" w:rsidR="006E4B2C" w:rsidRDefault="006E4B2C" w:rsidP="006E4B2C">
            <w:pPr>
              <w:pStyle w:val="a1"/>
            </w:pP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r w:rsidRPr="006E4B2C">
              <w:rPr>
                <w:color w:val="000000"/>
                <w:highlight w:val="yellow"/>
              </w:rPr>
              <w:t>insert</w:t>
            </w:r>
            <w:r>
              <w:rPr>
                <w:color w:val="000000"/>
              </w:rPr>
              <w:t xml:space="preserve">(Student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1386822C" w14:textId="77777777" w:rsidR="006E4B2C" w:rsidRDefault="006E4B2C" w:rsidP="006E4B2C">
            <w:pPr>
              <w:pStyle w:val="a1"/>
            </w:pP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r w:rsidRPr="006E4B2C">
              <w:rPr>
                <w:color w:val="000000"/>
                <w:highlight w:val="yellow"/>
              </w:rPr>
              <w:t>update</w:t>
            </w:r>
            <w:r>
              <w:rPr>
                <w:color w:val="000000"/>
              </w:rPr>
              <w:t xml:space="preserve">(Student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2A3C8383" w14:textId="77777777" w:rsidR="006E4B2C" w:rsidRDefault="006E4B2C" w:rsidP="006E4B2C"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</w:t>
            </w:r>
            <w:r w:rsidRPr="006E4B2C">
              <w:rPr>
                <w:color w:val="000000"/>
                <w:highlight w:val="yellow"/>
              </w:rPr>
              <w:t>delete</w:t>
            </w:r>
            <w:r>
              <w:rPr>
                <w:color w:val="000000"/>
              </w:rPr>
              <w:t>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</w:tc>
      </w:tr>
    </w:tbl>
    <w:p w14:paraId="5BC4B35D" w14:textId="77777777" w:rsidR="006E4B2C" w:rsidRDefault="006E4B2C" w:rsidP="006E4B2C"/>
    <w:p w14:paraId="7792E7C7" w14:textId="74260034" w:rsidR="006E4B2C" w:rsidRDefault="006E4B2C" w:rsidP="006E4B2C"/>
    <w:p w14:paraId="70E2BCA1" w14:textId="0E5BA8DF" w:rsidR="006E4B2C" w:rsidRDefault="006E4B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60BF6BF" w14:textId="77777777" w:rsidR="006E4B2C" w:rsidRDefault="006E4B2C" w:rsidP="006E4B2C">
      <w:pPr>
        <w:pStyle w:val="Heading3"/>
      </w:pPr>
      <w:r>
        <w:rPr>
          <w:rFonts w:hint="eastAsia"/>
        </w:rPr>
        <w:lastRenderedPageBreak/>
        <w:t>r</w:t>
      </w:r>
      <w:r>
        <w:t xml:space="preserve">esultType: </w:t>
      </w:r>
      <w:r>
        <w:rPr>
          <w:rFonts w:hint="eastAsia"/>
        </w:rPr>
        <w:t>패지키</w:t>
      </w:r>
    </w:p>
    <w:p w14:paraId="1405B117" w14:textId="77777777" w:rsidR="006E4B2C" w:rsidRPr="009E7890" w:rsidRDefault="006E4B2C" w:rsidP="006E4B2C">
      <w:r>
        <w:rPr>
          <w:rFonts w:hint="eastAsia"/>
        </w:rPr>
        <w:t>a</w:t>
      </w:r>
      <w:r>
        <w:t>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B2C" w14:paraId="5295D111" w14:textId="77777777" w:rsidTr="006E4B2C">
        <w:tc>
          <w:tcPr>
            <w:tcW w:w="10456" w:type="dxa"/>
          </w:tcPr>
          <w:p w14:paraId="39677F92" w14:textId="257700CB" w:rsidR="006E4B2C" w:rsidRDefault="00BC7FFB" w:rsidP="006E4B2C">
            <w:r>
              <w:rPr>
                <w:color w:val="000000"/>
              </w:rPr>
              <w:t>mybatis</w:t>
            </w:r>
            <w:r w:rsidR="006E4B2C">
              <w:rPr>
                <w:color w:val="000000"/>
              </w:rPr>
              <w:t>.type-aliases-package=</w:t>
            </w:r>
            <w:r w:rsidR="006E4B2C" w:rsidRPr="009E7890">
              <w:rPr>
                <w:color w:val="2A00FF"/>
                <w:highlight w:val="yellow"/>
              </w:rPr>
              <w:t>net.skh</w:t>
            </w:r>
            <w:r w:rsidR="00F2377D">
              <w:rPr>
                <w:rFonts w:hint="eastAsia"/>
                <w:color w:val="2A00FF"/>
                <w:highlight w:val="yellow"/>
              </w:rPr>
              <w:t>u.dto</w:t>
            </w:r>
          </w:p>
        </w:tc>
      </w:tr>
    </w:tbl>
    <w:p w14:paraId="58824886" w14:textId="2A23ED34" w:rsidR="006E4B2C" w:rsidRDefault="00BC7FFB" w:rsidP="006E4B2C">
      <w:r>
        <w:rPr>
          <w:rFonts w:hint="eastAsia"/>
        </w:rPr>
        <w:t>mybatis</w:t>
      </w:r>
      <w:r w:rsidR="006E4B2C">
        <w:rPr>
          <w:rFonts w:hint="eastAsia"/>
        </w:rPr>
        <w:t xml:space="preserve"> </w:t>
      </w:r>
      <w:r w:rsidR="006E4B2C">
        <w:t xml:space="preserve">mapper XML </w:t>
      </w:r>
      <w:r w:rsidR="006E4B2C">
        <w:rPr>
          <w:rFonts w:hint="eastAsia"/>
        </w:rPr>
        <w:t xml:space="preserve">파일에서 </w:t>
      </w:r>
      <w:r w:rsidR="006E4B2C">
        <w:t xml:space="preserve">select </w:t>
      </w:r>
      <w:r w:rsidR="006E4B2C">
        <w:rPr>
          <w:rFonts w:hint="eastAsia"/>
        </w:rPr>
        <w:t xml:space="preserve">태그의 </w:t>
      </w:r>
      <w:r w:rsidR="006E4B2C">
        <w:t>resultType</w:t>
      </w:r>
      <w:r w:rsidR="006E4B2C">
        <w:rPr>
          <w:rFonts w:hint="eastAsia"/>
        </w:rPr>
        <w:t>으로 등록된 클래스들의 패키지를 지정한다.</w:t>
      </w:r>
    </w:p>
    <w:p w14:paraId="1925243C" w14:textId="77777777" w:rsidR="006E4B2C" w:rsidRDefault="006E4B2C" w:rsidP="006E4B2C"/>
    <w:p w14:paraId="40EBC652" w14:textId="77777777" w:rsidR="006E4B2C" w:rsidRDefault="006E4B2C" w:rsidP="006E4B2C">
      <w:r>
        <w:rPr>
          <w:rFonts w:hint="eastAsia"/>
        </w:rPr>
        <w:t>S</w:t>
      </w:r>
      <w:r>
        <w:t>tudentMapper.xml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B2C" w14:paraId="74AAE94D" w14:textId="77777777" w:rsidTr="006E4B2C">
        <w:tc>
          <w:tcPr>
            <w:tcW w:w="10456" w:type="dxa"/>
          </w:tcPr>
          <w:p w14:paraId="30241E4B" w14:textId="77777777" w:rsidR="006E4B2C" w:rsidRPr="009E7890" w:rsidRDefault="006E4B2C" w:rsidP="006E4B2C">
            <w:pPr>
              <w:rPr>
                <w:color w:val="008080"/>
              </w:rPr>
            </w:pPr>
            <w:r w:rsidRPr="009E7890">
              <w:rPr>
                <w:color w:val="008080"/>
              </w:rPr>
              <w:t>&lt;</w:t>
            </w:r>
            <w:r w:rsidRPr="009E7890">
              <w:rPr>
                <w:color w:val="3F7F7F"/>
              </w:rPr>
              <w:t>select</w:t>
            </w:r>
            <w:r w:rsidRPr="009E7890">
              <w:t xml:space="preserve"> </w:t>
            </w:r>
            <w:r w:rsidRPr="009E7890">
              <w:rPr>
                <w:color w:val="7F007F"/>
              </w:rPr>
              <w:t>id</w:t>
            </w:r>
            <w:r w:rsidRPr="009E7890">
              <w:rPr>
                <w:color w:val="000000"/>
              </w:rPr>
              <w:t>=</w:t>
            </w:r>
            <w:r w:rsidRPr="009E7890">
              <w:rPr>
                <w:color w:val="2A00FF"/>
              </w:rPr>
              <w:t>"findById"</w:t>
            </w:r>
            <w:r w:rsidRPr="009E7890">
              <w:t xml:space="preserve"> </w:t>
            </w:r>
            <w:r w:rsidRPr="009E7890">
              <w:rPr>
                <w:color w:val="7F007F"/>
              </w:rPr>
              <w:t>resultType</w:t>
            </w:r>
            <w:r w:rsidRPr="009E7890">
              <w:rPr>
                <w:color w:val="000000"/>
              </w:rPr>
              <w:t>=</w:t>
            </w:r>
            <w:r w:rsidRPr="009E7890">
              <w:rPr>
                <w:color w:val="2A00FF"/>
              </w:rPr>
              <w:t>"</w:t>
            </w:r>
            <w:r w:rsidRPr="009E7890">
              <w:rPr>
                <w:color w:val="2A00FF"/>
                <w:highlight w:val="yellow"/>
              </w:rPr>
              <w:t>Student</w:t>
            </w:r>
            <w:r w:rsidRPr="009E7890">
              <w:rPr>
                <w:color w:val="2A00FF"/>
              </w:rPr>
              <w:t>"</w:t>
            </w:r>
            <w:r w:rsidRPr="009E7890">
              <w:rPr>
                <w:color w:val="008080"/>
              </w:rPr>
              <w:t>&gt;</w:t>
            </w:r>
          </w:p>
        </w:tc>
      </w:tr>
    </w:tbl>
    <w:p w14:paraId="5BC528CE" w14:textId="23352987" w:rsidR="006E4B2C" w:rsidRDefault="006E4B2C" w:rsidP="006E4B2C">
      <w:r>
        <w:t xml:space="preserve">select </w:t>
      </w:r>
      <w:r>
        <w:rPr>
          <w:rFonts w:hint="eastAsia"/>
        </w:rPr>
        <w:t xml:space="preserve">태그의 </w:t>
      </w:r>
      <w:r>
        <w:t>resultType</w:t>
      </w:r>
      <w:r>
        <w:rPr>
          <w:rFonts w:hint="eastAsia"/>
        </w:rPr>
        <w:t xml:space="preserve">으로 등록된 </w:t>
      </w:r>
      <w:r>
        <w:t xml:space="preserve">Student </w:t>
      </w:r>
      <w:r>
        <w:rPr>
          <w:rFonts w:hint="eastAsia"/>
        </w:rPr>
        <w:t xml:space="preserve">클래스의 패키지는 </w:t>
      </w:r>
      <w:r>
        <w:t>net.skhu</w:t>
      </w:r>
      <w:r w:rsidR="00F2377D">
        <w:t>.dto</w:t>
      </w:r>
      <w:r>
        <w:t xml:space="preserve"> </w:t>
      </w:r>
      <w:r>
        <w:rPr>
          <w:rFonts w:hint="eastAsia"/>
        </w:rPr>
        <w:t>이어야 한다.</w:t>
      </w:r>
    </w:p>
    <w:p w14:paraId="35BB4E2A" w14:textId="77777777" w:rsidR="006E4B2C" w:rsidRDefault="006E4B2C" w:rsidP="006E4B2C"/>
    <w:p w14:paraId="0BDE8779" w14:textId="63498B84" w:rsidR="006E4B2C" w:rsidRDefault="006E4B2C" w:rsidP="00414572"/>
    <w:p w14:paraId="177A25AA" w14:textId="77777777" w:rsidR="006E4B2C" w:rsidRDefault="006E4B2C" w:rsidP="00414572"/>
    <w:p w14:paraId="22D8FC95" w14:textId="1FD08F6A" w:rsidR="009E7890" w:rsidRDefault="009E7890" w:rsidP="009E7890">
      <w:pPr>
        <w:pStyle w:val="Heading3"/>
      </w:pPr>
      <w:r>
        <w:rPr>
          <w:rFonts w:hint="eastAsia"/>
        </w:rPr>
        <w:t>resultType</w:t>
      </w:r>
      <w:r>
        <w:t xml:space="preserve">: </w:t>
      </w:r>
      <w:r>
        <w:rPr>
          <w:rFonts w:hint="eastAsia"/>
        </w:rPr>
        <w:t>레코드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62ED" w14:paraId="51C90D5D" w14:textId="77777777" w:rsidTr="004462ED">
        <w:tc>
          <w:tcPr>
            <w:tcW w:w="10456" w:type="dxa"/>
          </w:tcPr>
          <w:p w14:paraId="2E38BD75" w14:textId="246DFB57" w:rsidR="004462ED" w:rsidRDefault="004462ED" w:rsidP="00414572"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"findById"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"Student"</w:t>
            </w:r>
            <w:r w:rsidRPr="002F41DD">
              <w:rPr>
                <w:color w:val="008080"/>
              </w:rPr>
              <w:t>&gt;</w:t>
            </w:r>
          </w:p>
        </w:tc>
      </w:tr>
    </w:tbl>
    <w:p w14:paraId="4BCBEE66" w14:textId="533C8F0B" w:rsidR="004462ED" w:rsidRDefault="004462ED" w:rsidP="00414572">
      <w:r>
        <w:t xml:space="preserve">id </w:t>
      </w:r>
      <w:r>
        <w:rPr>
          <w:rFonts w:hint="eastAsia"/>
        </w:rPr>
        <w:t xml:space="preserve">애트리뷰트 값은 </w:t>
      </w:r>
      <w:r>
        <w:t xml:space="preserve">StudentMapper </w:t>
      </w:r>
      <w:r>
        <w:rPr>
          <w:rFonts w:hint="eastAsia"/>
        </w:rPr>
        <w:t>인터페이스의 메소드 이름과 일치해야 한다.</w:t>
      </w:r>
    </w:p>
    <w:p w14:paraId="43107841" w14:textId="00E07854" w:rsidR="004462ED" w:rsidRDefault="004462ED" w:rsidP="00414572">
      <w:r>
        <w:t xml:space="preserve">resultType </w:t>
      </w:r>
      <w:r>
        <w:rPr>
          <w:rFonts w:hint="eastAsia"/>
        </w:rPr>
        <w:t>애트리뷰트 값은 메소드의 리턴 타입과 일치해야 한다.</w:t>
      </w:r>
    </w:p>
    <w:p w14:paraId="3E74DD92" w14:textId="35BB23E3" w:rsidR="004462ED" w:rsidRDefault="006E5E6D" w:rsidP="00414572">
      <w:r>
        <w:rPr>
          <w:rFonts w:hint="eastAsia"/>
        </w:rPr>
        <w:t xml:space="preserve">이 </w:t>
      </w:r>
      <w:r>
        <w:t xml:space="preserve">SQL </w:t>
      </w:r>
      <w:r>
        <w:rPr>
          <w:rFonts w:hint="eastAsia"/>
        </w:rPr>
        <w:t xml:space="preserve">명령은 </w:t>
      </w:r>
      <w:r>
        <w:t xml:space="preserve">Student </w:t>
      </w:r>
      <w:r>
        <w:rPr>
          <w:rFonts w:hint="eastAsia"/>
        </w:rPr>
        <w:t>레코드 한 개를 조회한다.</w:t>
      </w:r>
    </w:p>
    <w:p w14:paraId="675C997F" w14:textId="5B7A1CCB" w:rsidR="006E5E6D" w:rsidRDefault="006E5E6D" w:rsidP="00414572">
      <w:r>
        <w:rPr>
          <w:rFonts w:hint="eastAsia"/>
        </w:rPr>
        <w:t xml:space="preserve">조회 결과는 </w:t>
      </w:r>
      <w:r>
        <w:t xml:space="preserve">Student </w:t>
      </w:r>
      <w:r>
        <w:rPr>
          <w:rFonts w:hint="eastAsia"/>
        </w:rPr>
        <w:t>자바 객체에 자동으로 채워져서 리턴된다.</w:t>
      </w:r>
    </w:p>
    <w:p w14:paraId="6BC98633" w14:textId="51E5F3BC" w:rsidR="006E5E6D" w:rsidRPr="006E5E6D" w:rsidRDefault="006E5E6D" w:rsidP="00414572"/>
    <w:p w14:paraId="7DC45646" w14:textId="788D6344" w:rsidR="006E5E6D" w:rsidRDefault="006E5E6D" w:rsidP="00414572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조회 결과가 자바 객체에 자동으로 채워질 때,</w:t>
      </w:r>
    </w:p>
    <w:p w14:paraId="63261B04" w14:textId="635FFEAC" w:rsidR="006E5E6D" w:rsidRDefault="006E5E6D" w:rsidP="00414572">
      <w:r>
        <w:rPr>
          <w:rFonts w:hint="eastAsia"/>
        </w:rPr>
        <w:t>조회 결과</w:t>
      </w:r>
      <w:r>
        <w:t xml:space="preserve"> </w:t>
      </w:r>
      <w:r>
        <w:rPr>
          <w:rFonts w:hint="eastAsia"/>
        </w:rPr>
        <w:t xml:space="preserve">컬럼 제목과 자바 객체의 </w:t>
      </w:r>
      <w:r>
        <w:t xml:space="preserve">set </w:t>
      </w:r>
      <w:r>
        <w:rPr>
          <w:rFonts w:hint="eastAsia"/>
        </w:rPr>
        <w:t>메소드 이름이 일치해야 한다.</w:t>
      </w:r>
    </w:p>
    <w:p w14:paraId="718F4C9E" w14:textId="51ECD740" w:rsidR="009E7890" w:rsidRDefault="009E7890" w:rsidP="00414572"/>
    <w:p w14:paraId="12EF3F5C" w14:textId="77777777" w:rsidR="006E4B2C" w:rsidRDefault="006E4B2C" w:rsidP="006E4B2C">
      <w:r>
        <w:rPr>
          <w:rFonts w:hint="eastAsia"/>
        </w:rPr>
        <w:t>StudentMapper.java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B2C" w14:paraId="07E54BA1" w14:textId="77777777" w:rsidTr="006E4B2C">
        <w:tc>
          <w:tcPr>
            <w:tcW w:w="10456" w:type="dxa"/>
          </w:tcPr>
          <w:p w14:paraId="7F5E7506" w14:textId="6F6E1EE0" w:rsidR="006E4B2C" w:rsidRDefault="006E4B2C" w:rsidP="006E4B2C">
            <w:pPr>
              <w:pStyle w:val="a1"/>
            </w:pPr>
            <w:r w:rsidRPr="00B85C56">
              <w:rPr>
                <w:color w:val="000000"/>
                <w:highlight w:val="yellow"/>
              </w:rPr>
              <w:t xml:space="preserve">Student </w:t>
            </w:r>
            <w:r>
              <w:rPr>
                <w:color w:val="000000"/>
              </w:rPr>
              <w:t>find</w:t>
            </w:r>
            <w:r w:rsidR="00F2377D">
              <w:rPr>
                <w:color w:val="000000"/>
              </w:rPr>
              <w:t>One</w:t>
            </w:r>
            <w:r>
              <w:rPr>
                <w:color w:val="000000"/>
              </w:rPr>
              <w:t>(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  <w:p w14:paraId="65BC67C1" w14:textId="77777777" w:rsidR="006E4B2C" w:rsidRPr="00B85C56" w:rsidRDefault="006E4B2C" w:rsidP="006E4B2C">
            <w:pPr>
              <w:pStyle w:val="a1"/>
            </w:pPr>
            <w:r w:rsidRPr="00B85C56">
              <w:rPr>
                <w:color w:val="000000"/>
                <w:highlight w:val="yellow"/>
              </w:rPr>
              <w:t xml:space="preserve">Student </w:t>
            </w:r>
            <w:r>
              <w:rPr>
                <w:color w:val="000000"/>
              </w:rPr>
              <w:t xml:space="preserve">findByStudentNumber(String </w:t>
            </w:r>
            <w:r>
              <w:rPr>
                <w:color w:val="6A3E3E"/>
              </w:rPr>
              <w:t>studentNumber</w:t>
            </w:r>
            <w:r>
              <w:rPr>
                <w:color w:val="000000"/>
              </w:rPr>
              <w:t>);</w:t>
            </w:r>
          </w:p>
        </w:tc>
      </w:tr>
    </w:tbl>
    <w:p w14:paraId="02932447" w14:textId="77777777" w:rsidR="006E4B2C" w:rsidRPr="00B85C56" w:rsidRDefault="006E4B2C" w:rsidP="006E4B2C"/>
    <w:p w14:paraId="61E36187" w14:textId="77777777" w:rsidR="006E4B2C" w:rsidRDefault="006E4B2C" w:rsidP="006E4B2C">
      <w:r>
        <w:rPr>
          <w:rFonts w:hint="eastAsia"/>
        </w:rPr>
        <w:t>S</w:t>
      </w:r>
      <w:r>
        <w:t>tudentMapper.xml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4B2C" w14:paraId="67FCFA08" w14:textId="77777777" w:rsidTr="006E4B2C">
        <w:tc>
          <w:tcPr>
            <w:tcW w:w="10456" w:type="dxa"/>
          </w:tcPr>
          <w:p w14:paraId="6B21588D" w14:textId="695EB66A" w:rsidR="006E4B2C" w:rsidRPr="002F41DD" w:rsidRDefault="006E4B2C" w:rsidP="006E4B2C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"find</w:t>
            </w:r>
            <w:r w:rsidR="00F2377D">
              <w:rPr>
                <w:color w:val="2A00FF"/>
              </w:rPr>
              <w:t>One</w:t>
            </w:r>
            <w:r w:rsidRPr="002F41DD">
              <w:rPr>
                <w:color w:val="2A00FF"/>
              </w:rPr>
              <w:t>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B85C56">
              <w:rPr>
                <w:color w:val="2A00FF"/>
                <w:highlight w:val="yellow"/>
              </w:rPr>
              <w:t>Student</w:t>
            </w:r>
            <w:r w:rsidRPr="002F41DD">
              <w:rPr>
                <w:color w:val="2A00FF"/>
              </w:rPr>
              <w:t>"</w:t>
            </w:r>
            <w:r w:rsidRPr="002F41DD">
              <w:rPr>
                <w:color w:val="008080"/>
              </w:rPr>
              <w:t>&gt;</w:t>
            </w:r>
          </w:p>
          <w:p w14:paraId="794F0843" w14:textId="77777777" w:rsidR="006E4B2C" w:rsidRPr="00B85C56" w:rsidRDefault="006E4B2C" w:rsidP="006E4B2C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"findByStudentNumber"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</w:t>
            </w:r>
            <w:r w:rsidRPr="00B85C56">
              <w:rPr>
                <w:color w:val="2A00FF"/>
                <w:highlight w:val="yellow"/>
              </w:rPr>
              <w:t>Student</w:t>
            </w:r>
            <w:r w:rsidRPr="002F41DD">
              <w:rPr>
                <w:color w:val="2A00FF"/>
              </w:rPr>
              <w:t>"</w:t>
            </w:r>
            <w:r w:rsidRPr="002F41DD">
              <w:rPr>
                <w:color w:val="008080"/>
              </w:rPr>
              <w:t>&gt;</w:t>
            </w:r>
          </w:p>
        </w:tc>
      </w:tr>
    </w:tbl>
    <w:p w14:paraId="6F11034F" w14:textId="77777777" w:rsidR="006E4B2C" w:rsidRPr="009E7890" w:rsidRDefault="006E4B2C" w:rsidP="006E4B2C"/>
    <w:p w14:paraId="060A80B4" w14:textId="6A8B054D" w:rsidR="009E7890" w:rsidRPr="006E4B2C" w:rsidRDefault="009E7890" w:rsidP="00414572"/>
    <w:p w14:paraId="7257407F" w14:textId="77777777" w:rsidR="009E7890" w:rsidRDefault="009E7890" w:rsidP="00414572"/>
    <w:p w14:paraId="6D3DD7F1" w14:textId="7F0D310B" w:rsidR="009E7890" w:rsidRDefault="009E7890" w:rsidP="009E7890">
      <w:pPr>
        <w:pStyle w:val="Heading3"/>
      </w:pPr>
      <w:r>
        <w:rPr>
          <w:rFonts w:hint="eastAsia"/>
        </w:rPr>
        <w:t xml:space="preserve">resultType: </w:t>
      </w:r>
      <w:r>
        <w:rPr>
          <w:rFonts w:hint="eastAsia"/>
        </w:rPr>
        <w:t>레코드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리턴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C56" w14:paraId="0D46DC9E" w14:textId="77777777" w:rsidTr="00B85C56">
        <w:tc>
          <w:tcPr>
            <w:tcW w:w="10456" w:type="dxa"/>
          </w:tcPr>
          <w:p w14:paraId="1609B3E4" w14:textId="66FB1BA7" w:rsidR="00B85C56" w:rsidRDefault="00B85C56" w:rsidP="00414572"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"findAll"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"Student"</w:t>
            </w:r>
            <w:r w:rsidRPr="002F41DD">
              <w:rPr>
                <w:color w:val="008080"/>
              </w:rPr>
              <w:t>&gt;</w:t>
            </w:r>
          </w:p>
        </w:tc>
      </w:tr>
    </w:tbl>
    <w:p w14:paraId="60222107" w14:textId="46CB49D5" w:rsidR="006E5E6D" w:rsidRDefault="00B85C56" w:rsidP="00414572">
      <w:r>
        <w:rPr>
          <w:rFonts w:hint="eastAsia"/>
        </w:rPr>
        <w:t>findAll 태그의 SQL</w:t>
      </w:r>
      <w:r>
        <w:t xml:space="preserve"> </w:t>
      </w:r>
      <w:r>
        <w:rPr>
          <w:rFonts w:hint="eastAsia"/>
        </w:rPr>
        <w:t xml:space="preserve">명령은 </w:t>
      </w:r>
      <w:r>
        <w:t xml:space="preserve">Student </w:t>
      </w:r>
      <w:r>
        <w:rPr>
          <w:rFonts w:hint="eastAsia"/>
        </w:rPr>
        <w:t>레코드 여러 개를 조회한다.</w:t>
      </w:r>
    </w:p>
    <w:p w14:paraId="7FDC5168" w14:textId="685C3B3A" w:rsidR="00B85C56" w:rsidRDefault="00B85C56" w:rsidP="00414572">
      <w:r>
        <w:rPr>
          <w:rFonts w:hint="eastAsia"/>
        </w:rPr>
        <w:t xml:space="preserve">조회 결과 레코드 각각은 </w:t>
      </w:r>
      <w:r>
        <w:t xml:space="preserve">Student </w:t>
      </w:r>
      <w:r>
        <w:rPr>
          <w:rFonts w:hint="eastAsia"/>
        </w:rPr>
        <w:t>객체에 채워지고,</w:t>
      </w:r>
      <w:r>
        <w:t xml:space="preserve"> Student </w:t>
      </w:r>
      <w:r>
        <w:rPr>
          <w:rFonts w:hint="eastAsia"/>
        </w:rPr>
        <w:t xml:space="preserve">객체는 </w:t>
      </w:r>
      <w:r>
        <w:t xml:space="preserve">List&lt;Student&gt; </w:t>
      </w:r>
      <w:r>
        <w:rPr>
          <w:rFonts w:hint="eastAsia"/>
        </w:rPr>
        <w:t>객체에 채워져서 리턴된다.</w:t>
      </w:r>
    </w:p>
    <w:p w14:paraId="4ECD8AE3" w14:textId="5A8B7CDA" w:rsidR="00B85C56" w:rsidRDefault="00B85C56" w:rsidP="00414572">
      <w:r>
        <w:rPr>
          <w:rFonts w:hint="eastAsia"/>
        </w:rPr>
        <w:t xml:space="preserve">그래서 </w:t>
      </w:r>
      <w:r>
        <w:t xml:space="preserve">findAll </w:t>
      </w:r>
      <w:r>
        <w:rPr>
          <w:rFonts w:hint="eastAsia"/>
        </w:rPr>
        <w:t xml:space="preserve">자바 메소드의 리턴 타입은 </w:t>
      </w:r>
      <w:r>
        <w:t xml:space="preserve">List&lt;Studnet&gt; </w:t>
      </w:r>
      <w:r>
        <w:rPr>
          <w:rFonts w:hint="eastAsia"/>
        </w:rPr>
        <w:t>이다.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5C56" w14:paraId="67460868" w14:textId="77777777" w:rsidTr="00B85C56">
        <w:tc>
          <w:tcPr>
            <w:tcW w:w="10456" w:type="dxa"/>
          </w:tcPr>
          <w:p w14:paraId="6BC10768" w14:textId="3F45FD8C" w:rsidR="00B85C56" w:rsidRDefault="00B85C56" w:rsidP="00414572">
            <w:r>
              <w:rPr>
                <w:color w:val="000000"/>
              </w:rPr>
              <w:t>List&lt;Student&gt; findAll();</w:t>
            </w:r>
          </w:p>
        </w:tc>
      </w:tr>
    </w:tbl>
    <w:p w14:paraId="6A9612EF" w14:textId="77777777" w:rsidR="009E7890" w:rsidRDefault="009E7890" w:rsidP="00414572"/>
    <w:p w14:paraId="344193F5" w14:textId="1B280D61" w:rsidR="00B85C56" w:rsidRDefault="00B85C56" w:rsidP="00414572">
      <w:r>
        <w:rPr>
          <w:rFonts w:hint="eastAsia"/>
        </w:rPr>
        <w:t>f</w:t>
      </w:r>
      <w:r>
        <w:t xml:space="preserve">indAll </w:t>
      </w:r>
      <w:r>
        <w:rPr>
          <w:rFonts w:hint="eastAsia"/>
        </w:rPr>
        <w:t xml:space="preserve">메소드의 리턴 타입은 </w:t>
      </w:r>
      <w:r>
        <w:t xml:space="preserve">List&lt;Student&gt; </w:t>
      </w:r>
      <w:r>
        <w:rPr>
          <w:rFonts w:hint="eastAsia"/>
        </w:rPr>
        <w:t>이지만,</w:t>
      </w:r>
      <w:r>
        <w:t xml:space="preserve"> findAll </w:t>
      </w:r>
      <w:r>
        <w:rPr>
          <w:rFonts w:hint="eastAsia"/>
        </w:rPr>
        <w:t>태그의 r</w:t>
      </w:r>
      <w:r>
        <w:t>esultType</w:t>
      </w:r>
      <w:r>
        <w:rPr>
          <w:rFonts w:hint="eastAsia"/>
        </w:rPr>
        <w:t xml:space="preserve">은 </w:t>
      </w:r>
      <w:r>
        <w:t xml:space="preserve">Student </w:t>
      </w:r>
      <w:r>
        <w:rPr>
          <w:rFonts w:hint="eastAsia"/>
        </w:rPr>
        <w:t>임에 주의하자.</w:t>
      </w:r>
    </w:p>
    <w:p w14:paraId="7AE90BB3" w14:textId="37F4B742" w:rsidR="00B85C56" w:rsidRDefault="00B85C56" w:rsidP="00414572"/>
    <w:p w14:paraId="42273EF6" w14:textId="6AA62538" w:rsidR="006E4B2C" w:rsidRDefault="006E4B2C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C85CC0D" w14:textId="77777777" w:rsidR="006E4B2C" w:rsidRDefault="006E4B2C" w:rsidP="006E4B2C"/>
    <w:p w14:paraId="53F1CF4F" w14:textId="77777777" w:rsidR="006E4B2C" w:rsidRDefault="006E4B2C" w:rsidP="006E4B2C">
      <w:pPr>
        <w:pStyle w:val="Heading3"/>
      </w:pP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컬럼명</w:t>
      </w:r>
      <w:r>
        <w:rPr>
          <w:rFonts w:hint="eastAsia"/>
        </w:rPr>
        <w:t xml:space="preserve"> </w:t>
      </w:r>
      <w:r>
        <w:rPr>
          <w:rFonts w:hint="eastAsia"/>
        </w:rPr>
        <w:t>일치</w:t>
      </w:r>
    </w:p>
    <w:p w14:paraId="7EAAF990" w14:textId="77777777" w:rsidR="006E4B2C" w:rsidRDefault="006E4B2C" w:rsidP="006E4B2C"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조회 결과가 resultType 자바 객체에 자동으로 채워질 때,</w:t>
      </w:r>
    </w:p>
    <w:p w14:paraId="003510C9" w14:textId="77777777" w:rsidR="006E4B2C" w:rsidRDefault="006E4B2C" w:rsidP="006E4B2C">
      <w:r>
        <w:rPr>
          <w:rFonts w:hint="eastAsia"/>
        </w:rPr>
        <w:t>조회 결과</w:t>
      </w:r>
      <w:r>
        <w:t xml:space="preserve"> </w:t>
      </w:r>
      <w:r>
        <w:rPr>
          <w:rFonts w:hint="eastAsia"/>
        </w:rPr>
        <w:t xml:space="preserve">컬럼 제목과 </w:t>
      </w:r>
      <w:r>
        <w:t xml:space="preserve">resultType </w:t>
      </w:r>
      <w:r>
        <w:rPr>
          <w:rFonts w:hint="eastAsia"/>
        </w:rPr>
        <w:t xml:space="preserve">자바 객체의 </w:t>
      </w:r>
      <w:r>
        <w:t xml:space="preserve">set </w:t>
      </w:r>
      <w:r>
        <w:rPr>
          <w:rFonts w:hint="eastAsia"/>
        </w:rPr>
        <w:t>메소드 이름이 일치해야 한다.</w:t>
      </w:r>
    </w:p>
    <w:p w14:paraId="0ED1B215" w14:textId="77777777" w:rsidR="006E4B2C" w:rsidRDefault="006E4B2C" w:rsidP="006E4B2C"/>
    <w:p w14:paraId="1DA998EA" w14:textId="77777777" w:rsidR="006E4B2C" w:rsidRDefault="006E4B2C" w:rsidP="006E4B2C">
      <w:r>
        <w:rPr>
          <w:rFonts w:hint="eastAsia"/>
        </w:rPr>
        <w:t>조회 결과의 예</w:t>
      </w:r>
    </w:p>
    <w:p w14:paraId="0E5BFD38" w14:textId="13070312" w:rsidR="006E4B2C" w:rsidRDefault="00F2377D" w:rsidP="006E4B2C">
      <w:r>
        <w:rPr>
          <w:noProof/>
        </w:rPr>
        <w:drawing>
          <wp:inline distT="0" distB="0" distL="0" distR="0" wp14:anchorId="0F0D7DC4" wp14:editId="139E92D6">
            <wp:extent cx="50101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DF979" w14:textId="77777777" w:rsidR="006E4B2C" w:rsidRDefault="006E4B2C" w:rsidP="006E4B2C"/>
    <w:p w14:paraId="052896A4" w14:textId="77777777" w:rsidR="006E4B2C" w:rsidRDefault="006E4B2C" w:rsidP="006E4B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394"/>
      </w:tblGrid>
      <w:tr w:rsidR="006E4B2C" w:rsidRPr="00FF5BC9" w14:paraId="11C505FC" w14:textId="77777777" w:rsidTr="006E4B2C">
        <w:tc>
          <w:tcPr>
            <w:tcW w:w="1838" w:type="dxa"/>
            <w:shd w:val="clear" w:color="auto" w:fill="F2F2F2" w:themeFill="background1" w:themeFillShade="F2"/>
          </w:tcPr>
          <w:p w14:paraId="0127B27A" w14:textId="77777777" w:rsidR="006E4B2C" w:rsidRPr="00FF5BC9" w:rsidRDefault="006E4B2C" w:rsidP="006E4B2C">
            <w:r w:rsidRPr="00FF5BC9">
              <w:rPr>
                <w:rFonts w:hint="eastAsia"/>
              </w:rPr>
              <w:t>조회 결과 컬럼</w:t>
            </w:r>
            <w:r>
              <w:rPr>
                <w:rFonts w:hint="eastAsia"/>
              </w:rPr>
              <w:t>명</w:t>
            </w:r>
          </w:p>
        </w:tc>
        <w:tc>
          <w:tcPr>
            <w:tcW w:w="4394" w:type="dxa"/>
            <w:shd w:val="clear" w:color="auto" w:fill="F2F2F2" w:themeFill="background1" w:themeFillShade="F2"/>
          </w:tcPr>
          <w:p w14:paraId="6AF69BD4" w14:textId="77777777" w:rsidR="006E4B2C" w:rsidRPr="00FF5BC9" w:rsidRDefault="006E4B2C" w:rsidP="006E4B2C">
            <w:r>
              <w:rPr>
                <w:rFonts w:hint="eastAsia"/>
              </w:rPr>
              <w:t>resultType</w:t>
            </w:r>
            <w:r w:rsidRPr="00FF5BC9">
              <w:rPr>
                <w:rFonts w:hint="eastAsia"/>
              </w:rPr>
              <w:t xml:space="preserve">자바 객체의 </w:t>
            </w:r>
            <w:r w:rsidRPr="00FF5BC9">
              <w:t xml:space="preserve">set </w:t>
            </w:r>
            <w:r w:rsidRPr="00FF5BC9">
              <w:rPr>
                <w:rFonts w:hint="eastAsia"/>
              </w:rPr>
              <w:t>메소드</w:t>
            </w:r>
            <w:r>
              <w:rPr>
                <w:rFonts w:hint="eastAsia"/>
              </w:rPr>
              <w:t xml:space="preserve"> 이름</w:t>
            </w:r>
          </w:p>
        </w:tc>
      </w:tr>
      <w:tr w:rsidR="006E4B2C" w:rsidRPr="00FF5BC9" w14:paraId="42F8F739" w14:textId="77777777" w:rsidTr="006E4B2C">
        <w:tc>
          <w:tcPr>
            <w:tcW w:w="1838" w:type="dxa"/>
          </w:tcPr>
          <w:p w14:paraId="4E835E33" w14:textId="77777777" w:rsidR="006E4B2C" w:rsidRPr="00FF5BC9" w:rsidRDefault="006E4B2C" w:rsidP="006E4B2C">
            <w:r w:rsidRPr="00FF5BC9">
              <w:rPr>
                <w:rFonts w:hint="eastAsia"/>
              </w:rPr>
              <w:t>id</w:t>
            </w:r>
          </w:p>
        </w:tc>
        <w:tc>
          <w:tcPr>
            <w:tcW w:w="4394" w:type="dxa"/>
          </w:tcPr>
          <w:p w14:paraId="20C1B993" w14:textId="77777777" w:rsidR="006E4B2C" w:rsidRPr="00FF5BC9" w:rsidRDefault="006E4B2C" w:rsidP="006E4B2C">
            <w:r w:rsidRPr="00FF5BC9">
              <w:rPr>
                <w:rFonts w:hint="eastAsia"/>
              </w:rPr>
              <w:t>setId</w:t>
            </w:r>
          </w:p>
        </w:tc>
      </w:tr>
      <w:tr w:rsidR="006E4B2C" w:rsidRPr="00FF5BC9" w14:paraId="261B66DE" w14:textId="77777777" w:rsidTr="006E4B2C">
        <w:tc>
          <w:tcPr>
            <w:tcW w:w="1838" w:type="dxa"/>
          </w:tcPr>
          <w:p w14:paraId="64310FBC" w14:textId="77777777" w:rsidR="006E4B2C" w:rsidRPr="00FF5BC9" w:rsidRDefault="006E4B2C" w:rsidP="006E4B2C">
            <w:r w:rsidRPr="00FF5BC9">
              <w:t>studentNumber</w:t>
            </w:r>
          </w:p>
        </w:tc>
        <w:tc>
          <w:tcPr>
            <w:tcW w:w="4394" w:type="dxa"/>
          </w:tcPr>
          <w:p w14:paraId="49358AD2" w14:textId="77777777" w:rsidR="006E4B2C" w:rsidRPr="00FF5BC9" w:rsidRDefault="006E4B2C" w:rsidP="006E4B2C">
            <w:r w:rsidRPr="00FF5BC9">
              <w:t>setStudentNumber</w:t>
            </w:r>
          </w:p>
        </w:tc>
      </w:tr>
      <w:tr w:rsidR="006E4B2C" w:rsidRPr="00FF5BC9" w14:paraId="02DFD45C" w14:textId="77777777" w:rsidTr="006E4B2C">
        <w:tc>
          <w:tcPr>
            <w:tcW w:w="1838" w:type="dxa"/>
          </w:tcPr>
          <w:p w14:paraId="04461E8E" w14:textId="42BE28D5" w:rsidR="006E4B2C" w:rsidRPr="00FF5BC9" w:rsidRDefault="00F2377D" w:rsidP="006E4B2C">
            <w:r>
              <w:t>n</w:t>
            </w:r>
            <w:r w:rsidR="006E4B2C" w:rsidRPr="00FF5BC9">
              <w:t>ame</w:t>
            </w:r>
          </w:p>
        </w:tc>
        <w:tc>
          <w:tcPr>
            <w:tcW w:w="4394" w:type="dxa"/>
          </w:tcPr>
          <w:p w14:paraId="110EE124" w14:textId="00380D9E" w:rsidR="006E4B2C" w:rsidRPr="00FF5BC9" w:rsidRDefault="00F2377D" w:rsidP="006E4B2C">
            <w:r>
              <w:t>set</w:t>
            </w:r>
            <w:r w:rsidR="006E4B2C" w:rsidRPr="00FF5BC9">
              <w:t>Name</w:t>
            </w:r>
          </w:p>
        </w:tc>
      </w:tr>
      <w:tr w:rsidR="006E4B2C" w:rsidRPr="00FF5BC9" w14:paraId="3AA86B22" w14:textId="77777777" w:rsidTr="006E4B2C">
        <w:tc>
          <w:tcPr>
            <w:tcW w:w="1838" w:type="dxa"/>
          </w:tcPr>
          <w:p w14:paraId="5FE27C53" w14:textId="77777777" w:rsidR="006E4B2C" w:rsidRPr="00FF5BC9" w:rsidRDefault="006E4B2C" w:rsidP="006E4B2C">
            <w:r w:rsidRPr="00FF5BC9">
              <w:t>departmentId</w:t>
            </w:r>
          </w:p>
        </w:tc>
        <w:tc>
          <w:tcPr>
            <w:tcW w:w="4394" w:type="dxa"/>
          </w:tcPr>
          <w:p w14:paraId="0EC8711F" w14:textId="77777777" w:rsidR="006E4B2C" w:rsidRPr="00FF5BC9" w:rsidRDefault="006E4B2C" w:rsidP="006E4B2C">
            <w:r w:rsidRPr="00FF5BC9">
              <w:t>setDepartmentId</w:t>
            </w:r>
          </w:p>
        </w:tc>
      </w:tr>
      <w:tr w:rsidR="006E4B2C" w:rsidRPr="00FF5BC9" w14:paraId="2F306EE4" w14:textId="77777777" w:rsidTr="006E4B2C">
        <w:tc>
          <w:tcPr>
            <w:tcW w:w="1838" w:type="dxa"/>
          </w:tcPr>
          <w:p w14:paraId="6A22CC05" w14:textId="77777777" w:rsidR="006E4B2C" w:rsidRPr="00FF5BC9" w:rsidRDefault="006E4B2C" w:rsidP="006E4B2C">
            <w:r w:rsidRPr="00FF5BC9">
              <w:t>year</w:t>
            </w:r>
          </w:p>
        </w:tc>
        <w:tc>
          <w:tcPr>
            <w:tcW w:w="4394" w:type="dxa"/>
          </w:tcPr>
          <w:p w14:paraId="53F9BF65" w14:textId="77777777" w:rsidR="006E4B2C" w:rsidRPr="00FF5BC9" w:rsidRDefault="006E4B2C" w:rsidP="006E4B2C">
            <w:r w:rsidRPr="00FF5BC9">
              <w:t>setYear</w:t>
            </w:r>
          </w:p>
        </w:tc>
      </w:tr>
      <w:tr w:rsidR="006E4B2C" w:rsidRPr="00FF5BC9" w14:paraId="4DF592F9" w14:textId="77777777" w:rsidTr="006E4B2C">
        <w:tc>
          <w:tcPr>
            <w:tcW w:w="1838" w:type="dxa"/>
          </w:tcPr>
          <w:p w14:paraId="701AFB90" w14:textId="77777777" w:rsidR="006E4B2C" w:rsidRPr="00FF5BC9" w:rsidRDefault="006E4B2C" w:rsidP="006E4B2C">
            <w:r w:rsidRPr="00FF5BC9">
              <w:t>departmentName</w:t>
            </w:r>
          </w:p>
        </w:tc>
        <w:tc>
          <w:tcPr>
            <w:tcW w:w="4394" w:type="dxa"/>
          </w:tcPr>
          <w:p w14:paraId="5631C23D" w14:textId="77777777" w:rsidR="006E4B2C" w:rsidRPr="00FF5BC9" w:rsidRDefault="006E4B2C" w:rsidP="006E4B2C">
            <w:r w:rsidRPr="00FF5BC9">
              <w:t>setDepartmentName</w:t>
            </w:r>
          </w:p>
        </w:tc>
      </w:tr>
    </w:tbl>
    <w:p w14:paraId="61143B1D" w14:textId="77777777" w:rsidR="006E4B2C" w:rsidRDefault="006E4B2C" w:rsidP="006E4B2C"/>
    <w:p w14:paraId="02EECF55" w14:textId="18F67075" w:rsidR="00B85C56" w:rsidRDefault="00B85C56" w:rsidP="00414572"/>
    <w:p w14:paraId="414506E1" w14:textId="77777777" w:rsidR="006E4B2C" w:rsidRDefault="006E4B2C" w:rsidP="00414572"/>
    <w:p w14:paraId="5A29B33B" w14:textId="6D34EE62" w:rsidR="009E7890" w:rsidRDefault="00BC7FFB" w:rsidP="009E7890">
      <w:pPr>
        <w:pStyle w:val="Heading3"/>
      </w:pPr>
      <w:r>
        <w:rPr>
          <w:rFonts w:hint="eastAsia"/>
        </w:rPr>
        <w:t>mybatis</w:t>
      </w:r>
      <w:r w:rsidR="009E7890">
        <w:t xml:space="preserve"> </w:t>
      </w:r>
      <w:r w:rsidR="009E7890">
        <w:rPr>
          <w:rFonts w:hint="eastAsia"/>
        </w:rPr>
        <w:t>파라미터</w:t>
      </w:r>
      <w:r w:rsidR="009E7890">
        <w:rPr>
          <w:rFonts w:hint="eastAsia"/>
        </w:rPr>
        <w:t>:</w:t>
      </w:r>
      <w:r w:rsidR="009E7890">
        <w:t xml:space="preserve"> </w:t>
      </w:r>
      <w:r w:rsidR="009E7890">
        <w:rPr>
          <w:rFonts w:hint="eastAsia"/>
        </w:rPr>
        <w:t>파라미터</w:t>
      </w:r>
      <w:r w:rsidR="009E7890">
        <w:rPr>
          <w:rFonts w:hint="eastAsia"/>
        </w:rPr>
        <w:t xml:space="preserve"> </w:t>
      </w:r>
      <w:r w:rsidR="009E7890">
        <w:rPr>
          <w:rFonts w:hint="eastAsia"/>
        </w:rPr>
        <w:t>한</w:t>
      </w:r>
      <w:r w:rsidR="009E7890">
        <w:rPr>
          <w:rFonts w:hint="eastAsia"/>
        </w:rPr>
        <w:t xml:space="preserve"> </w:t>
      </w:r>
      <w:r w:rsidR="009E7890">
        <w:rPr>
          <w:rFonts w:hint="eastAsia"/>
        </w:rPr>
        <w:t>개</w:t>
      </w:r>
    </w:p>
    <w:p w14:paraId="3B76610F" w14:textId="4960C8E4" w:rsidR="009E7890" w:rsidRPr="009E7890" w:rsidRDefault="009E7890" w:rsidP="009E7890">
      <w:r>
        <w:rPr>
          <w:rFonts w:hint="eastAsia"/>
        </w:rPr>
        <w:t>S</w:t>
      </w:r>
      <w:r>
        <w:t>tudentMapper.java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890" w14:paraId="1E8472F1" w14:textId="77777777" w:rsidTr="009E7890">
        <w:tc>
          <w:tcPr>
            <w:tcW w:w="10456" w:type="dxa"/>
          </w:tcPr>
          <w:p w14:paraId="32D69C70" w14:textId="159C4468" w:rsidR="009E7890" w:rsidRDefault="009E7890" w:rsidP="009E7890">
            <w:pPr>
              <w:pStyle w:val="a1"/>
            </w:pPr>
            <w:r>
              <w:rPr>
                <w:color w:val="000000"/>
              </w:rPr>
              <w:t>Student find</w:t>
            </w:r>
            <w:r w:rsidR="00F2377D">
              <w:rPr>
                <w:color w:val="000000"/>
              </w:rPr>
              <w:t>One</w:t>
            </w:r>
            <w:r>
              <w:rPr>
                <w:color w:val="000000"/>
              </w:rPr>
              <w:t>(</w:t>
            </w:r>
            <w:r w:rsidRPr="00896847">
              <w:rPr>
                <w:color w:val="7F0055"/>
                <w:highlight w:val="yellow"/>
              </w:rPr>
              <w:t>int</w:t>
            </w:r>
            <w:r>
              <w:rPr>
                <w:color w:val="000000"/>
              </w:rPr>
              <w:t xml:space="preserve"> </w:t>
            </w:r>
            <w:r w:rsidRPr="00896847"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  <w:p w14:paraId="6E3C5677" w14:textId="358578D4" w:rsidR="009E7890" w:rsidRDefault="009E7890" w:rsidP="009E7890">
            <w:pPr>
              <w:pStyle w:val="a1"/>
            </w:pPr>
            <w:r>
              <w:rPr>
                <w:color w:val="000000"/>
              </w:rPr>
              <w:t>Student findByStudentNumber(</w:t>
            </w:r>
            <w:r w:rsidRPr="00896847">
              <w:rPr>
                <w:color w:val="000000"/>
                <w:highlight w:val="yellow"/>
              </w:rPr>
              <w:t>String</w:t>
            </w:r>
            <w:r>
              <w:rPr>
                <w:color w:val="000000"/>
              </w:rPr>
              <w:t xml:space="preserve"> </w:t>
            </w:r>
            <w:r w:rsidRPr="00896847">
              <w:rPr>
                <w:color w:val="6A3E3E"/>
              </w:rPr>
              <w:t>studentNumber</w:t>
            </w:r>
            <w:r>
              <w:rPr>
                <w:color w:val="000000"/>
              </w:rPr>
              <w:t>);</w:t>
            </w:r>
          </w:p>
          <w:p w14:paraId="293CDA03" w14:textId="08FA163E" w:rsidR="009E7890" w:rsidRPr="009E7890" w:rsidRDefault="009E7890" w:rsidP="009E7890">
            <w:pPr>
              <w:pStyle w:val="a1"/>
            </w:pP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delete(</w:t>
            </w:r>
            <w:r w:rsidRPr="00896847">
              <w:rPr>
                <w:color w:val="7F0055"/>
                <w:highlight w:val="yellow"/>
              </w:rPr>
              <w:t>int</w:t>
            </w:r>
            <w:r>
              <w:rPr>
                <w:color w:val="000000"/>
              </w:rPr>
              <w:t xml:space="preserve"> </w:t>
            </w:r>
            <w:r w:rsidRPr="00896847">
              <w:rPr>
                <w:color w:val="6A3E3E"/>
              </w:rPr>
              <w:t>id</w:t>
            </w:r>
            <w:r w:rsidRPr="00896847">
              <w:rPr>
                <w:color w:val="000000"/>
              </w:rPr>
              <w:t>);</w:t>
            </w:r>
          </w:p>
        </w:tc>
      </w:tr>
    </w:tbl>
    <w:p w14:paraId="2CD3D97D" w14:textId="77777777" w:rsidR="009E7890" w:rsidRPr="009E7890" w:rsidRDefault="009E7890" w:rsidP="009E7890"/>
    <w:p w14:paraId="725AB01A" w14:textId="6ADF6247" w:rsidR="009E7890" w:rsidRPr="009E7890" w:rsidRDefault="009E7890" w:rsidP="009E7890">
      <w:r>
        <w:rPr>
          <w:rFonts w:hint="eastAsia"/>
        </w:rPr>
        <w:t>S</w:t>
      </w:r>
      <w:r>
        <w:t>tudentMapper.xml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7890" w14:paraId="0D475D93" w14:textId="77777777" w:rsidTr="009E7890">
        <w:tc>
          <w:tcPr>
            <w:tcW w:w="10456" w:type="dxa"/>
          </w:tcPr>
          <w:p w14:paraId="0878C96D" w14:textId="524994A2" w:rsidR="009E7890" w:rsidRPr="002F41DD" w:rsidRDefault="009E7890" w:rsidP="009E7890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"find</w:t>
            </w:r>
            <w:r w:rsidR="00F2377D">
              <w:rPr>
                <w:color w:val="2A00FF"/>
              </w:rPr>
              <w:t>One</w:t>
            </w:r>
            <w:r w:rsidRPr="002F41DD">
              <w:rPr>
                <w:color w:val="2A00FF"/>
              </w:rPr>
              <w:t>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"Student"</w:t>
            </w:r>
            <w:r w:rsidRPr="002F41DD">
              <w:rPr>
                <w:color w:val="008080"/>
              </w:rPr>
              <w:t>&gt;</w:t>
            </w:r>
          </w:p>
          <w:p w14:paraId="1CD40E13" w14:textId="3214A244" w:rsidR="009E7890" w:rsidRPr="002F41DD" w:rsidRDefault="009E7890" w:rsidP="009E7890">
            <w:pPr>
              <w:pStyle w:val="a1"/>
            </w:pPr>
            <w:r w:rsidRPr="002F41DD">
              <w:rPr>
                <w:color w:val="000000"/>
              </w:rPr>
              <w:t xml:space="preserve">    SELECT * FROM </w:t>
            </w:r>
            <w:r w:rsidR="00F43C1B">
              <w:rPr>
                <w:color w:val="000000"/>
              </w:rPr>
              <w:t>Student</w:t>
            </w:r>
            <w:r w:rsidRPr="002F41DD">
              <w:rPr>
                <w:color w:val="000000"/>
              </w:rPr>
              <w:t xml:space="preserve"> WHERE id = </w:t>
            </w:r>
            <w:r w:rsidRPr="009E7890">
              <w:rPr>
                <w:color w:val="000000"/>
                <w:highlight w:val="yellow"/>
              </w:rPr>
              <w:t>#{id}</w:t>
            </w:r>
          </w:p>
          <w:p w14:paraId="0E2CC094" w14:textId="68D86F68" w:rsidR="009E7890" w:rsidRPr="002F41DD" w:rsidRDefault="009E7890" w:rsidP="009E7890">
            <w:pPr>
              <w:pStyle w:val="a1"/>
            </w:pPr>
            <w:r w:rsidRPr="002F41DD">
              <w:rPr>
                <w:color w:val="008080"/>
              </w:rPr>
              <w:t>&lt;/</w:t>
            </w:r>
            <w:r w:rsidRPr="002F41DD">
              <w:rPr>
                <w:color w:val="3F7F7F"/>
              </w:rPr>
              <w:t>select</w:t>
            </w:r>
            <w:r w:rsidRPr="002F41DD">
              <w:rPr>
                <w:color w:val="008080"/>
              </w:rPr>
              <w:t>&gt;</w:t>
            </w:r>
          </w:p>
          <w:p w14:paraId="65E4A0CA" w14:textId="77777777" w:rsidR="009E7890" w:rsidRPr="002F41DD" w:rsidRDefault="009E7890" w:rsidP="009E7890">
            <w:pPr>
              <w:pStyle w:val="a1"/>
            </w:pPr>
            <w:r w:rsidRPr="002F41DD">
              <w:rPr>
                <w:color w:val="000000"/>
              </w:rPr>
              <w:t xml:space="preserve">    </w:t>
            </w:r>
          </w:p>
          <w:p w14:paraId="0EF959F9" w14:textId="5BC732A4" w:rsidR="009E7890" w:rsidRPr="002F41DD" w:rsidRDefault="009E7890" w:rsidP="009E7890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select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"findByStudentNumber"</w:t>
            </w:r>
            <w:r w:rsidRPr="002F41DD">
              <w:t xml:space="preserve"> </w:t>
            </w:r>
            <w:r w:rsidRPr="002F41DD">
              <w:rPr>
                <w:color w:val="7F007F"/>
              </w:rPr>
              <w:t>resultType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"Student"</w:t>
            </w:r>
            <w:r w:rsidRPr="002F41DD">
              <w:rPr>
                <w:color w:val="008080"/>
              </w:rPr>
              <w:t>&gt;</w:t>
            </w:r>
          </w:p>
          <w:p w14:paraId="0EFD7136" w14:textId="49EEEF7D" w:rsidR="009E7890" w:rsidRPr="002F41DD" w:rsidRDefault="009E7890" w:rsidP="009E7890">
            <w:pPr>
              <w:pStyle w:val="a1"/>
            </w:pPr>
            <w:r>
              <w:rPr>
                <w:color w:val="000000"/>
              </w:rPr>
              <w:t xml:space="preserve">    S</w:t>
            </w:r>
            <w:r w:rsidRPr="002F41DD">
              <w:rPr>
                <w:color w:val="000000"/>
              </w:rPr>
              <w:t xml:space="preserve">ELECT * FROM </w:t>
            </w:r>
            <w:r w:rsidR="00F43C1B">
              <w:rPr>
                <w:color w:val="000000"/>
              </w:rPr>
              <w:t>Student</w:t>
            </w:r>
            <w:r w:rsidRPr="002F41DD">
              <w:rPr>
                <w:color w:val="000000"/>
              </w:rPr>
              <w:t xml:space="preserve"> WHERE studentNumber = </w:t>
            </w:r>
            <w:r w:rsidRPr="009E7890">
              <w:rPr>
                <w:color w:val="000000"/>
                <w:highlight w:val="yellow"/>
              </w:rPr>
              <w:t>#{studentNumber}</w:t>
            </w:r>
          </w:p>
          <w:p w14:paraId="2BECF099" w14:textId="35E25E31" w:rsidR="009E7890" w:rsidRPr="002F41DD" w:rsidRDefault="009E7890" w:rsidP="009E7890">
            <w:pPr>
              <w:pStyle w:val="a1"/>
            </w:pPr>
            <w:r w:rsidRPr="002F41DD">
              <w:rPr>
                <w:color w:val="008080"/>
              </w:rPr>
              <w:t>&lt;/</w:t>
            </w:r>
            <w:r w:rsidRPr="002F41DD">
              <w:rPr>
                <w:color w:val="3F7F7F"/>
              </w:rPr>
              <w:t>select</w:t>
            </w:r>
            <w:r w:rsidRPr="002F41DD">
              <w:rPr>
                <w:color w:val="008080"/>
              </w:rPr>
              <w:t>&gt;</w:t>
            </w:r>
            <w:r w:rsidRPr="002F41DD">
              <w:rPr>
                <w:color w:val="000000"/>
              </w:rPr>
              <w:t xml:space="preserve">   </w:t>
            </w:r>
          </w:p>
          <w:p w14:paraId="3BD6D81A" w14:textId="77777777" w:rsidR="009E7890" w:rsidRPr="009E7890" w:rsidRDefault="009E7890" w:rsidP="009E7890">
            <w:pPr>
              <w:pStyle w:val="a1"/>
            </w:pPr>
          </w:p>
          <w:p w14:paraId="7F299306" w14:textId="7E408F42" w:rsidR="009E7890" w:rsidRPr="002F41DD" w:rsidRDefault="009E7890" w:rsidP="009E7890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delete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"delete"</w:t>
            </w:r>
            <w:r w:rsidRPr="002F41DD">
              <w:rPr>
                <w:color w:val="008080"/>
              </w:rPr>
              <w:t>&gt;</w:t>
            </w:r>
          </w:p>
          <w:p w14:paraId="78FA57A5" w14:textId="6BC55962" w:rsidR="009E7890" w:rsidRPr="002F41DD" w:rsidRDefault="009E7890" w:rsidP="009E7890">
            <w:pPr>
              <w:pStyle w:val="a1"/>
            </w:pPr>
            <w:r w:rsidRPr="002F41DD">
              <w:rPr>
                <w:color w:val="000000"/>
              </w:rPr>
              <w:t xml:space="preserve">   </w:t>
            </w:r>
            <w:r>
              <w:rPr>
                <w:color w:val="000000"/>
              </w:rPr>
              <w:t xml:space="preserve"> </w:t>
            </w:r>
            <w:r w:rsidRPr="002F41DD">
              <w:rPr>
                <w:color w:val="000000"/>
              </w:rPr>
              <w:t xml:space="preserve">DELETE FROM </w:t>
            </w:r>
            <w:r w:rsidR="00F43C1B">
              <w:rPr>
                <w:color w:val="000000"/>
              </w:rPr>
              <w:t>Student</w:t>
            </w:r>
            <w:r w:rsidRPr="002F41DD">
              <w:rPr>
                <w:color w:val="000000"/>
              </w:rPr>
              <w:t xml:space="preserve"> WHERE id = </w:t>
            </w:r>
            <w:r w:rsidRPr="009E7890">
              <w:rPr>
                <w:color w:val="000000"/>
                <w:highlight w:val="yellow"/>
              </w:rPr>
              <w:t>#{id}</w:t>
            </w:r>
          </w:p>
          <w:p w14:paraId="62811674" w14:textId="1166E614" w:rsidR="009E7890" w:rsidRDefault="009E7890" w:rsidP="009E7890">
            <w:pPr>
              <w:pStyle w:val="a1"/>
            </w:pPr>
            <w:r w:rsidRPr="002F41DD">
              <w:rPr>
                <w:color w:val="008080"/>
              </w:rPr>
              <w:t>&lt;/</w:t>
            </w:r>
            <w:r w:rsidRPr="002F41DD">
              <w:rPr>
                <w:color w:val="3F7F7F"/>
              </w:rPr>
              <w:t>delete</w:t>
            </w:r>
            <w:r w:rsidRPr="002F41DD">
              <w:rPr>
                <w:color w:val="008080"/>
              </w:rPr>
              <w:t>&gt;</w:t>
            </w:r>
          </w:p>
        </w:tc>
      </w:tr>
    </w:tbl>
    <w:p w14:paraId="72DC7DAA" w14:textId="10659F0D" w:rsidR="00B85C56" w:rsidRPr="004462ED" w:rsidRDefault="00B85C56" w:rsidP="00414572"/>
    <w:p w14:paraId="0DF3C087" w14:textId="7490208C" w:rsidR="00414572" w:rsidRDefault="009E7890" w:rsidP="00414572">
      <w:r>
        <w:rPr>
          <w:rFonts w:hint="eastAsia"/>
        </w:rPr>
        <w:t>#</w:t>
      </w:r>
      <w:r>
        <w:t>{id}, #</w:t>
      </w:r>
      <w:r>
        <w:rPr>
          <w:rFonts w:hint="eastAsia"/>
        </w:rPr>
        <w:t>{</w:t>
      </w:r>
      <w:r>
        <w:t xml:space="preserve">studentNumber} </w:t>
      </w:r>
      <w:r>
        <w:rPr>
          <w:rFonts w:hint="eastAsia"/>
        </w:rPr>
        <w:t xml:space="preserve">부분이 </w:t>
      </w:r>
      <w:r w:rsidR="00BC7FFB">
        <w:t>mybatis</w:t>
      </w:r>
      <w:r>
        <w:t xml:space="preserve"> </w:t>
      </w:r>
      <w:r>
        <w:rPr>
          <w:rFonts w:hint="eastAsia"/>
        </w:rPr>
        <w:t>파라미터이다.</w:t>
      </w:r>
    </w:p>
    <w:p w14:paraId="4887D074" w14:textId="4A7BD449" w:rsidR="009E7890" w:rsidRDefault="00896847" w:rsidP="00414572">
      <w:r>
        <w:rPr>
          <w:rFonts w:hint="eastAsia"/>
        </w:rPr>
        <w:t xml:space="preserve">메소드를 호출할 때 전달된 파라미터 값이, </w:t>
      </w:r>
      <w:r>
        <w:t xml:space="preserve">SQL </w:t>
      </w:r>
      <w:r>
        <w:rPr>
          <w:rFonts w:hint="eastAsia"/>
        </w:rPr>
        <w:t xml:space="preserve">문장의 </w:t>
      </w:r>
      <w:r w:rsidR="00BC7FFB">
        <w:t>mybatis</w:t>
      </w:r>
      <w:r>
        <w:t xml:space="preserve"> </w:t>
      </w:r>
      <w:r>
        <w:rPr>
          <w:rFonts w:hint="eastAsia"/>
        </w:rPr>
        <w:t>파라미터 부분에 채워져서</w:t>
      </w:r>
      <w:r>
        <w:t xml:space="preserve"> SQL </w:t>
      </w:r>
      <w:r>
        <w:rPr>
          <w:rFonts w:hint="eastAsia"/>
        </w:rPr>
        <w:t>문장이 실행된다.</w:t>
      </w:r>
    </w:p>
    <w:p w14:paraId="7194EC9E" w14:textId="0CABDF6A" w:rsidR="00CC4151" w:rsidRDefault="00CC4151" w:rsidP="00414572"/>
    <w:p w14:paraId="24A14D0E" w14:textId="0F07FF1F" w:rsidR="00896847" w:rsidRDefault="00BC7FFB" w:rsidP="00414572">
      <w:r>
        <w:rPr>
          <w:rFonts w:hint="eastAsia"/>
        </w:rPr>
        <w:t>mybatis</w:t>
      </w:r>
      <w:r w:rsidR="00896847">
        <w:t xml:space="preserve"> </w:t>
      </w:r>
      <w:r w:rsidR="00896847">
        <w:rPr>
          <w:rFonts w:hint="eastAsia"/>
        </w:rPr>
        <w:t>파라미터로 전달할 값이 한 개이고,</w:t>
      </w:r>
    </w:p>
    <w:p w14:paraId="33436DE4" w14:textId="40AF119C" w:rsidR="00896847" w:rsidRDefault="00896847" w:rsidP="00414572">
      <w:r>
        <w:rPr>
          <w:rFonts w:hint="eastAsia"/>
        </w:rPr>
        <w:t>값의 타입이 int, long, float, double, boolean</w:t>
      </w:r>
      <w:r>
        <w:t xml:space="preserve"> </w:t>
      </w:r>
      <w:r>
        <w:rPr>
          <w:rFonts w:hint="eastAsia"/>
        </w:rPr>
        <w:t>등 기본 자료형이나</w:t>
      </w:r>
    </w:p>
    <w:p w14:paraId="72634E82" w14:textId="0FC27B3C" w:rsidR="00896847" w:rsidRDefault="00896847" w:rsidP="00414572">
      <w:r>
        <w:rPr>
          <w:rFonts w:hint="eastAsia"/>
        </w:rPr>
        <w:t>String, Date</w:t>
      </w:r>
      <w:r>
        <w:t xml:space="preserve">, Time, Timestamp </w:t>
      </w:r>
      <w:r>
        <w:rPr>
          <w:rFonts w:hint="eastAsia"/>
        </w:rPr>
        <w:t>클래스</w:t>
      </w:r>
      <w:r w:rsidR="009944C9">
        <w:t xml:space="preserve"> </w:t>
      </w:r>
      <w:r>
        <w:rPr>
          <w:rFonts w:hint="eastAsia"/>
        </w:rPr>
        <w:t xml:space="preserve">객체인 경우에는 </w:t>
      </w:r>
    </w:p>
    <w:p w14:paraId="1DC8F11A" w14:textId="6E5BB436" w:rsidR="00896847" w:rsidRDefault="00896847" w:rsidP="00414572">
      <w:r>
        <w:rPr>
          <w:rFonts w:hint="eastAsia"/>
        </w:rPr>
        <w:lastRenderedPageBreak/>
        <w:t>위와 같은 방법으로 구현한다.</w:t>
      </w:r>
    </w:p>
    <w:p w14:paraId="6B6A7CF5" w14:textId="1A06727C" w:rsidR="00896847" w:rsidRDefault="00896847" w:rsidP="00414572"/>
    <w:p w14:paraId="7BD4AB8F" w14:textId="77777777" w:rsidR="00CC4151" w:rsidRDefault="00CC4151" w:rsidP="00CC4151">
      <w:r>
        <w:rPr>
          <w:rFonts w:hint="eastAsia"/>
        </w:rPr>
        <w:t xml:space="preserve">여기서 </w:t>
      </w:r>
      <w:r>
        <w:t xml:space="preserve">Java </w:t>
      </w:r>
      <w:r>
        <w:rPr>
          <w:rFonts w:hint="eastAsia"/>
        </w:rPr>
        <w:t xml:space="preserve">파라미터 변수 이름은 중요하지 않다. </w:t>
      </w:r>
    </w:p>
    <w:p w14:paraId="0462C1A9" w14:textId="674AB35F" w:rsidR="00CC4151" w:rsidRDefault="00CC4151" w:rsidP="00414572">
      <w:r>
        <w:rPr>
          <w:rFonts w:hint="eastAsia"/>
        </w:rPr>
        <w:t>중요한 것은 파라미터가 핸 개이고,</w:t>
      </w:r>
    </w:p>
    <w:p w14:paraId="2A717029" w14:textId="08969B77" w:rsidR="00CC4151" w:rsidRDefault="00CC4151" w:rsidP="00CC4151">
      <w:r>
        <w:rPr>
          <w:rFonts w:hint="eastAsia"/>
        </w:rPr>
        <w:t>파라미터 타입이 int, long, float, double, boolean</w:t>
      </w:r>
      <w:r>
        <w:t xml:space="preserve"> </w:t>
      </w:r>
      <w:r>
        <w:rPr>
          <w:rFonts w:hint="eastAsia"/>
        </w:rPr>
        <w:t>등 기본 자료형이</w:t>
      </w:r>
      <w:r w:rsidR="009944C9">
        <w:rPr>
          <w:rFonts w:hint="eastAsia"/>
        </w:rPr>
        <w:t>거</w:t>
      </w:r>
      <w:r>
        <w:rPr>
          <w:rFonts w:hint="eastAsia"/>
        </w:rPr>
        <w:t>나</w:t>
      </w:r>
    </w:p>
    <w:p w14:paraId="5CE8940F" w14:textId="59003FD7" w:rsidR="00CC4151" w:rsidRDefault="00CC4151" w:rsidP="00CC4151">
      <w:r>
        <w:rPr>
          <w:rFonts w:hint="eastAsia"/>
        </w:rPr>
        <w:t>String, Date</w:t>
      </w:r>
      <w:r>
        <w:t xml:space="preserve">, Time, Timestamp </w:t>
      </w:r>
      <w:r>
        <w:rPr>
          <w:rFonts w:hint="eastAsia"/>
        </w:rPr>
        <w:t xml:space="preserve">클래스 </w:t>
      </w:r>
      <w:r w:rsidR="009944C9">
        <w:rPr>
          <w:rFonts w:hint="eastAsia"/>
        </w:rPr>
        <w:t>중 하나의 객체이어야 한다는 점이다.</w:t>
      </w:r>
    </w:p>
    <w:p w14:paraId="799E0DAB" w14:textId="1CF17BF0" w:rsidR="00E05A18" w:rsidRDefault="00E05A18" w:rsidP="00CC4151"/>
    <w:p w14:paraId="772C7622" w14:textId="53953CF8" w:rsidR="00E05A18" w:rsidRDefault="00E05A18" w:rsidP="00CC4151"/>
    <w:p w14:paraId="7973D1FB" w14:textId="77777777" w:rsidR="00E05A18" w:rsidRDefault="00E05A18" w:rsidP="00CC4151"/>
    <w:p w14:paraId="54050F85" w14:textId="7963AF94" w:rsidR="00896847" w:rsidRDefault="00BC7FFB" w:rsidP="00896847">
      <w:pPr>
        <w:pStyle w:val="Heading3"/>
      </w:pPr>
      <w:r>
        <w:rPr>
          <w:rFonts w:hint="eastAsia"/>
        </w:rPr>
        <w:t>mybatis</w:t>
      </w:r>
      <w:r w:rsidR="00896847">
        <w:rPr>
          <w:rFonts w:hint="eastAsia"/>
        </w:rPr>
        <w:t xml:space="preserve"> </w:t>
      </w:r>
      <w:r w:rsidR="00896847">
        <w:rPr>
          <w:rFonts w:hint="eastAsia"/>
        </w:rPr>
        <w:t>파라미터</w:t>
      </w:r>
      <w:r w:rsidR="00896847">
        <w:rPr>
          <w:rFonts w:hint="eastAsia"/>
        </w:rPr>
        <w:t xml:space="preserve">: </w:t>
      </w:r>
      <w:r w:rsidR="00896847">
        <w:rPr>
          <w:rFonts w:hint="eastAsia"/>
        </w:rPr>
        <w:t>파라미터</w:t>
      </w:r>
      <w:r w:rsidR="00896847">
        <w:rPr>
          <w:rFonts w:hint="eastAsia"/>
        </w:rPr>
        <w:t xml:space="preserve"> </w:t>
      </w:r>
      <w:r w:rsidR="00896847">
        <w:rPr>
          <w:rFonts w:hint="eastAsia"/>
        </w:rPr>
        <w:t>여러</w:t>
      </w:r>
      <w:r w:rsidR="00896847">
        <w:rPr>
          <w:rFonts w:hint="eastAsia"/>
        </w:rPr>
        <w:t xml:space="preserve"> </w:t>
      </w:r>
      <w:r w:rsidR="00896847">
        <w:rPr>
          <w:rFonts w:hint="eastAsia"/>
        </w:rPr>
        <w:t>개</w:t>
      </w:r>
    </w:p>
    <w:p w14:paraId="65116578" w14:textId="77777777" w:rsidR="00896847" w:rsidRPr="009E7890" w:rsidRDefault="00896847" w:rsidP="00896847">
      <w:r>
        <w:rPr>
          <w:rFonts w:hint="eastAsia"/>
        </w:rPr>
        <w:t>S</w:t>
      </w:r>
      <w:r>
        <w:t>tudentMapper.java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6847" w14:paraId="633A8609" w14:textId="77777777" w:rsidTr="006E4B2C">
        <w:tc>
          <w:tcPr>
            <w:tcW w:w="10456" w:type="dxa"/>
          </w:tcPr>
          <w:p w14:paraId="3C252D35" w14:textId="77777777" w:rsidR="00896847" w:rsidRDefault="00896847" w:rsidP="00896847">
            <w:pPr>
              <w:pStyle w:val="a1"/>
            </w:pP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insert(</w:t>
            </w:r>
            <w:r w:rsidRPr="00896847">
              <w:rPr>
                <w:color w:val="000000"/>
                <w:highlight w:val="yellow"/>
              </w:rPr>
              <w:t>Student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7944158E" w14:textId="205B75AC" w:rsidR="00896847" w:rsidRDefault="00896847" w:rsidP="00896847">
            <w:pPr>
              <w:pStyle w:val="a1"/>
            </w:pPr>
            <w:r>
              <w:rPr>
                <w:color w:val="7F0055"/>
              </w:rPr>
              <w:t>void</w:t>
            </w:r>
            <w:r>
              <w:rPr>
                <w:color w:val="000000"/>
              </w:rPr>
              <w:t xml:space="preserve"> update(</w:t>
            </w:r>
            <w:r w:rsidRPr="00896847">
              <w:rPr>
                <w:color w:val="000000"/>
                <w:highlight w:val="yellow"/>
              </w:rPr>
              <w:t>Student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6928F48C" w14:textId="3EF0EF9D" w:rsidR="00896847" w:rsidRPr="00896847" w:rsidRDefault="00896847" w:rsidP="006E4B2C">
            <w:pPr>
              <w:pStyle w:val="a1"/>
            </w:pPr>
          </w:p>
        </w:tc>
      </w:tr>
    </w:tbl>
    <w:p w14:paraId="5734E5AE" w14:textId="77777777" w:rsidR="00896847" w:rsidRPr="009E7890" w:rsidRDefault="00896847" w:rsidP="00896847"/>
    <w:p w14:paraId="235C18F5" w14:textId="77777777" w:rsidR="00896847" w:rsidRPr="009E7890" w:rsidRDefault="00896847" w:rsidP="00896847">
      <w:r>
        <w:rPr>
          <w:rFonts w:hint="eastAsia"/>
        </w:rPr>
        <w:t>S</w:t>
      </w:r>
      <w:r>
        <w:t>tudentMapper.xml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96847" w14:paraId="338A0A79" w14:textId="77777777" w:rsidTr="00896847">
        <w:tc>
          <w:tcPr>
            <w:tcW w:w="10456" w:type="dxa"/>
          </w:tcPr>
          <w:p w14:paraId="4B81716E" w14:textId="77777777" w:rsidR="00896847" w:rsidRPr="002F41DD" w:rsidRDefault="00896847" w:rsidP="00896847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insert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"insert"</w:t>
            </w:r>
            <w:r w:rsidRPr="002F41DD">
              <w:t xml:space="preserve"> </w:t>
            </w:r>
            <w:r w:rsidRPr="002F41DD">
              <w:rPr>
                <w:color w:val="7F007F"/>
              </w:rPr>
              <w:t>useGeneratedKeys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"true"</w:t>
            </w:r>
            <w:r w:rsidRPr="002F41DD">
              <w:t xml:space="preserve"> </w:t>
            </w:r>
            <w:r w:rsidRPr="002F41DD">
              <w:rPr>
                <w:color w:val="7F007F"/>
              </w:rPr>
              <w:t>keyProperty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"id"</w:t>
            </w:r>
            <w:r w:rsidRPr="002F41DD">
              <w:rPr>
                <w:color w:val="008080"/>
              </w:rPr>
              <w:t>&gt;</w:t>
            </w:r>
          </w:p>
          <w:p w14:paraId="3FE96B91" w14:textId="44A049D4" w:rsidR="00896847" w:rsidRPr="002F41DD" w:rsidRDefault="00896847" w:rsidP="00896847">
            <w:pPr>
              <w:pStyle w:val="a1"/>
            </w:pPr>
            <w:r w:rsidRPr="002F41DD">
              <w:rPr>
                <w:color w:val="000000"/>
              </w:rPr>
              <w:t xml:space="preserve">  INSERT </w:t>
            </w:r>
            <w:r w:rsidR="00F43C1B">
              <w:rPr>
                <w:color w:val="000000"/>
              </w:rPr>
              <w:t>Student</w:t>
            </w:r>
            <w:r w:rsidRPr="002F41DD">
              <w:rPr>
                <w:color w:val="000000"/>
              </w:rPr>
              <w:t xml:space="preserve"> (studentNumber, </w:t>
            </w:r>
            <w:r w:rsidR="00F2377D">
              <w:rPr>
                <w:color w:val="000000"/>
              </w:rPr>
              <w:t>name</w:t>
            </w:r>
            <w:r w:rsidRPr="002F41DD">
              <w:rPr>
                <w:color w:val="000000"/>
              </w:rPr>
              <w:t>, departmentId, year)</w:t>
            </w:r>
          </w:p>
          <w:p w14:paraId="78D07503" w14:textId="7FC6C5F8" w:rsidR="00896847" w:rsidRPr="002F41DD" w:rsidRDefault="00896847" w:rsidP="00896847">
            <w:pPr>
              <w:pStyle w:val="a1"/>
            </w:pPr>
            <w:r>
              <w:rPr>
                <w:color w:val="000000"/>
              </w:rPr>
              <w:t xml:space="preserve">  </w:t>
            </w:r>
            <w:r w:rsidRPr="002F41DD">
              <w:rPr>
                <w:color w:val="000000"/>
              </w:rPr>
              <w:t>VALUES (</w:t>
            </w:r>
            <w:r w:rsidRPr="00896847">
              <w:rPr>
                <w:color w:val="000000"/>
                <w:highlight w:val="yellow"/>
              </w:rPr>
              <w:t>#{studentNumber}</w:t>
            </w:r>
            <w:r w:rsidRPr="002F41DD">
              <w:rPr>
                <w:color w:val="000000"/>
              </w:rPr>
              <w:t xml:space="preserve">, </w:t>
            </w:r>
            <w:r w:rsidRPr="00896847">
              <w:rPr>
                <w:color w:val="000000"/>
                <w:highlight w:val="yellow"/>
              </w:rPr>
              <w:t>#{</w:t>
            </w:r>
            <w:r w:rsidR="00F2377D">
              <w:rPr>
                <w:color w:val="000000"/>
                <w:highlight w:val="yellow"/>
              </w:rPr>
              <w:t>name</w:t>
            </w:r>
            <w:r w:rsidRPr="00896847">
              <w:rPr>
                <w:color w:val="000000"/>
                <w:highlight w:val="yellow"/>
              </w:rPr>
              <w:t>}</w:t>
            </w:r>
            <w:r w:rsidRPr="002F41DD">
              <w:rPr>
                <w:color w:val="000000"/>
              </w:rPr>
              <w:t xml:space="preserve">, </w:t>
            </w:r>
            <w:r w:rsidRPr="00896847">
              <w:rPr>
                <w:color w:val="000000"/>
                <w:highlight w:val="yellow"/>
              </w:rPr>
              <w:t>#{departmentId}</w:t>
            </w:r>
            <w:r w:rsidRPr="002F41DD">
              <w:rPr>
                <w:color w:val="000000"/>
              </w:rPr>
              <w:t xml:space="preserve">, </w:t>
            </w:r>
            <w:r w:rsidRPr="00896847">
              <w:rPr>
                <w:color w:val="000000"/>
                <w:highlight w:val="yellow"/>
              </w:rPr>
              <w:t>#{year}</w:t>
            </w:r>
            <w:r w:rsidRPr="002F41DD">
              <w:rPr>
                <w:color w:val="000000"/>
              </w:rPr>
              <w:t>)</w:t>
            </w:r>
          </w:p>
          <w:p w14:paraId="7025DE09" w14:textId="48D9ED99" w:rsidR="00896847" w:rsidRPr="002F41DD" w:rsidRDefault="00896847" w:rsidP="00896847">
            <w:pPr>
              <w:pStyle w:val="a1"/>
            </w:pPr>
            <w:r w:rsidRPr="002F41DD">
              <w:rPr>
                <w:color w:val="008080"/>
              </w:rPr>
              <w:t>&lt;/</w:t>
            </w:r>
            <w:r w:rsidRPr="002F41DD">
              <w:rPr>
                <w:color w:val="3F7F7F"/>
              </w:rPr>
              <w:t>insert</w:t>
            </w:r>
            <w:r w:rsidRPr="002F41DD">
              <w:rPr>
                <w:color w:val="008080"/>
              </w:rPr>
              <w:t>&gt;</w:t>
            </w:r>
          </w:p>
          <w:p w14:paraId="77C3F979" w14:textId="77777777" w:rsidR="00896847" w:rsidRPr="002F41DD" w:rsidRDefault="00896847" w:rsidP="00896847">
            <w:pPr>
              <w:pStyle w:val="a1"/>
            </w:pPr>
          </w:p>
          <w:p w14:paraId="3446A10D" w14:textId="0FC003B1" w:rsidR="00896847" w:rsidRPr="002F41DD" w:rsidRDefault="00896847" w:rsidP="00896847">
            <w:pPr>
              <w:pStyle w:val="a1"/>
            </w:pPr>
            <w:r w:rsidRPr="002F41DD">
              <w:rPr>
                <w:color w:val="008080"/>
              </w:rPr>
              <w:t>&lt;</w:t>
            </w:r>
            <w:r w:rsidRPr="002F41DD">
              <w:rPr>
                <w:color w:val="3F7F7F"/>
              </w:rPr>
              <w:t>update</w:t>
            </w:r>
            <w:r w:rsidRPr="002F41DD">
              <w:t xml:space="preserve"> </w:t>
            </w:r>
            <w:r w:rsidRPr="002F41DD">
              <w:rPr>
                <w:color w:val="7F007F"/>
              </w:rPr>
              <w:t>id</w:t>
            </w:r>
            <w:r w:rsidRPr="002F41DD">
              <w:rPr>
                <w:color w:val="000000"/>
              </w:rPr>
              <w:t>=</w:t>
            </w:r>
            <w:r w:rsidRPr="002F41DD">
              <w:rPr>
                <w:color w:val="2A00FF"/>
              </w:rPr>
              <w:t>"update"</w:t>
            </w:r>
            <w:r w:rsidRPr="002F41DD">
              <w:rPr>
                <w:color w:val="008080"/>
              </w:rPr>
              <w:t>&gt;</w:t>
            </w:r>
          </w:p>
          <w:p w14:paraId="149D4093" w14:textId="4933731E" w:rsidR="00896847" w:rsidRPr="002F41DD" w:rsidRDefault="00896847" w:rsidP="00896847">
            <w:pPr>
              <w:pStyle w:val="a1"/>
            </w:pPr>
            <w:r>
              <w:rPr>
                <w:color w:val="000000"/>
              </w:rPr>
              <w:t xml:space="preserve">  </w:t>
            </w:r>
            <w:r w:rsidRPr="002F41DD">
              <w:rPr>
                <w:color w:val="000000"/>
              </w:rPr>
              <w:t xml:space="preserve">UPDATE </w:t>
            </w:r>
            <w:r w:rsidR="00F43C1B">
              <w:rPr>
                <w:color w:val="000000"/>
              </w:rPr>
              <w:t>Student</w:t>
            </w:r>
            <w:r w:rsidRPr="002F41DD">
              <w:rPr>
                <w:color w:val="000000"/>
              </w:rPr>
              <w:t xml:space="preserve"> SET</w:t>
            </w:r>
          </w:p>
          <w:p w14:paraId="6FC2FA80" w14:textId="2A30128A" w:rsidR="00896847" w:rsidRPr="002F41DD" w:rsidRDefault="00896847" w:rsidP="00896847">
            <w:pPr>
              <w:pStyle w:val="a1"/>
            </w:pPr>
            <w:r w:rsidRPr="002F41DD">
              <w:rPr>
                <w:color w:val="000000"/>
              </w:rPr>
              <w:t xml:space="preserve">    studentNumber = </w:t>
            </w:r>
            <w:r w:rsidRPr="00896847">
              <w:rPr>
                <w:color w:val="000000"/>
                <w:highlight w:val="yellow"/>
              </w:rPr>
              <w:t>#{studentNumber}</w:t>
            </w:r>
            <w:r w:rsidRPr="002F41DD">
              <w:rPr>
                <w:color w:val="000000"/>
              </w:rPr>
              <w:t>,</w:t>
            </w:r>
          </w:p>
          <w:p w14:paraId="2610FC0F" w14:textId="5D78AB78" w:rsidR="00896847" w:rsidRPr="002F41DD" w:rsidRDefault="00896847" w:rsidP="00896847">
            <w:pPr>
              <w:pStyle w:val="a1"/>
            </w:pPr>
            <w:r>
              <w:rPr>
                <w:color w:val="000000"/>
              </w:rPr>
              <w:t xml:space="preserve">    </w:t>
            </w:r>
            <w:r w:rsidR="00F2377D">
              <w:rPr>
                <w:color w:val="000000"/>
              </w:rPr>
              <w:t>name</w:t>
            </w:r>
            <w:r w:rsidRPr="002F41DD">
              <w:rPr>
                <w:color w:val="000000"/>
              </w:rPr>
              <w:t xml:space="preserve"> = </w:t>
            </w:r>
            <w:r w:rsidRPr="00896847">
              <w:rPr>
                <w:color w:val="000000"/>
                <w:highlight w:val="yellow"/>
              </w:rPr>
              <w:t>#{</w:t>
            </w:r>
            <w:r w:rsidR="00F2377D">
              <w:rPr>
                <w:color w:val="000000"/>
                <w:highlight w:val="yellow"/>
              </w:rPr>
              <w:t>n</w:t>
            </w:r>
            <w:r w:rsidRPr="00896847">
              <w:rPr>
                <w:color w:val="000000"/>
                <w:highlight w:val="yellow"/>
              </w:rPr>
              <w:t>ame}</w:t>
            </w:r>
            <w:r w:rsidRPr="002F41DD">
              <w:rPr>
                <w:color w:val="000000"/>
              </w:rPr>
              <w:t>,</w:t>
            </w:r>
          </w:p>
          <w:p w14:paraId="74A29327" w14:textId="5787BAF3" w:rsidR="00896847" w:rsidRPr="002F41DD" w:rsidRDefault="00A3634D" w:rsidP="00896847">
            <w:pPr>
              <w:pStyle w:val="a1"/>
            </w:pPr>
            <w:r>
              <w:rPr>
                <w:color w:val="000000"/>
              </w:rPr>
              <w:t xml:space="preserve"> </w:t>
            </w:r>
            <w:r w:rsidR="00896847" w:rsidRPr="002F41DD">
              <w:rPr>
                <w:color w:val="000000"/>
              </w:rPr>
              <w:t xml:space="preserve">   departmentId = </w:t>
            </w:r>
            <w:r w:rsidR="00896847" w:rsidRPr="00896847">
              <w:rPr>
                <w:color w:val="000000"/>
                <w:highlight w:val="yellow"/>
              </w:rPr>
              <w:t>#{departmentId}</w:t>
            </w:r>
            <w:r w:rsidR="00896847" w:rsidRPr="002F41DD">
              <w:rPr>
                <w:color w:val="000000"/>
              </w:rPr>
              <w:t>,</w:t>
            </w:r>
          </w:p>
          <w:p w14:paraId="1BF438DB" w14:textId="3E45B4AA" w:rsidR="00896847" w:rsidRPr="002F41DD" w:rsidRDefault="00896847" w:rsidP="00896847">
            <w:pPr>
              <w:pStyle w:val="a1"/>
            </w:pPr>
            <w:r w:rsidRPr="002F41DD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   </w:t>
            </w:r>
            <w:r w:rsidRPr="002F41DD">
              <w:rPr>
                <w:color w:val="000000"/>
              </w:rPr>
              <w:t xml:space="preserve">year = </w:t>
            </w:r>
            <w:r w:rsidRPr="00896847">
              <w:rPr>
                <w:color w:val="000000"/>
                <w:highlight w:val="yellow"/>
              </w:rPr>
              <w:t>#{year}</w:t>
            </w:r>
          </w:p>
          <w:p w14:paraId="0335DC70" w14:textId="1E6D6D6C" w:rsidR="00896847" w:rsidRPr="002F41DD" w:rsidRDefault="00896847" w:rsidP="00896847">
            <w:pPr>
              <w:pStyle w:val="a1"/>
            </w:pPr>
            <w:r>
              <w:rPr>
                <w:color w:val="000000"/>
              </w:rPr>
              <w:t xml:space="preserve">  </w:t>
            </w:r>
            <w:r w:rsidRPr="002F41DD">
              <w:rPr>
                <w:color w:val="000000"/>
              </w:rPr>
              <w:t xml:space="preserve">WHERE id = </w:t>
            </w:r>
            <w:r w:rsidRPr="00896847">
              <w:rPr>
                <w:color w:val="000000"/>
                <w:highlight w:val="yellow"/>
              </w:rPr>
              <w:t>#{id}</w:t>
            </w:r>
          </w:p>
          <w:p w14:paraId="76E7BEA7" w14:textId="3A32AA59" w:rsidR="00896847" w:rsidRDefault="00896847" w:rsidP="00896847">
            <w:pPr>
              <w:pStyle w:val="a1"/>
            </w:pPr>
            <w:r w:rsidRPr="002F41DD">
              <w:rPr>
                <w:color w:val="008080"/>
              </w:rPr>
              <w:t>&lt;/</w:t>
            </w:r>
            <w:r w:rsidRPr="002F41DD">
              <w:rPr>
                <w:color w:val="3F7F7F"/>
              </w:rPr>
              <w:t>update</w:t>
            </w:r>
            <w:r w:rsidRPr="002F41DD">
              <w:rPr>
                <w:color w:val="008080"/>
              </w:rPr>
              <w:t>&gt;</w:t>
            </w:r>
          </w:p>
        </w:tc>
      </w:tr>
    </w:tbl>
    <w:p w14:paraId="5B2580AA" w14:textId="4C3CB627" w:rsidR="009E7890" w:rsidRDefault="009E7890" w:rsidP="00414572"/>
    <w:p w14:paraId="5024E2D0" w14:textId="2763E453" w:rsidR="009944C9" w:rsidRDefault="009944C9" w:rsidP="00414572">
      <w:r>
        <w:t xml:space="preserve">#{...} </w:t>
      </w:r>
      <w:r>
        <w:rPr>
          <w:rFonts w:hint="eastAsia"/>
        </w:rPr>
        <w:t xml:space="preserve">부분이 </w:t>
      </w:r>
      <w:r w:rsidR="00BC7FFB">
        <w:t>mybatis</w:t>
      </w:r>
      <w:r>
        <w:t xml:space="preserve"> </w:t>
      </w:r>
      <w:r>
        <w:rPr>
          <w:rFonts w:hint="eastAsia"/>
        </w:rPr>
        <w:t>파라미터이다.</w:t>
      </w:r>
    </w:p>
    <w:p w14:paraId="67C84C22" w14:textId="7D0E01F5" w:rsidR="009944C9" w:rsidRDefault="009944C9" w:rsidP="00414572"/>
    <w:p w14:paraId="1D6E061F" w14:textId="0A3F0A68" w:rsidR="009944C9" w:rsidRDefault="009944C9" w:rsidP="00414572">
      <w:r>
        <w:rPr>
          <w:rFonts w:hint="eastAsia"/>
        </w:rPr>
        <w:t xml:space="preserve">여기서 </w:t>
      </w:r>
      <w:r>
        <w:t xml:space="preserve">Java </w:t>
      </w:r>
      <w:r>
        <w:rPr>
          <w:rFonts w:hint="eastAsia"/>
        </w:rPr>
        <w:t>파라미터 변수 이름은 중요하지 않다.</w:t>
      </w:r>
    </w:p>
    <w:p w14:paraId="0EF31C37" w14:textId="77777777" w:rsidR="00E346F4" w:rsidRDefault="009944C9" w:rsidP="00414572">
      <w:r>
        <w:rPr>
          <w:rFonts w:hint="eastAsia"/>
        </w:rPr>
        <w:t xml:space="preserve">중요한 것은 </w:t>
      </w:r>
      <w:r>
        <w:t xml:space="preserve">Java </w:t>
      </w:r>
      <w:r>
        <w:rPr>
          <w:rFonts w:hint="eastAsia"/>
        </w:rPr>
        <w:t xml:space="preserve">파라미터 변수의 타입이 </w:t>
      </w:r>
      <w:r>
        <w:t xml:space="preserve">DTO </w:t>
      </w:r>
      <w:r>
        <w:rPr>
          <w:rFonts w:hint="eastAsia"/>
        </w:rPr>
        <w:t xml:space="preserve">클래스이어야 </w:t>
      </w:r>
      <w:r w:rsidR="00E346F4">
        <w:rPr>
          <w:rFonts w:hint="eastAsia"/>
        </w:rPr>
        <w:t>하</w:t>
      </w:r>
      <w:r>
        <w:rPr>
          <w:rFonts w:hint="eastAsia"/>
        </w:rPr>
        <w:t xml:space="preserve">고 </w:t>
      </w:r>
    </w:p>
    <w:p w14:paraId="45DC76DC" w14:textId="7926456E" w:rsidR="009944C9" w:rsidRDefault="00E346F4" w:rsidP="00414572">
      <w:r>
        <w:rPr>
          <w:rFonts w:hint="eastAsia"/>
        </w:rPr>
        <w:t>이</w:t>
      </w:r>
      <w:r w:rsidR="009944C9">
        <w:t xml:space="preserve"> </w:t>
      </w:r>
      <w:r w:rsidR="009944C9">
        <w:rPr>
          <w:rFonts w:hint="eastAsia"/>
        </w:rPr>
        <w:t xml:space="preserve">클래스의 </w:t>
      </w:r>
      <w:r w:rsidR="009944C9">
        <w:t xml:space="preserve">get </w:t>
      </w:r>
      <w:r w:rsidR="009944C9">
        <w:rPr>
          <w:rFonts w:hint="eastAsia"/>
        </w:rPr>
        <w:t xml:space="preserve">메소드 이름과 </w:t>
      </w:r>
      <w:r w:rsidR="00BC7FFB">
        <w:t>mybatis</w:t>
      </w:r>
      <w:r w:rsidR="009944C9">
        <w:t xml:space="preserve"> </w:t>
      </w:r>
      <w:r w:rsidR="009944C9">
        <w:rPr>
          <w:rFonts w:hint="eastAsia"/>
        </w:rPr>
        <w:t>파라미터의 이름이 일치해야 한다</w:t>
      </w:r>
      <w:r>
        <w:rPr>
          <w:rFonts w:hint="eastAsia"/>
        </w:rPr>
        <w:t>는 점이다.</w:t>
      </w:r>
    </w:p>
    <w:p w14:paraId="4E0CEE9F" w14:textId="381A4875" w:rsidR="009944C9" w:rsidRPr="00E346F4" w:rsidRDefault="009944C9" w:rsidP="00414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126"/>
      </w:tblGrid>
      <w:tr w:rsidR="009944C9" w:rsidRPr="009944C9" w14:paraId="26D0425B" w14:textId="77777777" w:rsidTr="009944C9">
        <w:tc>
          <w:tcPr>
            <w:tcW w:w="3114" w:type="dxa"/>
            <w:shd w:val="clear" w:color="auto" w:fill="F2F2F2" w:themeFill="background1" w:themeFillShade="F2"/>
          </w:tcPr>
          <w:p w14:paraId="1419B2A8" w14:textId="77777777" w:rsidR="009944C9" w:rsidRPr="009944C9" w:rsidRDefault="009944C9" w:rsidP="006E4B2C">
            <w:r w:rsidRPr="009944C9">
              <w:t xml:space="preserve">Student </w:t>
            </w:r>
            <w:r w:rsidRPr="009944C9">
              <w:rPr>
                <w:rFonts w:hint="eastAsia"/>
              </w:rPr>
              <w:t>클래스의 get</w:t>
            </w:r>
            <w:r w:rsidRPr="009944C9">
              <w:t xml:space="preserve"> </w:t>
            </w:r>
            <w:r w:rsidRPr="009944C9">
              <w:rPr>
                <w:rFonts w:hint="eastAsia"/>
              </w:rPr>
              <w:t>메소드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8E791C7" w14:textId="2D45D76D" w:rsidR="009944C9" w:rsidRPr="009944C9" w:rsidRDefault="00BC7FFB" w:rsidP="006E4B2C">
            <w:r>
              <w:t>mybatis</w:t>
            </w:r>
            <w:r w:rsidR="009944C9" w:rsidRPr="009944C9">
              <w:t xml:space="preserve"> </w:t>
            </w:r>
            <w:r w:rsidR="009944C9" w:rsidRPr="009944C9">
              <w:rPr>
                <w:rFonts w:hint="eastAsia"/>
              </w:rPr>
              <w:t>파라미터</w:t>
            </w:r>
          </w:p>
        </w:tc>
      </w:tr>
      <w:tr w:rsidR="009944C9" w:rsidRPr="009944C9" w14:paraId="02484BA1" w14:textId="77777777" w:rsidTr="009944C9">
        <w:tc>
          <w:tcPr>
            <w:tcW w:w="3114" w:type="dxa"/>
          </w:tcPr>
          <w:p w14:paraId="1E8E6657" w14:textId="77777777" w:rsidR="009944C9" w:rsidRPr="009944C9" w:rsidRDefault="009944C9" w:rsidP="006E4B2C">
            <w:r w:rsidRPr="009944C9">
              <w:rPr>
                <w:rFonts w:hint="eastAsia"/>
              </w:rPr>
              <w:t>getId</w:t>
            </w:r>
          </w:p>
        </w:tc>
        <w:tc>
          <w:tcPr>
            <w:tcW w:w="2126" w:type="dxa"/>
          </w:tcPr>
          <w:p w14:paraId="57F8E3CE" w14:textId="77777777" w:rsidR="009944C9" w:rsidRPr="009944C9" w:rsidRDefault="009944C9" w:rsidP="006E4B2C">
            <w:r w:rsidRPr="009944C9">
              <w:rPr>
                <w:rFonts w:hint="eastAsia"/>
              </w:rPr>
              <w:t>#{id}</w:t>
            </w:r>
          </w:p>
        </w:tc>
      </w:tr>
      <w:tr w:rsidR="009944C9" w:rsidRPr="009944C9" w14:paraId="7C9D449C" w14:textId="77777777" w:rsidTr="009944C9">
        <w:tc>
          <w:tcPr>
            <w:tcW w:w="3114" w:type="dxa"/>
          </w:tcPr>
          <w:p w14:paraId="2A8A0148" w14:textId="77777777" w:rsidR="009944C9" w:rsidRPr="009944C9" w:rsidRDefault="009944C9" w:rsidP="006E4B2C">
            <w:r w:rsidRPr="009944C9">
              <w:t>getStudentNumber</w:t>
            </w:r>
          </w:p>
        </w:tc>
        <w:tc>
          <w:tcPr>
            <w:tcW w:w="2126" w:type="dxa"/>
          </w:tcPr>
          <w:p w14:paraId="0B5FFDEE" w14:textId="77777777" w:rsidR="009944C9" w:rsidRPr="009944C9" w:rsidRDefault="009944C9" w:rsidP="006E4B2C">
            <w:r w:rsidRPr="009944C9">
              <w:t>#{studentNumber}</w:t>
            </w:r>
          </w:p>
        </w:tc>
      </w:tr>
      <w:tr w:rsidR="009944C9" w:rsidRPr="009944C9" w14:paraId="764047DF" w14:textId="77777777" w:rsidTr="009944C9">
        <w:tc>
          <w:tcPr>
            <w:tcW w:w="3114" w:type="dxa"/>
          </w:tcPr>
          <w:p w14:paraId="385E1ADF" w14:textId="6B03254D" w:rsidR="009944C9" w:rsidRPr="009944C9" w:rsidRDefault="009944C9" w:rsidP="006E4B2C">
            <w:r w:rsidRPr="009944C9">
              <w:t>get</w:t>
            </w:r>
            <w:r w:rsidR="00F2377D">
              <w:t>Name</w:t>
            </w:r>
          </w:p>
        </w:tc>
        <w:tc>
          <w:tcPr>
            <w:tcW w:w="2126" w:type="dxa"/>
          </w:tcPr>
          <w:p w14:paraId="0D399CC7" w14:textId="1F862B3B" w:rsidR="009944C9" w:rsidRPr="009944C9" w:rsidRDefault="009944C9" w:rsidP="006E4B2C">
            <w:r w:rsidRPr="009944C9">
              <w:t>#{</w:t>
            </w:r>
            <w:r w:rsidR="00F2377D">
              <w:t>name</w:t>
            </w:r>
            <w:r w:rsidRPr="009944C9">
              <w:t>}</w:t>
            </w:r>
          </w:p>
        </w:tc>
      </w:tr>
      <w:tr w:rsidR="009944C9" w:rsidRPr="009944C9" w14:paraId="5AA26822" w14:textId="77777777" w:rsidTr="009944C9">
        <w:tc>
          <w:tcPr>
            <w:tcW w:w="3114" w:type="dxa"/>
          </w:tcPr>
          <w:p w14:paraId="1B121E17" w14:textId="77777777" w:rsidR="009944C9" w:rsidRPr="009944C9" w:rsidRDefault="009944C9" w:rsidP="006E4B2C">
            <w:r w:rsidRPr="009944C9">
              <w:t>getDepartmentId</w:t>
            </w:r>
          </w:p>
        </w:tc>
        <w:tc>
          <w:tcPr>
            <w:tcW w:w="2126" w:type="dxa"/>
          </w:tcPr>
          <w:p w14:paraId="2119175F" w14:textId="77777777" w:rsidR="009944C9" w:rsidRPr="009944C9" w:rsidRDefault="009944C9" w:rsidP="006E4B2C">
            <w:r w:rsidRPr="009944C9">
              <w:t>#{departmentId}</w:t>
            </w:r>
          </w:p>
        </w:tc>
      </w:tr>
      <w:tr w:rsidR="009944C9" w:rsidRPr="009944C9" w14:paraId="136B396C" w14:textId="77777777" w:rsidTr="009944C9">
        <w:tc>
          <w:tcPr>
            <w:tcW w:w="3114" w:type="dxa"/>
          </w:tcPr>
          <w:p w14:paraId="2381CB47" w14:textId="77777777" w:rsidR="009944C9" w:rsidRPr="009944C9" w:rsidRDefault="009944C9" w:rsidP="006E4B2C">
            <w:r w:rsidRPr="009944C9">
              <w:t>getYear</w:t>
            </w:r>
          </w:p>
        </w:tc>
        <w:tc>
          <w:tcPr>
            <w:tcW w:w="2126" w:type="dxa"/>
          </w:tcPr>
          <w:p w14:paraId="45601DFC" w14:textId="77777777" w:rsidR="009944C9" w:rsidRPr="009944C9" w:rsidRDefault="009944C9" w:rsidP="006E4B2C">
            <w:r w:rsidRPr="009944C9">
              <w:t>#{year}</w:t>
            </w:r>
          </w:p>
        </w:tc>
      </w:tr>
    </w:tbl>
    <w:p w14:paraId="68AB35A0" w14:textId="6BFBFFA5" w:rsidR="009944C9" w:rsidRDefault="009944C9" w:rsidP="00414572"/>
    <w:p w14:paraId="3D8B5461" w14:textId="350BD35E" w:rsidR="00F2377D" w:rsidRDefault="00F2377D" w:rsidP="00414572"/>
    <w:p w14:paraId="21B8854E" w14:textId="0D308D6C" w:rsidR="0064562F" w:rsidRDefault="0064562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AAE241B" w14:textId="7D554F33" w:rsidR="00F2377D" w:rsidRDefault="009B75E3" w:rsidP="0064562F">
      <w:pPr>
        <w:pStyle w:val="Heading2"/>
      </w:pPr>
      <w:bookmarkStart w:id="18" w:name="_Toc489024286"/>
      <w:r>
        <w:lastRenderedPageBreak/>
        <w:t xml:space="preserve">auto increment </w:t>
      </w:r>
      <w:r>
        <w:rPr>
          <w:rFonts w:hint="eastAsia"/>
        </w:rPr>
        <w:t xml:space="preserve">필드와 </w:t>
      </w:r>
      <w:r>
        <w:t>insert</w:t>
      </w:r>
      <w:bookmarkEnd w:id="18"/>
    </w:p>
    <w:p w14:paraId="4CCC4778" w14:textId="77777777" w:rsidR="009B75E3" w:rsidRPr="009B75E3" w:rsidRDefault="009B75E3" w:rsidP="009B75E3"/>
    <w:p w14:paraId="638D3ED7" w14:textId="5674A2EC" w:rsidR="00CD09D8" w:rsidRDefault="00CD09D8" w:rsidP="00414572">
      <w:r>
        <w:rPr>
          <w:rFonts w:hint="eastAsia"/>
        </w:rPr>
        <w:t>S</w:t>
      </w:r>
      <w:r>
        <w:t xml:space="preserve">tudent </w:t>
      </w:r>
      <w:r>
        <w:rPr>
          <w:rFonts w:hint="eastAsia"/>
        </w:rPr>
        <w:t xml:space="preserve">테이블에 새 레코드를 </w:t>
      </w:r>
      <w:r>
        <w:t xml:space="preserve">insert </w:t>
      </w:r>
      <w:r>
        <w:rPr>
          <w:rFonts w:hint="eastAsia"/>
        </w:rPr>
        <w:t xml:space="preserve">할 때, auto increment 필드인 </w:t>
      </w:r>
      <w:r>
        <w:t xml:space="preserve">id </w:t>
      </w:r>
      <w:r>
        <w:rPr>
          <w:rFonts w:hint="eastAsia"/>
        </w:rPr>
        <w:t>필드 값은, 자동으로 부여된다.</w:t>
      </w:r>
    </w:p>
    <w:p w14:paraId="539B1698" w14:textId="294CC00D" w:rsidR="00CD09D8" w:rsidRDefault="00CD09D8" w:rsidP="00414572">
      <w:r>
        <w:rPr>
          <w:rFonts w:hint="eastAsia"/>
        </w:rPr>
        <w:t xml:space="preserve">그래서 </w:t>
      </w:r>
      <w:r>
        <w:t xml:space="preserve">insert SQL </w:t>
      </w:r>
      <w:r>
        <w:rPr>
          <w:rFonts w:hint="eastAsia"/>
        </w:rPr>
        <w:t xml:space="preserve">문에 </w:t>
      </w:r>
      <w:r>
        <w:t xml:space="preserve">id </w:t>
      </w:r>
      <w:r>
        <w:rPr>
          <w:rFonts w:hint="eastAsia"/>
        </w:rPr>
        <w:t>필드값은 지정하지 않았다.</w:t>
      </w:r>
    </w:p>
    <w:p w14:paraId="00707F87" w14:textId="77777777" w:rsidR="00CD09D8" w:rsidRDefault="00CD09D8" w:rsidP="00414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09D8" w14:paraId="6126B823" w14:textId="77777777" w:rsidTr="00CD09D8">
        <w:tc>
          <w:tcPr>
            <w:tcW w:w="10456" w:type="dxa"/>
          </w:tcPr>
          <w:p w14:paraId="69514A3B" w14:textId="398C9408" w:rsidR="00CD09D8" w:rsidRDefault="00CD09D8" w:rsidP="00CD09D8">
            <w:pPr>
              <w:pStyle w:val="a1"/>
            </w:pPr>
            <w:r>
              <w:rPr>
                <w:color w:val="000000"/>
              </w:rPr>
              <w:t>INSERT Student (studentNumber, name, departmentId, year)</w:t>
            </w:r>
          </w:p>
          <w:p w14:paraId="6E999E22" w14:textId="742298C9" w:rsidR="00CD09D8" w:rsidRDefault="00CD09D8" w:rsidP="00CD09D8">
            <w:pPr>
              <w:pStyle w:val="a1"/>
            </w:pPr>
            <w:r>
              <w:rPr>
                <w:color w:val="000000"/>
              </w:rPr>
              <w:t>VALUES (#{studentNumber}, #{name}, #{departmentId}, #{year})</w:t>
            </w:r>
          </w:p>
          <w:p w14:paraId="4E605842" w14:textId="77777777" w:rsidR="00CD09D8" w:rsidRPr="00CD09D8" w:rsidRDefault="00CD09D8" w:rsidP="00414572"/>
        </w:tc>
      </w:tr>
    </w:tbl>
    <w:p w14:paraId="2CBA33ED" w14:textId="288C10AF" w:rsidR="00CD09D8" w:rsidRDefault="00CD09D8" w:rsidP="00414572"/>
    <w:p w14:paraId="2068BF9A" w14:textId="7AAAF627" w:rsidR="00CD09D8" w:rsidRDefault="00CD09D8" w:rsidP="00414572">
      <w:r>
        <w:rPr>
          <w:rFonts w:hint="eastAsia"/>
        </w:rPr>
        <w:t xml:space="preserve">위 </w:t>
      </w:r>
      <w:r>
        <w:t xml:space="preserve">insert SQL </w:t>
      </w:r>
      <w:r>
        <w:rPr>
          <w:rFonts w:hint="eastAsia"/>
        </w:rPr>
        <w:t>문이 실행되어 새 레코드가 저장된 후에,</w:t>
      </w:r>
    </w:p>
    <w:p w14:paraId="65243987" w14:textId="5901B334" w:rsidR="00CD09D8" w:rsidRDefault="00CD09D8" w:rsidP="00414572">
      <w:r>
        <w:rPr>
          <w:rFonts w:hint="eastAsia"/>
        </w:rPr>
        <w:t xml:space="preserve">값이 자동 부여된, 그 새 레코드의 </w:t>
      </w:r>
      <w:r>
        <w:t xml:space="preserve">id </w:t>
      </w:r>
      <w:r>
        <w:rPr>
          <w:rFonts w:hint="eastAsia"/>
        </w:rPr>
        <w:t xml:space="preserve">필드값이 </w:t>
      </w:r>
      <w:r>
        <w:t xml:space="preserve">Student </w:t>
      </w:r>
      <w:r>
        <w:rPr>
          <w:rFonts w:hint="eastAsia"/>
        </w:rPr>
        <w:t xml:space="preserve">객체의 </w:t>
      </w:r>
      <w:r>
        <w:t xml:space="preserve">id </w:t>
      </w:r>
      <w:r>
        <w:rPr>
          <w:rFonts w:hint="eastAsia"/>
        </w:rPr>
        <w:t>속성에 자동으로 채워진다.</w:t>
      </w:r>
    </w:p>
    <w:p w14:paraId="3144AA4F" w14:textId="0B4BDD88" w:rsidR="00CD09D8" w:rsidRDefault="00CD09D8" w:rsidP="00414572"/>
    <w:p w14:paraId="787E65E5" w14:textId="0E8FBF6C" w:rsidR="00CD09D8" w:rsidRDefault="00CD09D8" w:rsidP="00414572">
      <w:r>
        <w:rPr>
          <w:rFonts w:hint="eastAsia"/>
        </w:rPr>
        <w:t>예: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CD09D8" w14:paraId="76B425B1" w14:textId="77777777" w:rsidTr="00CD09D8">
        <w:tc>
          <w:tcPr>
            <w:tcW w:w="426" w:type="dxa"/>
          </w:tcPr>
          <w:p w14:paraId="28E4D498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DBC8A28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50D108C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1140B9FB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7B2B940B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1DB5D3C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6794AEB8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DFFC693" w14:textId="77777777" w:rsidR="00CD09D8" w:rsidRPr="00185935" w:rsidRDefault="00CD09D8" w:rsidP="00CD09D8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871C74C" w14:textId="77777777" w:rsidR="00CD09D8" w:rsidRDefault="00CD09D8" w:rsidP="00CD09D8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A1D21C9" w14:textId="6F3B296C" w:rsidR="00CD09D8" w:rsidRPr="00185935" w:rsidRDefault="00CD09D8" w:rsidP="00CD09D8">
            <w:pPr>
              <w:pStyle w:val="a1"/>
            </w:pPr>
          </w:p>
        </w:tc>
        <w:tc>
          <w:tcPr>
            <w:tcW w:w="10631" w:type="dxa"/>
          </w:tcPr>
          <w:p w14:paraId="172BA26C" w14:textId="77777777" w:rsidR="00CD09D8" w:rsidRDefault="00CD09D8" w:rsidP="00CD09D8">
            <w:pPr>
              <w:pStyle w:val="a1"/>
            </w:pPr>
            <w:r>
              <w:rPr>
                <w:rFonts w:hint="eastAsia"/>
              </w:rPr>
              <w:t>Student student = new Student();</w:t>
            </w:r>
          </w:p>
          <w:p w14:paraId="0002CB2D" w14:textId="77777777" w:rsidR="00CD09D8" w:rsidRDefault="00CD09D8" w:rsidP="00CD09D8">
            <w:pPr>
              <w:pStyle w:val="a1"/>
            </w:pPr>
            <w:r>
              <w:t>student.setStudentNumber("201132091");</w:t>
            </w:r>
          </w:p>
          <w:p w14:paraId="06392AD5" w14:textId="77777777" w:rsidR="00CD09D8" w:rsidRDefault="00CD09D8" w:rsidP="00CD09D8">
            <w:pPr>
              <w:pStyle w:val="a1"/>
            </w:pPr>
            <w:r>
              <w:t>student.setName("</w:t>
            </w:r>
            <w:r>
              <w:rPr>
                <w:rFonts w:hint="eastAsia"/>
              </w:rPr>
              <w:t>홍길동"</w:t>
            </w:r>
            <w:r>
              <w:t>);</w:t>
            </w:r>
          </w:p>
          <w:p w14:paraId="5A2CEAAC" w14:textId="77777777" w:rsidR="00CD09D8" w:rsidRDefault="00CD09D8" w:rsidP="00CD09D8">
            <w:pPr>
              <w:pStyle w:val="a1"/>
            </w:pPr>
            <w:r>
              <w:t>student.setDepartmentId(1);</w:t>
            </w:r>
          </w:p>
          <w:p w14:paraId="0833A020" w14:textId="77777777" w:rsidR="00CD09D8" w:rsidRDefault="00CD09D8" w:rsidP="00CD09D8">
            <w:pPr>
              <w:pStyle w:val="a1"/>
            </w:pPr>
            <w:r>
              <w:t>student.setYear(1);</w:t>
            </w:r>
          </w:p>
          <w:p w14:paraId="3F92AB9D" w14:textId="77777777" w:rsidR="00CD09D8" w:rsidRDefault="00CD09D8" w:rsidP="00CD09D8">
            <w:pPr>
              <w:pStyle w:val="a1"/>
            </w:pPr>
          </w:p>
          <w:p w14:paraId="78CE8484" w14:textId="77777777" w:rsidR="00CD09D8" w:rsidRDefault="00CD09D8" w:rsidP="00CD09D8">
            <w:pPr>
              <w:pStyle w:val="a1"/>
            </w:pPr>
            <w:r>
              <w:t>System.out.println(student.getId());</w:t>
            </w:r>
          </w:p>
          <w:p w14:paraId="25BEBE08" w14:textId="77777777" w:rsidR="00CD09D8" w:rsidRDefault="00CD09D8" w:rsidP="00CD09D8">
            <w:pPr>
              <w:pStyle w:val="a1"/>
            </w:pPr>
            <w:r>
              <w:rPr>
                <w:rFonts w:hint="eastAsia"/>
              </w:rPr>
              <w:t>studentMapper.insert(</w:t>
            </w:r>
            <w:r>
              <w:t>student);</w:t>
            </w:r>
          </w:p>
          <w:p w14:paraId="218CF8F9" w14:textId="77777777" w:rsidR="00CD09D8" w:rsidRDefault="00CD09D8" w:rsidP="00CD09D8">
            <w:pPr>
              <w:pStyle w:val="a1"/>
            </w:pPr>
            <w:r>
              <w:t>System.out.println(student.getId());</w:t>
            </w:r>
          </w:p>
          <w:p w14:paraId="6AA5D39D" w14:textId="77777777" w:rsidR="00CD09D8" w:rsidRPr="00CD09D8" w:rsidRDefault="00CD09D8" w:rsidP="00CD09D8">
            <w:pPr>
              <w:pStyle w:val="a1"/>
            </w:pPr>
          </w:p>
        </w:tc>
      </w:tr>
    </w:tbl>
    <w:p w14:paraId="1F2350BF" w14:textId="26E32034" w:rsidR="0064562F" w:rsidRDefault="0064562F" w:rsidP="00414572"/>
    <w:p w14:paraId="72572ABA" w14:textId="241A009C" w:rsidR="00CD09D8" w:rsidRDefault="00CD09D8" w:rsidP="00414572">
      <w:r>
        <w:rPr>
          <w:rFonts w:hint="eastAsia"/>
        </w:rPr>
        <w:t xml:space="preserve">줄7에서 출력되는 </w:t>
      </w:r>
      <w:r>
        <w:t xml:space="preserve">id </w:t>
      </w:r>
      <w:r>
        <w:rPr>
          <w:rFonts w:hint="eastAsia"/>
        </w:rPr>
        <w:t>값은 0 이다.</w:t>
      </w:r>
    </w:p>
    <w:p w14:paraId="72F7E544" w14:textId="06C42501" w:rsidR="00CD09D8" w:rsidRDefault="00CD09D8" w:rsidP="00414572"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 xml:space="preserve">객체의 </w:t>
      </w:r>
      <w:r>
        <w:t xml:space="preserve">id </w:t>
      </w:r>
      <w:r>
        <w:rPr>
          <w:rFonts w:hint="eastAsia"/>
        </w:rPr>
        <w:t>멤버 변수에 아직 아무것도 대입되지 않았기 때문이다.</w:t>
      </w:r>
    </w:p>
    <w:p w14:paraId="2DCC5ABA" w14:textId="61B0F7A1" w:rsidR="00CD09D8" w:rsidRDefault="00CD09D8" w:rsidP="00414572"/>
    <w:p w14:paraId="74690799" w14:textId="5BB969DD" w:rsidR="00CD09D8" w:rsidRDefault="00CD09D8" w:rsidP="00414572">
      <w:r>
        <w:rPr>
          <w:rFonts w:hint="eastAsia"/>
        </w:rPr>
        <w:t xml:space="preserve">줄9에서 출력되는 </w:t>
      </w:r>
      <w:r>
        <w:t xml:space="preserve">id </w:t>
      </w:r>
      <w:r>
        <w:rPr>
          <w:rFonts w:hint="eastAsia"/>
        </w:rPr>
        <w:t>값은</w:t>
      </w:r>
      <w:r>
        <w:t xml:space="preserve">, </w:t>
      </w:r>
      <w:r>
        <w:rPr>
          <w:rFonts w:hint="eastAsia"/>
        </w:rPr>
        <w:t xml:space="preserve">줄8에서 저장된 새 레코드의 </w:t>
      </w:r>
      <w:r>
        <w:t xml:space="preserve">id </w:t>
      </w:r>
      <w:r>
        <w:rPr>
          <w:rFonts w:hint="eastAsia"/>
        </w:rPr>
        <w:t>필드값이다.</w:t>
      </w:r>
    </w:p>
    <w:p w14:paraId="731F36AC" w14:textId="21CF0045" w:rsidR="00CD09D8" w:rsidRDefault="00CD09D8" w:rsidP="00414572">
      <w:r>
        <w:rPr>
          <w:rFonts w:hint="eastAsia"/>
        </w:rPr>
        <w:t>이 값은 0 이 아니다.</w:t>
      </w:r>
    </w:p>
    <w:p w14:paraId="1D4A11F6" w14:textId="00B903D4" w:rsidR="00CD09D8" w:rsidRDefault="00CD09D8" w:rsidP="00414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09D8" w14:paraId="774D23D3" w14:textId="77777777" w:rsidTr="00CD09D8">
        <w:tc>
          <w:tcPr>
            <w:tcW w:w="10456" w:type="dxa"/>
          </w:tcPr>
          <w:p w14:paraId="6B081897" w14:textId="77777777" w:rsidR="00CD09D8" w:rsidRDefault="00CD09D8" w:rsidP="00CD09D8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insert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"insert"</w:t>
            </w:r>
            <w:r>
              <w:t xml:space="preserve"> </w:t>
            </w:r>
            <w:r w:rsidRPr="00CD09D8">
              <w:rPr>
                <w:color w:val="7F007F"/>
                <w:highlight w:val="yellow"/>
              </w:rPr>
              <w:t>useGeneratedKeys</w:t>
            </w:r>
            <w:r w:rsidRPr="00CD09D8">
              <w:rPr>
                <w:color w:val="000000"/>
                <w:highlight w:val="yellow"/>
              </w:rPr>
              <w:t>=</w:t>
            </w:r>
            <w:r w:rsidRPr="00CD09D8">
              <w:rPr>
                <w:color w:val="2A00FF"/>
                <w:highlight w:val="yellow"/>
              </w:rPr>
              <w:t>"true"</w:t>
            </w:r>
            <w:r w:rsidRPr="00CD09D8">
              <w:rPr>
                <w:highlight w:val="yellow"/>
              </w:rPr>
              <w:t xml:space="preserve"> </w:t>
            </w:r>
            <w:r w:rsidRPr="00CD09D8">
              <w:rPr>
                <w:color w:val="7F007F"/>
                <w:highlight w:val="yellow"/>
              </w:rPr>
              <w:t>keyProperty</w:t>
            </w:r>
            <w:r w:rsidRPr="00CD09D8">
              <w:rPr>
                <w:color w:val="000000"/>
                <w:highlight w:val="yellow"/>
              </w:rPr>
              <w:t>=</w:t>
            </w:r>
            <w:r w:rsidRPr="00CD09D8">
              <w:rPr>
                <w:color w:val="2A00FF"/>
                <w:highlight w:val="yellow"/>
              </w:rPr>
              <w:t>"id"</w:t>
            </w:r>
            <w:r>
              <w:rPr>
                <w:color w:val="008080"/>
              </w:rPr>
              <w:t>&gt;</w:t>
            </w:r>
          </w:p>
          <w:p w14:paraId="30A4377E" w14:textId="77777777" w:rsidR="00CD09D8" w:rsidRDefault="00CD09D8" w:rsidP="00CD09D8">
            <w:pPr>
              <w:pStyle w:val="a1"/>
            </w:pPr>
            <w:r>
              <w:rPr>
                <w:color w:val="000000"/>
              </w:rPr>
              <w:t xml:space="preserve">    INSERT Student (studentNumber, name, departmentId, year)</w:t>
            </w:r>
          </w:p>
          <w:p w14:paraId="26F1A023" w14:textId="77777777" w:rsidR="00CD09D8" w:rsidRDefault="00CD09D8" w:rsidP="00CD09D8">
            <w:pPr>
              <w:pStyle w:val="a1"/>
            </w:pPr>
            <w:r>
              <w:rPr>
                <w:color w:val="000000"/>
              </w:rPr>
              <w:t xml:space="preserve">    VALUES (#{studentNumber}, #{name}, #{departmentId}, #{year})</w:t>
            </w:r>
          </w:p>
          <w:p w14:paraId="19EEC01F" w14:textId="1E991D82" w:rsidR="00CD09D8" w:rsidRDefault="00CD09D8" w:rsidP="00CD09D8"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insert</w:t>
            </w:r>
            <w:r>
              <w:rPr>
                <w:color w:val="008080"/>
              </w:rPr>
              <w:t>&gt;</w:t>
            </w:r>
          </w:p>
        </w:tc>
      </w:tr>
    </w:tbl>
    <w:p w14:paraId="54D495B6" w14:textId="22F61524" w:rsidR="00CD09D8" w:rsidRDefault="00CD09D8" w:rsidP="00414572">
      <w:r>
        <w:rPr>
          <w:rFonts w:hint="eastAsia"/>
        </w:rPr>
        <w:t>위 insert</w:t>
      </w:r>
      <w:r>
        <w:t xml:space="preserve"> </w:t>
      </w:r>
      <w:r>
        <w:rPr>
          <w:rFonts w:hint="eastAsia"/>
        </w:rPr>
        <w:t>태그에서 노란색으로 칠한 부분이 의미하는 것은,</w:t>
      </w:r>
    </w:p>
    <w:p w14:paraId="5595DD38" w14:textId="21F2450B" w:rsidR="00CD09D8" w:rsidRDefault="00CD09D8" w:rsidP="00414572">
      <w:r>
        <w:rPr>
          <w:rFonts w:hint="eastAsia"/>
        </w:rPr>
        <w:t xml:space="preserve">새 레코드의 </w:t>
      </w:r>
      <w:r>
        <w:t xml:space="preserve">id </w:t>
      </w:r>
      <w:r>
        <w:rPr>
          <w:rFonts w:hint="eastAsia"/>
        </w:rPr>
        <w:t xml:space="preserve">필드값을 </w:t>
      </w:r>
      <w:r>
        <w:t xml:space="preserve">Student </w:t>
      </w:r>
      <w:r>
        <w:rPr>
          <w:rFonts w:hint="eastAsia"/>
        </w:rPr>
        <w:t xml:space="preserve">객체의 </w:t>
      </w:r>
      <w:r>
        <w:t xml:space="preserve">id </w:t>
      </w:r>
      <w:r>
        <w:rPr>
          <w:rFonts w:hint="eastAsia"/>
        </w:rPr>
        <w:t>속성에 대입해 달라는 것이다.</w:t>
      </w:r>
    </w:p>
    <w:p w14:paraId="664F8BBD" w14:textId="77777777" w:rsidR="00CD09D8" w:rsidRDefault="00CD09D8" w:rsidP="00414572"/>
    <w:p w14:paraId="4C26B0D2" w14:textId="75779469" w:rsidR="00CD09D8" w:rsidRDefault="00CD09D8" w:rsidP="00414572">
      <w:r>
        <w:rPr>
          <w:rFonts w:hint="eastAsia"/>
        </w:rPr>
        <w:t>따라서 노란색으로 칠한 부분을 빼먹으면,</w:t>
      </w:r>
      <w:r>
        <w:t xml:space="preserve"> </w:t>
      </w:r>
      <w:r>
        <w:rPr>
          <w:rFonts w:hint="eastAsia"/>
        </w:rPr>
        <w:t xml:space="preserve">새 레코드의 </w:t>
      </w:r>
      <w:r>
        <w:t xml:space="preserve">id </w:t>
      </w:r>
      <w:r>
        <w:rPr>
          <w:rFonts w:hint="eastAsia"/>
        </w:rPr>
        <w:t>필드값을 알기 어렵다.</w:t>
      </w:r>
    </w:p>
    <w:p w14:paraId="078580F3" w14:textId="3D8867DA" w:rsidR="00CD09D8" w:rsidRDefault="00CD09D8" w:rsidP="00414572">
      <w:r>
        <w:rPr>
          <w:rFonts w:hint="eastAsia"/>
        </w:rPr>
        <w:t xml:space="preserve">많은 레코드가 동시에 </w:t>
      </w:r>
      <w:r>
        <w:t xml:space="preserve">insert </w:t>
      </w:r>
      <w:r>
        <w:rPr>
          <w:rFonts w:hint="eastAsia"/>
        </w:rPr>
        <w:t xml:space="preserve">되는 경우에, </w:t>
      </w:r>
      <w:r w:rsidR="00A46D5D">
        <w:rPr>
          <w:rFonts w:hint="eastAsia"/>
        </w:rPr>
        <w:t xml:space="preserve">방금 전에 내가 </w:t>
      </w:r>
      <w:r w:rsidR="00A46D5D">
        <w:t xml:space="preserve">insert </w:t>
      </w:r>
      <w:r w:rsidR="00A46D5D">
        <w:rPr>
          <w:rFonts w:hint="eastAsia"/>
        </w:rPr>
        <w:t>한 레코드가 무엇인지 구별하기 어렵기 때문이다.</w:t>
      </w:r>
    </w:p>
    <w:p w14:paraId="6F891F5A" w14:textId="33C6A195" w:rsidR="00CD09D8" w:rsidRDefault="00CD09D8" w:rsidP="00414572"/>
    <w:p w14:paraId="50D5A7F2" w14:textId="36FCC4C0" w:rsidR="00CD09D8" w:rsidRDefault="00CD09D8" w:rsidP="00414572"/>
    <w:p w14:paraId="1A14D4CA" w14:textId="77777777" w:rsidR="00A46D5D" w:rsidRDefault="00A46D5D" w:rsidP="00414572"/>
    <w:p w14:paraId="4A369C19" w14:textId="77777777" w:rsidR="00CD09D8" w:rsidRDefault="00CD09D8" w:rsidP="00414572"/>
    <w:p w14:paraId="2B660F27" w14:textId="130ABFF3" w:rsidR="00CD09D8" w:rsidRDefault="00CD09D8" w:rsidP="00414572"/>
    <w:p w14:paraId="1E727FC8" w14:textId="77777777" w:rsidR="00CD09D8" w:rsidRDefault="00CD09D8" w:rsidP="00414572"/>
    <w:p w14:paraId="0FE5135E" w14:textId="5C2670E7" w:rsidR="00CD09D8" w:rsidRDefault="00CD09D8" w:rsidP="00414572"/>
    <w:p w14:paraId="49C63E89" w14:textId="77777777" w:rsidR="00CD09D8" w:rsidRDefault="00CD09D8" w:rsidP="00414572"/>
    <w:p w14:paraId="5184A928" w14:textId="77777777" w:rsidR="0064562F" w:rsidRDefault="0064562F" w:rsidP="00414572"/>
    <w:p w14:paraId="5F65C79D" w14:textId="77777777" w:rsidR="00F2377D" w:rsidRDefault="00F2377D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3DC28874" w14:textId="7E3AE15A" w:rsidR="00F2377D" w:rsidRDefault="00F2377D" w:rsidP="00F2377D">
      <w:pPr>
        <w:pStyle w:val="Heading2"/>
      </w:pPr>
      <w:bookmarkStart w:id="19" w:name="_Toc489024287"/>
      <w:r>
        <w:rPr>
          <w:rFonts w:hint="eastAsia"/>
        </w:rPr>
        <w:lastRenderedPageBreak/>
        <w:t>DepartmentMapper.java</w:t>
      </w:r>
      <w:bookmarkEnd w:id="19"/>
    </w:p>
    <w:p w14:paraId="33E42EBC" w14:textId="35DCE4B5" w:rsidR="00F2377D" w:rsidRDefault="00A3634D" w:rsidP="00A3634D">
      <w:pPr>
        <w:pStyle w:val="Heading3"/>
      </w:pPr>
      <w:r>
        <w:t>src/</w:t>
      </w:r>
      <w:r>
        <w:rPr>
          <w:rFonts w:hint="eastAsia"/>
        </w:rPr>
        <w:t>main/java/net/skhu/</w:t>
      </w:r>
      <w:r>
        <w:t>mapper/DepartmentMapper.java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3634D" w14:paraId="3B7ADF7B" w14:textId="77777777" w:rsidTr="00CC00DF">
        <w:tc>
          <w:tcPr>
            <w:tcW w:w="426" w:type="dxa"/>
          </w:tcPr>
          <w:p w14:paraId="3AD09754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F4A383F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D5CB4B6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88D6C48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247FC88B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53D53C9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2CC43750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E8AC41C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C927463" w14:textId="77777777" w:rsidR="00A3634D" w:rsidRDefault="00A3634D" w:rsidP="00A3634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0987CA84" w14:textId="77777777" w:rsidR="00A3634D" w:rsidRDefault="00A3634D" w:rsidP="00A3634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970E78B" w14:textId="77777777" w:rsidR="00A3634D" w:rsidRDefault="00A3634D" w:rsidP="00A3634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3B6FA52D" w14:textId="77777777" w:rsidR="00A3634D" w:rsidRDefault="00A3634D" w:rsidP="00A3634D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67ABA14A" w14:textId="03DCE083" w:rsidR="00A3634D" w:rsidRPr="00185935" w:rsidRDefault="00A3634D" w:rsidP="00A3634D">
            <w:pPr>
              <w:pStyle w:val="a1"/>
            </w:pPr>
          </w:p>
        </w:tc>
        <w:tc>
          <w:tcPr>
            <w:tcW w:w="10631" w:type="dxa"/>
          </w:tcPr>
          <w:p w14:paraId="165A10CF" w14:textId="77777777" w:rsidR="00A3634D" w:rsidRDefault="00A3634D" w:rsidP="00A3634D">
            <w:pPr>
              <w:pStyle w:val="a1"/>
            </w:pPr>
            <w:r>
              <w:rPr>
                <w:color w:val="7F0055"/>
              </w:rPr>
              <w:t>package</w:t>
            </w:r>
            <w:r>
              <w:rPr>
                <w:color w:val="000000"/>
              </w:rPr>
              <w:t xml:space="preserve"> net.skhu.mapper;</w:t>
            </w:r>
          </w:p>
          <w:p w14:paraId="18438B4D" w14:textId="77777777" w:rsidR="00A3634D" w:rsidRDefault="00A3634D" w:rsidP="00A3634D">
            <w:pPr>
              <w:pStyle w:val="a1"/>
            </w:pPr>
          </w:p>
          <w:p w14:paraId="7243C1FE" w14:textId="77777777" w:rsidR="00A3634D" w:rsidRDefault="00A3634D" w:rsidP="00A363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2C760FE1" w14:textId="77777777" w:rsidR="00A3634D" w:rsidRDefault="00A3634D" w:rsidP="00A3634D">
            <w:pPr>
              <w:pStyle w:val="a1"/>
            </w:pPr>
          </w:p>
          <w:p w14:paraId="484C0613" w14:textId="77777777" w:rsidR="00A3634D" w:rsidRDefault="00A3634D" w:rsidP="00A363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org.apache.ibatis.annotations.Mapper;</w:t>
            </w:r>
          </w:p>
          <w:p w14:paraId="2791F0DA" w14:textId="77777777" w:rsidR="00A3634D" w:rsidRDefault="00A3634D" w:rsidP="00A3634D">
            <w:pPr>
              <w:pStyle w:val="a1"/>
            </w:pPr>
          </w:p>
          <w:p w14:paraId="24D1AEE4" w14:textId="77777777" w:rsidR="00A3634D" w:rsidRDefault="00A3634D" w:rsidP="00A3634D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net.skhu.dto.Department;</w:t>
            </w:r>
          </w:p>
          <w:p w14:paraId="1B2F368C" w14:textId="77777777" w:rsidR="00A3634D" w:rsidRDefault="00A3634D" w:rsidP="00A3634D">
            <w:pPr>
              <w:pStyle w:val="a1"/>
            </w:pPr>
          </w:p>
          <w:p w14:paraId="7D4C6AE7" w14:textId="77777777" w:rsidR="00A3634D" w:rsidRDefault="00A3634D" w:rsidP="00A3634D">
            <w:pPr>
              <w:pStyle w:val="a1"/>
            </w:pPr>
            <w:r>
              <w:rPr>
                <w:color w:val="646464"/>
              </w:rPr>
              <w:t>@Mapper</w:t>
            </w:r>
          </w:p>
          <w:p w14:paraId="77AE1C25" w14:textId="77777777" w:rsidR="00A3634D" w:rsidRDefault="00A3634D" w:rsidP="00A3634D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interface</w:t>
            </w:r>
            <w:r>
              <w:rPr>
                <w:color w:val="000000"/>
              </w:rPr>
              <w:t xml:space="preserve"> DepartmentMapper {</w:t>
            </w:r>
          </w:p>
          <w:p w14:paraId="6D7ABDEF" w14:textId="77777777" w:rsidR="00A3634D" w:rsidRDefault="00A3634D" w:rsidP="00A3634D">
            <w:pPr>
              <w:pStyle w:val="a1"/>
            </w:pPr>
            <w:r>
              <w:rPr>
                <w:color w:val="000000"/>
              </w:rPr>
              <w:t xml:space="preserve">    List&lt;Department&gt; findAll();</w:t>
            </w:r>
          </w:p>
          <w:p w14:paraId="18D57BD4" w14:textId="77777777" w:rsidR="00A3634D" w:rsidRDefault="00A3634D" w:rsidP="00A3634D">
            <w:pPr>
              <w:pStyle w:val="a1"/>
            </w:pPr>
            <w:r>
              <w:rPr>
                <w:color w:val="000000"/>
              </w:rPr>
              <w:t>}</w:t>
            </w:r>
          </w:p>
          <w:p w14:paraId="3E577045" w14:textId="77777777" w:rsidR="00A3634D" w:rsidRDefault="00A3634D" w:rsidP="00A3634D">
            <w:pPr>
              <w:pStyle w:val="a1"/>
            </w:pPr>
          </w:p>
        </w:tc>
      </w:tr>
    </w:tbl>
    <w:p w14:paraId="763EB8C3" w14:textId="77777777" w:rsidR="00A3634D" w:rsidRPr="00F2377D" w:rsidRDefault="00A3634D" w:rsidP="00F2377D"/>
    <w:p w14:paraId="748EBBED" w14:textId="36BE9A73" w:rsidR="009944C9" w:rsidRDefault="009944C9" w:rsidP="00414572"/>
    <w:p w14:paraId="4937FEC6" w14:textId="08BC670D" w:rsidR="00A3634D" w:rsidRDefault="00A3634D" w:rsidP="00414572"/>
    <w:p w14:paraId="3ECA20A2" w14:textId="253BE37D" w:rsidR="00A3634D" w:rsidRDefault="00A3634D" w:rsidP="00A3634D">
      <w:pPr>
        <w:pStyle w:val="Heading2"/>
      </w:pPr>
      <w:bookmarkStart w:id="20" w:name="_Toc489024288"/>
      <w:r>
        <w:rPr>
          <w:rFonts w:hint="eastAsia"/>
        </w:rPr>
        <w:t>DepartmentMapper.xml</w:t>
      </w:r>
      <w:bookmarkEnd w:id="20"/>
    </w:p>
    <w:p w14:paraId="1F9165F4" w14:textId="23694383" w:rsidR="00A3634D" w:rsidRDefault="00A3634D" w:rsidP="00A3634D">
      <w:pPr>
        <w:pStyle w:val="Heading3"/>
      </w:pPr>
      <w:r>
        <w:t>src/</w:t>
      </w:r>
      <w:r>
        <w:rPr>
          <w:rFonts w:hint="eastAsia"/>
        </w:rPr>
        <w:t>main/java/net/skhu/</w:t>
      </w:r>
      <w:r>
        <w:t>mapper/DepartmentMapper.xml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A3634D" w14:paraId="77C88F0E" w14:textId="77777777" w:rsidTr="00CC00DF">
        <w:tc>
          <w:tcPr>
            <w:tcW w:w="426" w:type="dxa"/>
          </w:tcPr>
          <w:p w14:paraId="5B6C96DC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FE46453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27E9C9FA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4EF63F2E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57E2ACDD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E0E7C5E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7CC5F311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510AD9F9" w14:textId="77777777" w:rsidR="00A3634D" w:rsidRPr="00185935" w:rsidRDefault="00A3634D" w:rsidP="00A3634D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2858F69B" w14:textId="77777777" w:rsidR="00A3634D" w:rsidRDefault="00A3634D" w:rsidP="00A3634D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77F96748" w14:textId="77777777" w:rsidR="00A3634D" w:rsidRDefault="00A3634D" w:rsidP="00A3634D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5FC203B" w14:textId="77777777" w:rsidR="00A3634D" w:rsidRDefault="00A3634D" w:rsidP="00A3634D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539DE7E1" w14:textId="2521A58D" w:rsidR="00A3634D" w:rsidRPr="00185935" w:rsidRDefault="00A3634D" w:rsidP="00A3634D">
            <w:pPr>
              <w:pStyle w:val="a1"/>
            </w:pPr>
          </w:p>
        </w:tc>
        <w:tc>
          <w:tcPr>
            <w:tcW w:w="10631" w:type="dxa"/>
          </w:tcPr>
          <w:p w14:paraId="18A7A10F" w14:textId="77777777" w:rsidR="00A3634D" w:rsidRDefault="00A3634D" w:rsidP="00A3634D">
            <w:pPr>
              <w:pStyle w:val="a1"/>
            </w:pPr>
            <w:r>
              <w:rPr>
                <w:color w:val="008080"/>
              </w:rPr>
              <w:t>&lt;?</w:t>
            </w:r>
            <w:r>
              <w:rPr>
                <w:color w:val="3F7F7F"/>
              </w:rPr>
              <w:t>xml</w:t>
            </w:r>
            <w:r>
              <w:t xml:space="preserve"> </w:t>
            </w:r>
            <w:r>
              <w:rPr>
                <w:color w:val="7F007F"/>
              </w:rPr>
              <w:t>version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"1.0"</w:t>
            </w:r>
            <w:r>
              <w:t xml:space="preserve"> </w:t>
            </w:r>
            <w:r>
              <w:rPr>
                <w:color w:val="7F007F"/>
              </w:rPr>
              <w:t>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t xml:space="preserve"> </w:t>
            </w:r>
            <w:r>
              <w:rPr>
                <w:color w:val="008080"/>
              </w:rPr>
              <w:t>?&gt;</w:t>
            </w:r>
          </w:p>
          <w:p w14:paraId="71DA717F" w14:textId="4D2BA8E7" w:rsidR="00A3634D" w:rsidRDefault="00A3634D" w:rsidP="00A3634D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mapper</w:t>
            </w:r>
            <w:r>
              <w:t xml:space="preserve"> </w:t>
            </w:r>
            <w:r>
              <w:rPr>
                <w:color w:val="808080"/>
              </w:rPr>
              <w:t>PUBLIC</w:t>
            </w:r>
            <w:r>
              <w:t xml:space="preserve"> </w:t>
            </w:r>
            <w:r>
              <w:rPr>
                <w:color w:val="008080"/>
              </w:rPr>
              <w:t>"-//</w:t>
            </w:r>
            <w:r w:rsidR="00BC7FFB">
              <w:rPr>
                <w:color w:val="008080"/>
              </w:rPr>
              <w:t>mybatis</w:t>
            </w:r>
            <w:r>
              <w:rPr>
                <w:color w:val="008080"/>
              </w:rPr>
              <w:t>.org//DTD Mapper 3.0//EN"</w:t>
            </w:r>
          </w:p>
          <w:p w14:paraId="6441060D" w14:textId="066614F9" w:rsidR="00A3634D" w:rsidRDefault="00A3634D" w:rsidP="00A3634D">
            <w:pPr>
              <w:pStyle w:val="a1"/>
            </w:pPr>
            <w:r>
              <w:t xml:space="preserve">             </w:t>
            </w:r>
            <w:r>
              <w:rPr>
                <w:color w:val="3F7F5F"/>
              </w:rPr>
              <w:t>"http://</w:t>
            </w:r>
            <w:r w:rsidR="00BC7FFB">
              <w:rPr>
                <w:color w:val="3F7F5F"/>
              </w:rPr>
              <w:t>mybatis</w:t>
            </w:r>
            <w:r>
              <w:rPr>
                <w:color w:val="3F7F5F"/>
              </w:rPr>
              <w:t>.org/dtd/</w:t>
            </w:r>
            <w:r w:rsidR="00BC7FFB">
              <w:rPr>
                <w:color w:val="3F7F5F"/>
              </w:rPr>
              <w:t>mybatis</w:t>
            </w:r>
            <w:r>
              <w:rPr>
                <w:color w:val="3F7F5F"/>
              </w:rPr>
              <w:t>-3-mapper.dtd"</w:t>
            </w:r>
            <w:r>
              <w:rPr>
                <w:color w:val="008080"/>
              </w:rPr>
              <w:t>&gt;</w:t>
            </w:r>
          </w:p>
          <w:p w14:paraId="2D9216BC" w14:textId="77777777" w:rsidR="00A3634D" w:rsidRDefault="00A3634D" w:rsidP="00A3634D">
            <w:pPr>
              <w:pStyle w:val="a1"/>
            </w:pPr>
          </w:p>
          <w:p w14:paraId="587F075B" w14:textId="77777777" w:rsidR="00A3634D" w:rsidRDefault="00A3634D" w:rsidP="00A3634D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mapper</w:t>
            </w:r>
            <w:r>
              <w:t xml:space="preserve"> </w:t>
            </w:r>
            <w:r>
              <w:rPr>
                <w:color w:val="7F007F"/>
              </w:rPr>
              <w:t>namespace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"net.skhu.mapper.DepartmentMapper"</w:t>
            </w:r>
            <w:r>
              <w:rPr>
                <w:color w:val="008080"/>
              </w:rPr>
              <w:t>&gt;</w:t>
            </w:r>
          </w:p>
          <w:p w14:paraId="1C4A1ED4" w14:textId="77777777" w:rsidR="00A3634D" w:rsidRDefault="00A3634D" w:rsidP="00A3634D">
            <w:pPr>
              <w:pStyle w:val="a1"/>
            </w:pPr>
          </w:p>
          <w:p w14:paraId="628D6CA7" w14:textId="77777777" w:rsidR="00A3634D" w:rsidRDefault="00A3634D" w:rsidP="00A3634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select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"findAll"</w:t>
            </w:r>
            <w:r>
              <w:t xml:space="preserve"> </w:t>
            </w:r>
            <w:r>
              <w:rPr>
                <w:color w:val="7F007F"/>
              </w:rPr>
              <w:t>resultType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"Department"</w:t>
            </w:r>
            <w:r>
              <w:rPr>
                <w:color w:val="008080"/>
              </w:rPr>
              <w:t>&gt;</w:t>
            </w:r>
          </w:p>
          <w:p w14:paraId="668E2100" w14:textId="77777777" w:rsidR="00A3634D" w:rsidRDefault="00A3634D" w:rsidP="00A3634D">
            <w:pPr>
              <w:pStyle w:val="a1"/>
            </w:pPr>
            <w:r>
              <w:rPr>
                <w:color w:val="000000"/>
              </w:rPr>
              <w:t xml:space="preserve">      SELECT * FROM Department</w:t>
            </w:r>
          </w:p>
          <w:p w14:paraId="7594F123" w14:textId="77777777" w:rsidR="00A3634D" w:rsidRDefault="00A3634D" w:rsidP="00A3634D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select</w:t>
            </w:r>
            <w:r>
              <w:rPr>
                <w:color w:val="008080"/>
              </w:rPr>
              <w:t>&gt;</w:t>
            </w:r>
          </w:p>
          <w:p w14:paraId="6DF3BA62" w14:textId="77777777" w:rsidR="00A3634D" w:rsidRDefault="00A3634D" w:rsidP="00A3634D">
            <w:pPr>
              <w:pStyle w:val="a1"/>
            </w:pPr>
          </w:p>
          <w:p w14:paraId="3A422661" w14:textId="77777777" w:rsidR="00A3634D" w:rsidRDefault="00A3634D" w:rsidP="00A3634D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mapper</w:t>
            </w:r>
            <w:r>
              <w:rPr>
                <w:color w:val="008080"/>
              </w:rPr>
              <w:t>&gt;</w:t>
            </w:r>
          </w:p>
          <w:p w14:paraId="6BD57A7A" w14:textId="77777777" w:rsidR="00A3634D" w:rsidRPr="00A3634D" w:rsidRDefault="00A3634D" w:rsidP="00A3634D">
            <w:pPr>
              <w:pStyle w:val="a1"/>
            </w:pPr>
          </w:p>
        </w:tc>
      </w:tr>
    </w:tbl>
    <w:p w14:paraId="184FBA01" w14:textId="77777777" w:rsidR="00A3634D" w:rsidRPr="00A3634D" w:rsidRDefault="00A3634D" w:rsidP="00A3634D"/>
    <w:p w14:paraId="05930356" w14:textId="77777777" w:rsidR="00A3634D" w:rsidRPr="00A3634D" w:rsidRDefault="00A3634D" w:rsidP="00A3634D"/>
    <w:p w14:paraId="67F4C4F2" w14:textId="77777777" w:rsidR="00E346F4" w:rsidRDefault="00E346F4" w:rsidP="00414572"/>
    <w:p w14:paraId="73B71278" w14:textId="3F88096D" w:rsidR="00EF190F" w:rsidRDefault="00EF190F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5ABA0966" w14:textId="566C7E0F" w:rsidR="00E05A18" w:rsidRDefault="00E05A18" w:rsidP="00E05A18">
      <w:pPr>
        <w:pStyle w:val="Heading1"/>
      </w:pPr>
      <w:bookmarkStart w:id="21" w:name="_Toc489024289"/>
      <w:r>
        <w:rPr>
          <w:rFonts w:hint="eastAsia"/>
        </w:rPr>
        <w:lastRenderedPageBreak/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21"/>
    </w:p>
    <w:p w14:paraId="60DE709D" w14:textId="5263B121" w:rsidR="00414572" w:rsidRDefault="00EF190F" w:rsidP="00EF190F">
      <w:pPr>
        <w:pStyle w:val="Heading2"/>
      </w:pPr>
      <w:bookmarkStart w:id="22" w:name="_Toc489024290"/>
      <w:r>
        <w:rPr>
          <w:rFonts w:hint="eastAsia"/>
        </w:rPr>
        <w:t>StudentController</w:t>
      </w:r>
      <w:bookmarkEnd w:id="22"/>
    </w:p>
    <w:p w14:paraId="558F2FD4" w14:textId="2AF8C917" w:rsidR="006B50D6" w:rsidRDefault="006B50D6" w:rsidP="006B50D6">
      <w:pPr>
        <w:pStyle w:val="Heading3"/>
      </w:pPr>
      <w:r>
        <w:t>src/main/java/net/skhu/controller/StudentController.java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F37EB" w14:paraId="5E116B33" w14:textId="77777777" w:rsidTr="007F37EB">
        <w:tc>
          <w:tcPr>
            <w:tcW w:w="426" w:type="dxa"/>
          </w:tcPr>
          <w:p w14:paraId="151F58B9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6E9B771D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5D357F6E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68668E61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170FCE6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26A2DF58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15EFA00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43A9B355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0519BD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5D490C0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6C1E314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47313B20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46B611B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1D18FB0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6F822B5A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6FC6026B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1A57C44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34117F95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1E583BEA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39FF501B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12B0FC52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2ACC877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0375CA7C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8E599E3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7B4D850F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67F68A5B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7826B34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FB88C0C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65E19FDE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1BBEFD10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08FF1A7E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3DA818C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74CB95A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139488A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DA0AF5F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2874B62A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207D3D4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7FA3B1D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5EA6D0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4D65A359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4F386632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41B5765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6989A9D7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61458CD2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44384DD3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3F0E62F5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25F71989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139B7005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4D251BB9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23A572FB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1D38DACE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292EDF9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52</w:t>
            </w:r>
          </w:p>
          <w:p w14:paraId="064453AA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53</w:t>
            </w:r>
          </w:p>
          <w:p w14:paraId="064A4FE4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54</w:t>
            </w:r>
          </w:p>
          <w:p w14:paraId="6BE79AF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55</w:t>
            </w:r>
          </w:p>
          <w:p w14:paraId="2F30FE53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56</w:t>
            </w:r>
          </w:p>
          <w:p w14:paraId="05999517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57</w:t>
            </w:r>
          </w:p>
          <w:p w14:paraId="6FF94C2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58</w:t>
            </w:r>
          </w:p>
          <w:p w14:paraId="49EB41DE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59</w:t>
            </w:r>
          </w:p>
          <w:p w14:paraId="614AC96C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60</w:t>
            </w:r>
          </w:p>
          <w:p w14:paraId="0D1E240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61</w:t>
            </w:r>
          </w:p>
          <w:p w14:paraId="5858FAAE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62</w:t>
            </w:r>
          </w:p>
          <w:p w14:paraId="6895D2C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63</w:t>
            </w:r>
          </w:p>
          <w:p w14:paraId="56C3256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lastRenderedPageBreak/>
              <w:t>64</w:t>
            </w:r>
          </w:p>
          <w:p w14:paraId="177DF054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65</w:t>
            </w:r>
          </w:p>
          <w:p w14:paraId="5579842E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66</w:t>
            </w:r>
          </w:p>
          <w:p w14:paraId="5A0A6DEC" w14:textId="15FAD722" w:rsidR="007F37EB" w:rsidRPr="00185935" w:rsidRDefault="007F37EB" w:rsidP="007F37EB">
            <w:pPr>
              <w:pStyle w:val="a1"/>
            </w:pPr>
          </w:p>
        </w:tc>
        <w:tc>
          <w:tcPr>
            <w:tcW w:w="10631" w:type="dxa"/>
          </w:tcPr>
          <w:p w14:paraId="01934736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lastRenderedPageBreak/>
              <w:t>package</w:t>
            </w:r>
            <w:r>
              <w:rPr>
                <w:color w:val="000000"/>
              </w:rPr>
              <w:t xml:space="preserve"> net.skhu.controller;</w:t>
            </w:r>
          </w:p>
          <w:p w14:paraId="0A1F8670" w14:textId="77777777" w:rsidR="007F37EB" w:rsidRDefault="007F37EB" w:rsidP="007F37EB">
            <w:pPr>
              <w:pStyle w:val="a1"/>
            </w:pPr>
          </w:p>
          <w:p w14:paraId="7675236B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java.util.List;</w:t>
            </w:r>
          </w:p>
          <w:p w14:paraId="06DCB613" w14:textId="77777777" w:rsidR="007F37EB" w:rsidRDefault="007F37EB" w:rsidP="007F37EB">
            <w:pPr>
              <w:pStyle w:val="a1"/>
            </w:pPr>
          </w:p>
          <w:p w14:paraId="5C41ABE0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org.springframework.beans.factory.annotation.Autowired;</w:t>
            </w:r>
          </w:p>
          <w:p w14:paraId="5E6B9A52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org.springframework.stereotype.Controller;</w:t>
            </w:r>
          </w:p>
          <w:p w14:paraId="610C35D8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org.springframework.ui.Model;</w:t>
            </w:r>
          </w:p>
          <w:p w14:paraId="2C7A9B8D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org.springframework.web.bind.annotation.RequestMapping;</w:t>
            </w:r>
          </w:p>
          <w:p w14:paraId="76AE4244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org.springframework.web.bind.annotation.RequestMethod;</w:t>
            </w:r>
          </w:p>
          <w:p w14:paraId="163126F0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org.springframework.web.bind.annotation.RequestParam;</w:t>
            </w:r>
          </w:p>
          <w:p w14:paraId="76AF7EF4" w14:textId="77777777" w:rsidR="007F37EB" w:rsidRDefault="007F37EB" w:rsidP="007F37EB">
            <w:pPr>
              <w:pStyle w:val="a1"/>
            </w:pPr>
          </w:p>
          <w:p w14:paraId="45A65891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net.skhu.dto.Department;</w:t>
            </w:r>
          </w:p>
          <w:p w14:paraId="19A08B52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net.skhu.dto.Student;</w:t>
            </w:r>
          </w:p>
          <w:p w14:paraId="3F0D77B2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net.skhu.mapper.DepartmentMapper;</w:t>
            </w:r>
          </w:p>
          <w:p w14:paraId="02B5B645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import</w:t>
            </w:r>
            <w:r>
              <w:rPr>
                <w:color w:val="000000"/>
              </w:rPr>
              <w:t xml:space="preserve"> net.skhu.mapper.StudentMapper;</w:t>
            </w:r>
          </w:p>
          <w:p w14:paraId="101E16F0" w14:textId="77777777" w:rsidR="007F37EB" w:rsidRDefault="007F37EB" w:rsidP="007F37EB">
            <w:pPr>
              <w:pStyle w:val="a1"/>
            </w:pPr>
          </w:p>
          <w:p w14:paraId="6D62AC8F" w14:textId="77777777" w:rsidR="007F37EB" w:rsidRDefault="007F37EB" w:rsidP="007F37EB">
            <w:pPr>
              <w:pStyle w:val="a1"/>
            </w:pPr>
            <w:r>
              <w:rPr>
                <w:color w:val="646464"/>
              </w:rPr>
              <w:t>@Controller</w:t>
            </w:r>
          </w:p>
          <w:p w14:paraId="7D82E3B4" w14:textId="77777777" w:rsidR="007F37EB" w:rsidRDefault="007F37EB" w:rsidP="007F37EB">
            <w:pPr>
              <w:pStyle w:val="a1"/>
            </w:pPr>
            <w:r>
              <w:rPr>
                <w:color w:val="646464"/>
              </w:rPr>
              <w:t>@RequestMapping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"/student"</w:t>
            </w:r>
            <w:r>
              <w:rPr>
                <w:color w:val="000000"/>
              </w:rPr>
              <w:t>)</w:t>
            </w:r>
          </w:p>
          <w:p w14:paraId="2166770A" w14:textId="77777777" w:rsidR="007F37EB" w:rsidRDefault="007F37EB" w:rsidP="007F37EB">
            <w:pPr>
              <w:pStyle w:val="a1"/>
            </w:pP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color w:val="7F0055"/>
              </w:rPr>
              <w:t>class</w:t>
            </w:r>
            <w:r>
              <w:rPr>
                <w:color w:val="000000"/>
              </w:rPr>
              <w:t xml:space="preserve"> StudentController {</w:t>
            </w:r>
          </w:p>
          <w:p w14:paraId="72F17DD7" w14:textId="77777777" w:rsidR="007F37EB" w:rsidRDefault="007F37EB" w:rsidP="007F37EB">
            <w:pPr>
              <w:pStyle w:val="a1"/>
            </w:pPr>
          </w:p>
          <w:p w14:paraId="35759EB0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@Autowired</w:t>
            </w:r>
            <w:r>
              <w:rPr>
                <w:color w:val="000000"/>
              </w:rPr>
              <w:t xml:space="preserve"> StudentMapper </w:t>
            </w:r>
            <w:r>
              <w:rPr>
                <w:color w:val="0000C0"/>
              </w:rPr>
              <w:t>studentMapper</w:t>
            </w:r>
            <w:r>
              <w:rPr>
                <w:color w:val="000000"/>
              </w:rPr>
              <w:t>;</w:t>
            </w:r>
          </w:p>
          <w:p w14:paraId="7C5589E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@Autowired</w:t>
            </w:r>
            <w:r>
              <w:rPr>
                <w:color w:val="000000"/>
              </w:rPr>
              <w:t xml:space="preserve"> DepartmentMapper </w:t>
            </w:r>
            <w:r>
              <w:rPr>
                <w:color w:val="0000C0"/>
              </w:rPr>
              <w:t>departmentMapper</w:t>
            </w:r>
            <w:r>
              <w:rPr>
                <w:color w:val="000000"/>
              </w:rPr>
              <w:t>;</w:t>
            </w:r>
          </w:p>
          <w:p w14:paraId="78980CBA" w14:textId="77777777" w:rsidR="007F37EB" w:rsidRDefault="007F37EB" w:rsidP="007F37EB">
            <w:pPr>
              <w:pStyle w:val="a1"/>
            </w:pPr>
          </w:p>
          <w:p w14:paraId="7C2D233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@RequestMapping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"list"</w:t>
            </w:r>
            <w:r>
              <w:rPr>
                <w:color w:val="000000"/>
              </w:rPr>
              <w:t>)</w:t>
            </w:r>
          </w:p>
          <w:p w14:paraId="6AAC1718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list(Model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) {</w:t>
            </w:r>
          </w:p>
          <w:p w14:paraId="66FEDD24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List&lt;Student&gt; </w:t>
            </w:r>
            <w:r>
              <w:rPr>
                <w:color w:val="6A3E3E"/>
              </w:rPr>
              <w:t>students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studentMapper</w:t>
            </w:r>
            <w:r>
              <w:rPr>
                <w:color w:val="000000"/>
              </w:rPr>
              <w:t>.findAll();</w:t>
            </w:r>
          </w:p>
          <w:p w14:paraId="5A769DB8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"students"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students</w:t>
            </w:r>
            <w:r>
              <w:rPr>
                <w:color w:val="000000"/>
              </w:rPr>
              <w:t>);</w:t>
            </w:r>
          </w:p>
          <w:p w14:paraId="138D8E6A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"student/list"</w:t>
            </w:r>
            <w:r>
              <w:rPr>
                <w:color w:val="000000"/>
              </w:rPr>
              <w:t>;</w:t>
            </w:r>
          </w:p>
          <w:p w14:paraId="389D2192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7F1DA631" w14:textId="77777777" w:rsidR="007F37EB" w:rsidRDefault="007F37EB" w:rsidP="007F37EB">
            <w:pPr>
              <w:pStyle w:val="a1"/>
            </w:pPr>
          </w:p>
          <w:p w14:paraId="2F7DA2E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@RequestMapping</w:t>
            </w:r>
            <w:r>
              <w:rPr>
                <w:color w:val="000000"/>
              </w:rPr>
              <w:t>(value=</w:t>
            </w:r>
            <w:r>
              <w:rPr>
                <w:color w:val="2A00FF"/>
              </w:rPr>
              <w:t>"create"</w:t>
            </w:r>
            <w:r>
              <w:rPr>
                <w:color w:val="000000"/>
              </w:rPr>
              <w:t>, method=RequestMethod.</w:t>
            </w:r>
            <w:r>
              <w:rPr>
                <w:color w:val="0000C0"/>
              </w:rPr>
              <w:t>GET</w:t>
            </w:r>
            <w:r>
              <w:rPr>
                <w:color w:val="000000"/>
              </w:rPr>
              <w:t>)</w:t>
            </w:r>
          </w:p>
          <w:p w14:paraId="01E06B7E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create(Model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) {</w:t>
            </w:r>
          </w:p>
          <w:p w14:paraId="19886AE3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 xml:space="preserve"> = </w:t>
            </w:r>
            <w:r>
              <w:rPr>
                <w:color w:val="7F0055"/>
              </w:rPr>
              <w:t>new</w:t>
            </w:r>
            <w:r>
              <w:rPr>
                <w:color w:val="000000"/>
              </w:rPr>
              <w:t xml:space="preserve"> Student();</w:t>
            </w:r>
          </w:p>
          <w:p w14:paraId="21793D18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List&lt;Department&gt; </w:t>
            </w:r>
            <w:r>
              <w:rPr>
                <w:color w:val="6A3E3E"/>
              </w:rPr>
              <w:t>departments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departmentMapper</w:t>
            </w:r>
            <w:r>
              <w:rPr>
                <w:color w:val="000000"/>
              </w:rPr>
              <w:t>.findAll();</w:t>
            </w:r>
          </w:p>
          <w:p w14:paraId="432975C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"student"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2898CFCE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"departments"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departments</w:t>
            </w:r>
            <w:r>
              <w:rPr>
                <w:color w:val="000000"/>
              </w:rPr>
              <w:t>);</w:t>
            </w:r>
          </w:p>
          <w:p w14:paraId="0968CA43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"student/edit"</w:t>
            </w:r>
            <w:r>
              <w:rPr>
                <w:color w:val="000000"/>
              </w:rPr>
              <w:t>;</w:t>
            </w:r>
          </w:p>
          <w:p w14:paraId="14241734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479AD578" w14:textId="77777777" w:rsidR="007F37EB" w:rsidRDefault="007F37EB" w:rsidP="007F37EB">
            <w:pPr>
              <w:pStyle w:val="a1"/>
            </w:pPr>
          </w:p>
          <w:p w14:paraId="19FC438C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@RequestMapping</w:t>
            </w:r>
            <w:r>
              <w:rPr>
                <w:color w:val="000000"/>
              </w:rPr>
              <w:t>(value=</w:t>
            </w:r>
            <w:r>
              <w:rPr>
                <w:color w:val="2A00FF"/>
              </w:rPr>
              <w:t>"create"</w:t>
            </w:r>
            <w:r>
              <w:rPr>
                <w:color w:val="000000"/>
              </w:rPr>
              <w:t>, method=RequestMethod.</w:t>
            </w:r>
            <w:r>
              <w:rPr>
                <w:color w:val="0000C0"/>
              </w:rPr>
              <w:t>POST</w:t>
            </w:r>
            <w:r>
              <w:rPr>
                <w:color w:val="000000"/>
              </w:rPr>
              <w:t>)</w:t>
            </w:r>
          </w:p>
          <w:p w14:paraId="7DB81B5C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create(Model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 xml:space="preserve">, 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 {</w:t>
            </w:r>
          </w:p>
          <w:p w14:paraId="1AFE9FE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studentMapper</w:t>
            </w:r>
            <w:r>
              <w:rPr>
                <w:color w:val="000000"/>
              </w:rPr>
              <w:t>.insert(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3548D74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"redirect:list"</w:t>
            </w:r>
            <w:r>
              <w:rPr>
                <w:color w:val="000000"/>
              </w:rPr>
              <w:t>;</w:t>
            </w:r>
          </w:p>
          <w:p w14:paraId="4676A1E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02D9A65" w14:textId="77777777" w:rsidR="007F37EB" w:rsidRDefault="007F37EB" w:rsidP="007F37EB">
            <w:pPr>
              <w:pStyle w:val="a1"/>
            </w:pPr>
          </w:p>
          <w:p w14:paraId="0088E41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@RequestMapping</w:t>
            </w:r>
            <w:r>
              <w:rPr>
                <w:color w:val="000000"/>
              </w:rPr>
              <w:t>(value=</w:t>
            </w:r>
            <w:r>
              <w:rPr>
                <w:color w:val="2A00FF"/>
              </w:rPr>
              <w:t>"edit"</w:t>
            </w:r>
            <w:r>
              <w:rPr>
                <w:color w:val="000000"/>
              </w:rPr>
              <w:t>, method=RequestMethod.</w:t>
            </w:r>
            <w:r>
              <w:rPr>
                <w:color w:val="0000C0"/>
              </w:rPr>
              <w:t>GET</w:t>
            </w:r>
            <w:r>
              <w:rPr>
                <w:color w:val="000000"/>
              </w:rPr>
              <w:t>)</w:t>
            </w:r>
          </w:p>
          <w:p w14:paraId="1EA41B0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edit(Model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 xml:space="preserve">, </w:t>
            </w:r>
            <w:r>
              <w:rPr>
                <w:color w:val="646464"/>
              </w:rPr>
              <w:t>@RequestParam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 {</w:t>
            </w:r>
          </w:p>
          <w:p w14:paraId="18AEBED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studentMapper</w:t>
            </w:r>
            <w:r>
              <w:rPr>
                <w:color w:val="000000"/>
              </w:rPr>
              <w:t>.findOne(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  <w:p w14:paraId="02DCA394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List&lt;Department&gt; </w:t>
            </w:r>
            <w:r>
              <w:rPr>
                <w:color w:val="6A3E3E"/>
              </w:rPr>
              <w:t>departments</w:t>
            </w:r>
            <w:r>
              <w:rPr>
                <w:color w:val="000000"/>
              </w:rPr>
              <w:t xml:space="preserve"> = </w:t>
            </w:r>
            <w:r>
              <w:rPr>
                <w:color w:val="0000C0"/>
              </w:rPr>
              <w:t>departmentMapper</w:t>
            </w:r>
            <w:r>
              <w:rPr>
                <w:color w:val="000000"/>
              </w:rPr>
              <w:t>.findAll();</w:t>
            </w:r>
          </w:p>
          <w:p w14:paraId="657C0F96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"student"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636ED322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>.addAttribute(</w:t>
            </w:r>
            <w:r>
              <w:rPr>
                <w:color w:val="2A00FF"/>
              </w:rPr>
              <w:t>"departments"</w:t>
            </w:r>
            <w:r>
              <w:rPr>
                <w:color w:val="000000"/>
              </w:rPr>
              <w:t xml:space="preserve">, </w:t>
            </w:r>
            <w:r>
              <w:rPr>
                <w:color w:val="6A3E3E"/>
              </w:rPr>
              <w:t>departments</w:t>
            </w:r>
            <w:r>
              <w:rPr>
                <w:color w:val="000000"/>
              </w:rPr>
              <w:t>);</w:t>
            </w:r>
          </w:p>
          <w:p w14:paraId="2DA6AC26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"student/edit"</w:t>
            </w:r>
            <w:r>
              <w:rPr>
                <w:color w:val="000000"/>
              </w:rPr>
              <w:t>;</w:t>
            </w:r>
          </w:p>
          <w:p w14:paraId="6E26FDC0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68E1A7AF" w14:textId="77777777" w:rsidR="007F37EB" w:rsidRDefault="007F37EB" w:rsidP="007F37EB">
            <w:pPr>
              <w:pStyle w:val="a1"/>
            </w:pPr>
          </w:p>
          <w:p w14:paraId="33EAC502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@RequestMapping</w:t>
            </w:r>
            <w:r>
              <w:rPr>
                <w:color w:val="000000"/>
              </w:rPr>
              <w:t>(value=</w:t>
            </w:r>
            <w:r>
              <w:rPr>
                <w:color w:val="2A00FF"/>
              </w:rPr>
              <w:t>"edit"</w:t>
            </w:r>
            <w:r>
              <w:rPr>
                <w:color w:val="000000"/>
              </w:rPr>
              <w:t>, method=RequestMethod.</w:t>
            </w:r>
            <w:r>
              <w:rPr>
                <w:color w:val="0000C0"/>
              </w:rPr>
              <w:t>POST</w:t>
            </w:r>
            <w:r>
              <w:rPr>
                <w:color w:val="000000"/>
              </w:rPr>
              <w:t>)</w:t>
            </w:r>
          </w:p>
          <w:p w14:paraId="5094AECC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edit(Model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 xml:space="preserve">, Student 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 {</w:t>
            </w:r>
          </w:p>
          <w:p w14:paraId="7302B67A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studentMapper</w:t>
            </w:r>
            <w:r>
              <w:rPr>
                <w:color w:val="000000"/>
              </w:rPr>
              <w:t>.update(</w:t>
            </w:r>
            <w:r>
              <w:rPr>
                <w:color w:val="6A3E3E"/>
              </w:rPr>
              <w:t>student</w:t>
            </w:r>
            <w:r>
              <w:rPr>
                <w:color w:val="000000"/>
              </w:rPr>
              <w:t>);</w:t>
            </w:r>
          </w:p>
          <w:p w14:paraId="4A1F5583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"redirect:list"</w:t>
            </w:r>
            <w:r>
              <w:rPr>
                <w:color w:val="000000"/>
              </w:rPr>
              <w:t>;</w:t>
            </w:r>
          </w:p>
          <w:p w14:paraId="2F2071B6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0AB714E8" w14:textId="77777777" w:rsidR="007F37EB" w:rsidRDefault="007F37EB" w:rsidP="007F37EB">
            <w:pPr>
              <w:pStyle w:val="a1"/>
            </w:pPr>
          </w:p>
          <w:p w14:paraId="2CA9CE3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@RequestMapping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"delete"</w:t>
            </w:r>
            <w:r>
              <w:rPr>
                <w:color w:val="000000"/>
              </w:rPr>
              <w:t>)</w:t>
            </w:r>
          </w:p>
          <w:p w14:paraId="0957F357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public</w:t>
            </w:r>
            <w:r>
              <w:rPr>
                <w:color w:val="000000"/>
              </w:rPr>
              <w:t xml:space="preserve"> String delete(Model </w:t>
            </w:r>
            <w:r>
              <w:rPr>
                <w:color w:val="6A3E3E"/>
              </w:rPr>
              <w:t>model</w:t>
            </w:r>
            <w:r>
              <w:rPr>
                <w:color w:val="000000"/>
              </w:rPr>
              <w:t xml:space="preserve">, </w:t>
            </w:r>
            <w:r>
              <w:rPr>
                <w:color w:val="646464"/>
              </w:rPr>
              <w:t>@RequestParam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"id"</w:t>
            </w:r>
            <w:r>
              <w:rPr>
                <w:color w:val="000000"/>
              </w:rPr>
              <w:t xml:space="preserve">)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 {</w:t>
            </w:r>
          </w:p>
          <w:p w14:paraId="0E1EF34D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00C0"/>
              </w:rPr>
              <w:t>studentMapper</w:t>
            </w:r>
            <w:r>
              <w:rPr>
                <w:color w:val="000000"/>
              </w:rPr>
              <w:t>.delete(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  <w:p w14:paraId="5468884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lastRenderedPageBreak/>
              <w:t xml:space="preserve">        </w:t>
            </w:r>
            <w:r>
              <w:rPr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"redirect:list"</w:t>
            </w:r>
            <w:r>
              <w:rPr>
                <w:color w:val="000000"/>
              </w:rPr>
              <w:t>;</w:t>
            </w:r>
          </w:p>
          <w:p w14:paraId="49409ADA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}</w:t>
            </w:r>
          </w:p>
          <w:p w14:paraId="5D27E1E1" w14:textId="4E818A97" w:rsidR="007F37EB" w:rsidRDefault="007F37EB" w:rsidP="007F37EB">
            <w:pPr>
              <w:pStyle w:val="a1"/>
            </w:pPr>
            <w:r>
              <w:rPr>
                <w:color w:val="000000"/>
              </w:rPr>
              <w:t>}</w:t>
            </w:r>
          </w:p>
        </w:tc>
      </w:tr>
    </w:tbl>
    <w:p w14:paraId="44CB7C8F" w14:textId="09A17C65" w:rsidR="00EF190F" w:rsidRDefault="00EF190F" w:rsidP="00EF190F"/>
    <w:p w14:paraId="132DF4FA" w14:textId="6228D846" w:rsidR="0064562F" w:rsidRDefault="0064562F" w:rsidP="00EF190F"/>
    <w:p w14:paraId="229586E3" w14:textId="08D8A626" w:rsidR="0064562F" w:rsidRDefault="0064562F" w:rsidP="0064562F">
      <w:pPr>
        <w:pStyle w:val="a1"/>
      </w:pPr>
      <w:r>
        <w:rPr>
          <w:color w:val="646464"/>
        </w:rPr>
        <w:t>@Autowired</w:t>
      </w:r>
      <w:r>
        <w:rPr>
          <w:color w:val="000000"/>
        </w:rPr>
        <w:t xml:space="preserve"> StudentMapper </w:t>
      </w:r>
      <w:r>
        <w:rPr>
          <w:color w:val="0000C0"/>
        </w:rPr>
        <w:t>studentMapper</w:t>
      </w:r>
      <w:r>
        <w:rPr>
          <w:color w:val="000000"/>
        </w:rPr>
        <w:t>;</w:t>
      </w:r>
    </w:p>
    <w:p w14:paraId="7D8B5ED7" w14:textId="1006E2DB" w:rsidR="0064562F" w:rsidRDefault="0064562F" w:rsidP="0064562F">
      <w:r>
        <w:t xml:space="preserve"> </w:t>
      </w:r>
      <w:r>
        <w:rPr>
          <w:rFonts w:hint="eastAsia"/>
        </w:rPr>
        <w:t xml:space="preserve">   StudentMapper 인터페이스를 구현한 </w:t>
      </w:r>
      <w:r>
        <w:t xml:space="preserve">Java </w:t>
      </w:r>
      <w:r>
        <w:rPr>
          <w:rFonts w:hint="eastAsia"/>
        </w:rPr>
        <w:t xml:space="preserve">클래스를, </w:t>
      </w:r>
      <w:r>
        <w:t>mybatis spring</w:t>
      </w:r>
      <w:r>
        <w:rPr>
          <w:rFonts w:hint="eastAsia"/>
        </w:rPr>
        <w:t xml:space="preserve">이 자동으로 구현해 주고, </w:t>
      </w:r>
    </w:p>
    <w:p w14:paraId="500CD938" w14:textId="7C54DBD9" w:rsidR="0064562F" w:rsidRDefault="0064562F" w:rsidP="0064562F">
      <w:r>
        <w:t xml:space="preserve">    </w:t>
      </w:r>
      <w:r>
        <w:rPr>
          <w:rFonts w:hint="eastAsia"/>
        </w:rPr>
        <w:t xml:space="preserve">그 클래스의 객체를 한 개 생성하여, </w:t>
      </w:r>
      <w:r>
        <w:t xml:space="preserve">studentMapper </w:t>
      </w:r>
      <w:r>
        <w:rPr>
          <w:rFonts w:hint="eastAsia"/>
        </w:rPr>
        <w:t>멤버 변수에 자동으로 대입(</w:t>
      </w:r>
      <w:r>
        <w:t>autowired)</w:t>
      </w:r>
      <w:r>
        <w:rPr>
          <w:rFonts w:hint="eastAsia"/>
        </w:rPr>
        <w:t>해 준다.</w:t>
      </w:r>
    </w:p>
    <w:p w14:paraId="0B66A676" w14:textId="084F6207" w:rsidR="0064562F" w:rsidRDefault="0064562F" w:rsidP="0064562F"/>
    <w:p w14:paraId="687048C8" w14:textId="0F6AC6ED" w:rsidR="0064562F" w:rsidRDefault="0064562F" w:rsidP="0064562F">
      <w:r>
        <w:rPr>
          <w:rFonts w:hint="eastAsia"/>
        </w:rPr>
        <w:t xml:space="preserve">    그래서 </w:t>
      </w:r>
      <w:r>
        <w:t xml:space="preserve">studentMapper </w:t>
      </w:r>
      <w:r>
        <w:rPr>
          <w:rFonts w:hint="eastAsia"/>
        </w:rPr>
        <w:t>멤버 변수를 선언했을 뿐이고, 어떤 객체도 대입해 주지 않았지만,</w:t>
      </w:r>
    </w:p>
    <w:p w14:paraId="479E9DD4" w14:textId="4D81646E" w:rsidR="0064562F" w:rsidRDefault="0064562F" w:rsidP="0064562F">
      <w:r>
        <w:t xml:space="preserve">    mybatis spring</w:t>
      </w:r>
      <w:r>
        <w:rPr>
          <w:rFonts w:hint="eastAsia"/>
        </w:rPr>
        <w:t>이 자동으로 생성해준 객체가 이 멤버 변수에 자동으로 대입되어 있기 때문에</w:t>
      </w:r>
      <w:r>
        <w:t>,</w:t>
      </w:r>
    </w:p>
    <w:p w14:paraId="77F6BA22" w14:textId="5A331681" w:rsidR="0064562F" w:rsidRDefault="0064562F" w:rsidP="0064562F">
      <w:r>
        <w:t xml:space="preserve">    </w:t>
      </w:r>
      <w:r>
        <w:rPr>
          <w:rFonts w:hint="eastAsia"/>
        </w:rPr>
        <w:t>액션 메소드에서 이 객체를 사용할 수 있다.</w:t>
      </w:r>
    </w:p>
    <w:p w14:paraId="74F339D0" w14:textId="2773914B" w:rsidR="0064562F" w:rsidRDefault="0064562F" w:rsidP="0064562F"/>
    <w:p w14:paraId="1799B6FA" w14:textId="497D29B5" w:rsidR="0064562F" w:rsidRDefault="0064562F" w:rsidP="0064562F"/>
    <w:p w14:paraId="61B5DD9E" w14:textId="77777777" w:rsidR="0064562F" w:rsidRDefault="0064562F" w:rsidP="0064562F"/>
    <w:p w14:paraId="5363E960" w14:textId="6A658A02" w:rsidR="0064562F" w:rsidRDefault="0064562F" w:rsidP="0064562F">
      <w:r>
        <w:t xml:space="preserve">    </w:t>
      </w:r>
    </w:p>
    <w:p w14:paraId="66C24CC6" w14:textId="77777777" w:rsidR="0064562F" w:rsidRDefault="0064562F" w:rsidP="0064562F"/>
    <w:p w14:paraId="6FCE31F9" w14:textId="77777777" w:rsidR="007F37EB" w:rsidRPr="0064562F" w:rsidRDefault="007F37EB" w:rsidP="00EF190F"/>
    <w:p w14:paraId="33C2F240" w14:textId="1F78B795" w:rsidR="00EF190F" w:rsidRDefault="00EF190F" w:rsidP="00EF190F"/>
    <w:p w14:paraId="752796FB" w14:textId="73302A20" w:rsidR="00EF190F" w:rsidRDefault="00EF190F" w:rsidP="00EF190F"/>
    <w:p w14:paraId="19CCF148" w14:textId="7BBA7D0D" w:rsidR="003D18E0" w:rsidRPr="0064562F" w:rsidRDefault="003D18E0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8327C5" w14:textId="7CC302AE" w:rsidR="00E05A18" w:rsidRDefault="00E05A18" w:rsidP="00E05A18">
      <w:pPr>
        <w:pStyle w:val="Heading1"/>
      </w:pPr>
      <w:bookmarkStart w:id="23" w:name="_Toc489024291"/>
      <w:r>
        <w:rPr>
          <w:rFonts w:hint="eastAsia"/>
        </w:rPr>
        <w:lastRenderedPageBreak/>
        <w:t>뷰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23"/>
    </w:p>
    <w:p w14:paraId="3C5C51E3" w14:textId="75EEAE2F" w:rsidR="00EF190F" w:rsidRDefault="003D18E0" w:rsidP="003D18E0">
      <w:pPr>
        <w:pStyle w:val="Heading2"/>
      </w:pPr>
      <w:bookmarkStart w:id="24" w:name="_Toc489024292"/>
      <w:r>
        <w:rPr>
          <w:rFonts w:hint="eastAsia"/>
        </w:rPr>
        <w:t>student/list.jsp</w:t>
      </w:r>
      <w:bookmarkEnd w:id="24"/>
    </w:p>
    <w:p w14:paraId="609D30B7" w14:textId="76BCE3F5" w:rsidR="007F37EB" w:rsidRPr="007F37EB" w:rsidRDefault="007F37EB" w:rsidP="007F37EB">
      <w:pPr>
        <w:pStyle w:val="Heading3"/>
      </w:pPr>
      <w:r>
        <w:t>src/main/webapp/WEB-INF/views/student/list.jsp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D18E0" w:rsidRPr="00E5543B" w14:paraId="0FAEAD8F" w14:textId="77777777" w:rsidTr="00780EAA">
        <w:tc>
          <w:tcPr>
            <w:tcW w:w="426" w:type="dxa"/>
          </w:tcPr>
          <w:p w14:paraId="3026EEE8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60A80B21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29BFCA74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3DC69956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06F53FE1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09A040BB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63DFFCEE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22F71CBD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7D16562C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9</w:t>
            </w:r>
          </w:p>
          <w:p w14:paraId="5CF4DC2E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10</w:t>
            </w:r>
          </w:p>
          <w:p w14:paraId="38AFB6D7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11</w:t>
            </w:r>
          </w:p>
          <w:p w14:paraId="48061FAF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12</w:t>
            </w:r>
          </w:p>
          <w:p w14:paraId="2DFA64A7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13</w:t>
            </w:r>
          </w:p>
          <w:p w14:paraId="79F4199B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14</w:t>
            </w:r>
          </w:p>
          <w:p w14:paraId="24873F54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15</w:t>
            </w:r>
          </w:p>
          <w:p w14:paraId="73954245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16</w:t>
            </w:r>
          </w:p>
          <w:p w14:paraId="401C3938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17</w:t>
            </w:r>
          </w:p>
          <w:p w14:paraId="15CBDF68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18</w:t>
            </w:r>
          </w:p>
          <w:p w14:paraId="494645E3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19</w:t>
            </w:r>
          </w:p>
          <w:p w14:paraId="27F3FCA5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20</w:t>
            </w:r>
          </w:p>
          <w:p w14:paraId="562FFDFD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21</w:t>
            </w:r>
          </w:p>
          <w:p w14:paraId="0A2FA7A8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22</w:t>
            </w:r>
          </w:p>
          <w:p w14:paraId="613F9C37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23</w:t>
            </w:r>
          </w:p>
          <w:p w14:paraId="6058CF0F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24</w:t>
            </w:r>
          </w:p>
          <w:p w14:paraId="4A0C4D90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25</w:t>
            </w:r>
          </w:p>
          <w:p w14:paraId="5508625B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26</w:t>
            </w:r>
          </w:p>
          <w:p w14:paraId="3DB21D1E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27</w:t>
            </w:r>
          </w:p>
          <w:p w14:paraId="7513DC7D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28</w:t>
            </w:r>
          </w:p>
          <w:p w14:paraId="15FEAA63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29</w:t>
            </w:r>
          </w:p>
          <w:p w14:paraId="65DB5EEC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30</w:t>
            </w:r>
          </w:p>
          <w:p w14:paraId="2BD55E19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31</w:t>
            </w:r>
          </w:p>
          <w:p w14:paraId="3387C12C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32</w:t>
            </w:r>
          </w:p>
          <w:p w14:paraId="7A0A7186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33</w:t>
            </w:r>
          </w:p>
          <w:p w14:paraId="7DB218E3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34</w:t>
            </w:r>
          </w:p>
          <w:p w14:paraId="3471BC5E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35</w:t>
            </w:r>
          </w:p>
          <w:p w14:paraId="0A543E64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36</w:t>
            </w:r>
          </w:p>
          <w:p w14:paraId="5CEA2671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37</w:t>
            </w:r>
          </w:p>
          <w:p w14:paraId="1DD1AC06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38</w:t>
            </w:r>
          </w:p>
          <w:p w14:paraId="0FC11609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39</w:t>
            </w:r>
          </w:p>
          <w:p w14:paraId="7D76FF0E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40</w:t>
            </w:r>
          </w:p>
          <w:p w14:paraId="5923A73B" w14:textId="77777777" w:rsidR="003D18E0" w:rsidRPr="00E5543B" w:rsidRDefault="003D18E0" w:rsidP="007F37EB">
            <w:pPr>
              <w:pStyle w:val="a1"/>
            </w:pPr>
            <w:r w:rsidRPr="00E5543B">
              <w:rPr>
                <w:rFonts w:hint="eastAsia"/>
              </w:rPr>
              <w:t>41</w:t>
            </w:r>
          </w:p>
          <w:p w14:paraId="47D3790C" w14:textId="296CFE61" w:rsidR="003D18E0" w:rsidRDefault="003D18E0" w:rsidP="007F37EB">
            <w:pPr>
              <w:pStyle w:val="a1"/>
            </w:pPr>
            <w:r w:rsidRPr="00E5543B">
              <w:rPr>
                <w:rFonts w:hint="eastAsia"/>
              </w:rPr>
              <w:t>42</w:t>
            </w:r>
          </w:p>
          <w:p w14:paraId="5567A016" w14:textId="51B28E35" w:rsidR="007F37EB" w:rsidRDefault="007F37EB" w:rsidP="007F37EB">
            <w:pPr>
              <w:pStyle w:val="a1"/>
            </w:pPr>
            <w:r>
              <w:t>43</w:t>
            </w:r>
          </w:p>
          <w:p w14:paraId="4A066A16" w14:textId="62345FAA" w:rsidR="007F37EB" w:rsidRDefault="007F37EB" w:rsidP="007F37EB">
            <w:pPr>
              <w:pStyle w:val="a1"/>
            </w:pPr>
            <w:r>
              <w:t>44</w:t>
            </w:r>
          </w:p>
          <w:p w14:paraId="0E46E2AA" w14:textId="072634B1" w:rsidR="007F37EB" w:rsidRDefault="007F37EB" w:rsidP="007F37EB">
            <w:pPr>
              <w:pStyle w:val="a1"/>
            </w:pPr>
            <w:r>
              <w:t>45</w:t>
            </w:r>
          </w:p>
          <w:p w14:paraId="5FC02E42" w14:textId="2DDD07C8" w:rsidR="007F37EB" w:rsidRPr="00E5543B" w:rsidRDefault="007F37EB" w:rsidP="007F37EB">
            <w:pPr>
              <w:pStyle w:val="a1"/>
            </w:pPr>
            <w:r>
              <w:t>46</w:t>
            </w:r>
          </w:p>
          <w:p w14:paraId="3ABA723F" w14:textId="06A82DDF" w:rsidR="003D18E0" w:rsidRPr="00E5543B" w:rsidRDefault="003D18E0" w:rsidP="007F37EB">
            <w:pPr>
              <w:pStyle w:val="a1"/>
            </w:pPr>
          </w:p>
        </w:tc>
        <w:tc>
          <w:tcPr>
            <w:tcW w:w="10631" w:type="dxa"/>
          </w:tcPr>
          <w:p w14:paraId="0B708975" w14:textId="77777777" w:rsidR="007F37EB" w:rsidRDefault="007F37EB" w:rsidP="007F37EB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77560E77" w14:textId="77777777" w:rsidR="007F37EB" w:rsidRDefault="007F37EB" w:rsidP="007F37EB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taglib</w:t>
            </w:r>
            <w:r>
              <w:t xml:space="preserve"> </w:t>
            </w:r>
            <w:r>
              <w:rPr>
                <w:color w:val="7F007F"/>
              </w:rPr>
              <w:t>uri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"http://java.sun.com/jsp/jstl/core"</w:t>
            </w:r>
            <w:r>
              <w:t xml:space="preserve"> </w:t>
            </w:r>
            <w:r>
              <w:rPr>
                <w:color w:val="7F007F"/>
              </w:rPr>
              <w:t>prefix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3B75D794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c:url</w:t>
            </w:r>
            <w:r>
              <w:t xml:space="preserve"> </w:t>
            </w:r>
            <w:r>
              <w:rPr>
                <w:color w:val="7F007F"/>
              </w:rPr>
              <w:t>var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"/"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2DC156B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402E7CBE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52745AD1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54CCDCF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5244DB4C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"http://maxcdn.bootstrapcdn.com/bootstrap/3.3.7/css/bootstrap.min.css"</w:t>
            </w:r>
            <w:r>
              <w:t xml:space="preserve"> </w:t>
            </w:r>
          </w:p>
          <w:p w14:paraId="369DD2F8" w14:textId="77777777" w:rsidR="007F37EB" w:rsidRDefault="007F37EB" w:rsidP="007F37EB">
            <w:pPr>
              <w:pStyle w:val="a1"/>
            </w:pPr>
            <w:r>
              <w:t xml:space="preserve">       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media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"screen"</w:t>
            </w:r>
            <w:r>
              <w:rPr>
                <w:color w:val="008080"/>
              </w:rPr>
              <w:t>&gt;</w:t>
            </w:r>
          </w:p>
          <w:p w14:paraId="5FB33E32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"http://ajax.googleapis.com/ajax/libs/jquery/1.12.4/jquery.min.js"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A65F6A7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34B4537D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${R}</w:t>
            </w:r>
            <w:r>
              <w:rPr>
                <w:color w:val="2A00FF"/>
              </w:rPr>
              <w:t>res/common.js"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04F3AEC4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${R}</w:t>
            </w:r>
            <w:r>
              <w:rPr>
                <w:color w:val="2A00FF"/>
              </w:rPr>
              <w:t>res/common.css"</w:t>
            </w:r>
            <w:r>
              <w:rPr>
                <w:color w:val="008080"/>
              </w:rPr>
              <w:t>&gt;</w:t>
            </w:r>
          </w:p>
          <w:p w14:paraId="13844C34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556C26CE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119845A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3AF75087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학생목록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3CD93119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"pull-right mb5"</w:t>
            </w:r>
            <w:r>
              <w:rPr>
                <w:color w:val="008080"/>
              </w:rPr>
              <w:t>&gt;</w:t>
            </w:r>
          </w:p>
          <w:p w14:paraId="733D4EB1" w14:textId="22ABF9E6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"create</w:t>
            </w:r>
            <w:bookmarkStart w:id="25" w:name="_GoBack"/>
            <w:bookmarkEnd w:id="25"/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btn-info"</w:t>
            </w:r>
            <w:r>
              <w:rPr>
                <w:color w:val="008080"/>
              </w:rPr>
              <w:t>&gt;</w:t>
            </w:r>
          </w:p>
          <w:p w14:paraId="1200C880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glyphicon-user"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학생등록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14:paraId="4318951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  </w:t>
            </w:r>
          </w:p>
          <w:p w14:paraId="211B7A5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table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"table table-bordered mt5"</w:t>
            </w:r>
            <w:r>
              <w:rPr>
                <w:color w:val="008080"/>
              </w:rPr>
              <w:t>&gt;</w:t>
            </w:r>
          </w:p>
          <w:p w14:paraId="3631ABF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2A9F9B7E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481D0C69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id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1D71F79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3834B88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59979D88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288354B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</w:t>
            </w:r>
            <w:r>
              <w:rPr>
                <w:color w:val="008080"/>
              </w:rPr>
              <w:t>&gt;</w:t>
            </w:r>
          </w:p>
          <w:p w14:paraId="51565A1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78CBA548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thead</w:t>
            </w:r>
            <w:r>
              <w:rPr>
                <w:color w:val="008080"/>
              </w:rPr>
              <w:t>&gt;</w:t>
            </w:r>
          </w:p>
          <w:p w14:paraId="3790B57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458D744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c:forEach</w:t>
            </w:r>
            <w:r>
              <w:t xml:space="preserve"> </w:t>
            </w:r>
            <w:r>
              <w:rPr>
                <w:color w:val="7F007F"/>
              </w:rPr>
              <w:t>var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"student"</w:t>
            </w:r>
            <w:r>
              <w:t xml:space="preserve"> </w:t>
            </w:r>
            <w:r>
              <w:rPr>
                <w:color w:val="7F007F"/>
              </w:rPr>
              <w:t>items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${ students }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14:paraId="5EB3E6BF" w14:textId="64465718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tr</w:t>
            </w:r>
            <w:r>
              <w:t xml:space="preserve"> </w:t>
            </w:r>
            <w:r>
              <w:rPr>
                <w:color w:val="7F007F"/>
              </w:rPr>
              <w:t>data-url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"edit?id=</w:t>
            </w:r>
            <w:r>
              <w:rPr>
                <w:color w:val="000000"/>
              </w:rPr>
              <w:t>${ student.id }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14:paraId="36A8046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${ student.id }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66BCD2A8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${ student.studentNumber }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74EA539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${ student.name }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C94C807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${ student.departmentName }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52CA932D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${ student.year }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td</w:t>
            </w:r>
            <w:r>
              <w:rPr>
                <w:color w:val="008080"/>
              </w:rPr>
              <w:t>&gt;</w:t>
            </w:r>
          </w:p>
          <w:p w14:paraId="407D0EF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tr</w:t>
            </w:r>
            <w:r>
              <w:rPr>
                <w:color w:val="008080"/>
              </w:rPr>
              <w:t>&gt;</w:t>
            </w:r>
          </w:p>
          <w:p w14:paraId="18B52AD3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c:forEach</w:t>
            </w:r>
            <w:r>
              <w:rPr>
                <w:color w:val="008080"/>
              </w:rPr>
              <w:t>&gt;</w:t>
            </w:r>
          </w:p>
          <w:p w14:paraId="7938A07D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tbody</w:t>
            </w:r>
            <w:r>
              <w:rPr>
                <w:color w:val="008080"/>
              </w:rPr>
              <w:t>&gt;</w:t>
            </w:r>
          </w:p>
          <w:p w14:paraId="0C71D253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table</w:t>
            </w:r>
            <w:r>
              <w:rPr>
                <w:color w:val="008080"/>
              </w:rPr>
              <w:t>&gt;</w:t>
            </w:r>
          </w:p>
          <w:p w14:paraId="059E77D2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2B677993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3BAFBE6A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1DBDA6A4" w14:textId="77777777" w:rsidR="003D18E0" w:rsidRPr="003D18E0" w:rsidRDefault="003D18E0" w:rsidP="007F37EB">
            <w:pPr>
              <w:pStyle w:val="a1"/>
            </w:pPr>
          </w:p>
        </w:tc>
      </w:tr>
    </w:tbl>
    <w:p w14:paraId="07A4A073" w14:textId="77777777" w:rsidR="003D18E0" w:rsidRPr="003D18E0" w:rsidRDefault="003D18E0" w:rsidP="003D18E0"/>
    <w:p w14:paraId="6C025349" w14:textId="54F33941" w:rsidR="00EF190F" w:rsidRDefault="00EF190F" w:rsidP="00EF190F"/>
    <w:p w14:paraId="6D48F630" w14:textId="77777777" w:rsidR="007F37EB" w:rsidRDefault="007F37EB" w:rsidP="00EF190F"/>
    <w:p w14:paraId="23FF170D" w14:textId="77777777" w:rsidR="007F37EB" w:rsidRDefault="007F37EB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1E86149" w14:textId="57654468" w:rsidR="007F37EB" w:rsidRDefault="007F37EB" w:rsidP="007F37EB">
      <w:pPr>
        <w:pStyle w:val="Heading2"/>
      </w:pPr>
      <w:bookmarkStart w:id="26" w:name="_Toc489024293"/>
      <w:r>
        <w:rPr>
          <w:rFonts w:hint="eastAsia"/>
        </w:rPr>
        <w:lastRenderedPageBreak/>
        <w:t>student/edit.jsp</w:t>
      </w:r>
      <w:bookmarkEnd w:id="26"/>
    </w:p>
    <w:p w14:paraId="62FE3B12" w14:textId="55479C15" w:rsidR="007F37EB" w:rsidRDefault="007F37EB" w:rsidP="007F37EB">
      <w:pPr>
        <w:pStyle w:val="Heading3"/>
      </w:pPr>
      <w:r>
        <w:t>src/main/webapp/WEB-INF/views/student/edit.jsp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7F37EB" w14:paraId="216E132B" w14:textId="77777777" w:rsidTr="007F37EB">
        <w:tc>
          <w:tcPr>
            <w:tcW w:w="426" w:type="dxa"/>
          </w:tcPr>
          <w:p w14:paraId="4D1789C9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1B0DB385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77ACC470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9F8F5B3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1EF694FE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74BE9A41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4F30A27A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17D60DB2" w14:textId="77777777" w:rsidR="007F37EB" w:rsidRPr="00185935" w:rsidRDefault="007F37EB" w:rsidP="007F37EB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9D8244F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43F5987B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3FE77FD9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2F208784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0DFBAB12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0ADE9C65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92293C7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5E8BFEE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3BBEB3F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1E09FE1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18</w:t>
            </w:r>
          </w:p>
          <w:p w14:paraId="00659485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19</w:t>
            </w:r>
          </w:p>
          <w:p w14:paraId="53FF75D3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20</w:t>
            </w:r>
          </w:p>
          <w:p w14:paraId="0A5812BF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21</w:t>
            </w:r>
          </w:p>
          <w:p w14:paraId="6FD3EB3F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22</w:t>
            </w:r>
          </w:p>
          <w:p w14:paraId="2FF4C32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23</w:t>
            </w:r>
          </w:p>
          <w:p w14:paraId="5BEE8A8D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24</w:t>
            </w:r>
          </w:p>
          <w:p w14:paraId="69461A9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25</w:t>
            </w:r>
          </w:p>
          <w:p w14:paraId="4176E4C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26</w:t>
            </w:r>
          </w:p>
          <w:p w14:paraId="0932880C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27</w:t>
            </w:r>
          </w:p>
          <w:p w14:paraId="7299F638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28</w:t>
            </w:r>
          </w:p>
          <w:p w14:paraId="1787B596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29</w:t>
            </w:r>
          </w:p>
          <w:p w14:paraId="4C4DFD0E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30</w:t>
            </w:r>
          </w:p>
          <w:p w14:paraId="66F1D973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31</w:t>
            </w:r>
          </w:p>
          <w:p w14:paraId="67300909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32</w:t>
            </w:r>
          </w:p>
          <w:p w14:paraId="38D78C9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33</w:t>
            </w:r>
          </w:p>
          <w:p w14:paraId="4038588A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34</w:t>
            </w:r>
          </w:p>
          <w:p w14:paraId="4CA97302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35</w:t>
            </w:r>
          </w:p>
          <w:p w14:paraId="1BADFB81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36</w:t>
            </w:r>
          </w:p>
          <w:p w14:paraId="7C964D4A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37</w:t>
            </w:r>
          </w:p>
          <w:p w14:paraId="2D201063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38</w:t>
            </w:r>
          </w:p>
          <w:p w14:paraId="42216D39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39</w:t>
            </w:r>
          </w:p>
          <w:p w14:paraId="1767F395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40</w:t>
            </w:r>
          </w:p>
          <w:p w14:paraId="09F866BC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41</w:t>
            </w:r>
          </w:p>
          <w:p w14:paraId="1989F857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42</w:t>
            </w:r>
          </w:p>
          <w:p w14:paraId="5D08E45D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43</w:t>
            </w:r>
          </w:p>
          <w:p w14:paraId="392DBDEB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44</w:t>
            </w:r>
          </w:p>
          <w:p w14:paraId="2ADBBD0F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45</w:t>
            </w:r>
          </w:p>
          <w:p w14:paraId="4AF0B660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46</w:t>
            </w:r>
          </w:p>
          <w:p w14:paraId="0F91571F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47</w:t>
            </w:r>
          </w:p>
          <w:p w14:paraId="55C7F65C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48</w:t>
            </w:r>
          </w:p>
          <w:p w14:paraId="734306CE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49</w:t>
            </w:r>
          </w:p>
          <w:p w14:paraId="6D68EF70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50</w:t>
            </w:r>
          </w:p>
          <w:p w14:paraId="6DB69D63" w14:textId="77777777" w:rsidR="007F37EB" w:rsidRDefault="007F37EB" w:rsidP="007F37EB">
            <w:pPr>
              <w:pStyle w:val="a1"/>
            </w:pPr>
            <w:r>
              <w:rPr>
                <w:rFonts w:hint="eastAsia"/>
              </w:rPr>
              <w:t>51</w:t>
            </w:r>
          </w:p>
          <w:p w14:paraId="155F389A" w14:textId="0B6A7968" w:rsidR="007F37EB" w:rsidRPr="00185935" w:rsidRDefault="007F37EB" w:rsidP="007F37EB">
            <w:pPr>
              <w:pStyle w:val="a1"/>
            </w:pPr>
          </w:p>
        </w:tc>
        <w:tc>
          <w:tcPr>
            <w:tcW w:w="10631" w:type="dxa"/>
          </w:tcPr>
          <w:p w14:paraId="2EF852DC" w14:textId="77777777" w:rsidR="007F37EB" w:rsidRDefault="007F37EB" w:rsidP="007F37EB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078F89EF" w14:textId="77777777" w:rsidR="007F37EB" w:rsidRDefault="007F37EB" w:rsidP="007F37EB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taglib</w:t>
            </w:r>
            <w:r>
              <w:t xml:space="preserve"> </w:t>
            </w:r>
            <w:r>
              <w:rPr>
                <w:color w:val="7F007F"/>
              </w:rPr>
              <w:t>uri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"http://java.sun.com/jsp/jstl/core"</w:t>
            </w:r>
            <w:r>
              <w:t xml:space="preserve"> </w:t>
            </w:r>
            <w:r>
              <w:rPr>
                <w:color w:val="7F007F"/>
              </w:rPr>
              <w:t>prefix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28AB384B" w14:textId="77777777" w:rsidR="007F37EB" w:rsidRDefault="007F37EB" w:rsidP="007F37EB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taglib</w:t>
            </w:r>
            <w:r>
              <w:t xml:space="preserve"> </w:t>
            </w:r>
            <w:r>
              <w:rPr>
                <w:color w:val="7F007F"/>
              </w:rPr>
              <w:t>uri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"http://www.springframework.org/tags/form"</w:t>
            </w:r>
            <w:r>
              <w:t xml:space="preserve"> </w:t>
            </w:r>
            <w:r>
              <w:rPr>
                <w:color w:val="7F007F"/>
              </w:rPr>
              <w:t>prefix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"form"</w:t>
            </w:r>
            <w:r>
              <w:t xml:space="preserve"> </w:t>
            </w:r>
            <w:r>
              <w:rPr>
                <w:color w:val="BF5F3F"/>
              </w:rPr>
              <w:t>%&gt;</w:t>
            </w:r>
          </w:p>
          <w:p w14:paraId="4B9B5E00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c:url</w:t>
            </w:r>
            <w:r>
              <w:t xml:space="preserve"> </w:t>
            </w:r>
            <w:r>
              <w:rPr>
                <w:color w:val="7F007F"/>
              </w:rPr>
              <w:t>var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"R"</w:t>
            </w:r>
            <w:r>
              <w:t xml:space="preserve">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"/"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22720E27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0C95B414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662A28CC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7A6C0986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1DB65DB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"http://maxcdn.bootstrapcdn.com/bootstrap/3.3.7/css/bootstrap.min.css"</w:t>
            </w:r>
            <w:r>
              <w:t xml:space="preserve"> </w:t>
            </w:r>
          </w:p>
          <w:p w14:paraId="78359E53" w14:textId="77777777" w:rsidR="007F37EB" w:rsidRDefault="007F37EB" w:rsidP="007F37EB">
            <w:pPr>
              <w:pStyle w:val="a1"/>
            </w:pPr>
            <w:r>
              <w:t xml:space="preserve">       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media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"screen"</w:t>
            </w:r>
            <w:r>
              <w:rPr>
                <w:color w:val="008080"/>
              </w:rPr>
              <w:t>&gt;</w:t>
            </w:r>
          </w:p>
          <w:p w14:paraId="3C07D17C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"http://ajax.googleapis.com/ajax/libs/jquery/1.12.4/jquery.min.js"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2FC5B4A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"https://maxcdn.bootstrapcdn.com/bootstrap/3.3.7/js/bootstrap.min.js"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7646E62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script</w:t>
            </w:r>
            <w:r>
              <w:t xml:space="preserve"> </w:t>
            </w:r>
            <w:r>
              <w:rPr>
                <w:color w:val="7F007F"/>
              </w:rPr>
              <w:t>src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${R}</w:t>
            </w:r>
            <w:r>
              <w:rPr>
                <w:color w:val="2A00FF"/>
              </w:rPr>
              <w:t>res/common.js"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script</w:t>
            </w:r>
            <w:r>
              <w:rPr>
                <w:color w:val="008080"/>
              </w:rPr>
              <w:t>&gt;</w:t>
            </w:r>
          </w:p>
          <w:p w14:paraId="18F8F9F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link</w:t>
            </w:r>
            <w:r>
              <w:t xml:space="preserve"> </w:t>
            </w:r>
            <w:r>
              <w:rPr>
                <w:color w:val="7F007F"/>
              </w:rPr>
              <w:t>rel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"stylesheet"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${R}</w:t>
            </w:r>
            <w:r>
              <w:rPr>
                <w:color w:val="2A00FF"/>
              </w:rPr>
              <w:t>res/common.css"</w:t>
            </w:r>
            <w:r>
              <w:rPr>
                <w:color w:val="008080"/>
              </w:rPr>
              <w:t>&gt;</w:t>
            </w:r>
          </w:p>
          <w:p w14:paraId="229ADD7D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A2FCCF1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06D60CCD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"container"</w:t>
            </w:r>
            <w:r>
              <w:rPr>
                <w:color w:val="008080"/>
              </w:rPr>
              <w:t>&gt;</w:t>
            </w:r>
          </w:p>
          <w:p w14:paraId="5CB5C06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학생</w:t>
            </w:r>
            <w:r>
              <w:rPr>
                <w:color w:val="000000"/>
              </w:rPr>
              <w:t xml:space="preserve"> ${ student.id &gt; 0 ? "</w:t>
            </w:r>
            <w:r>
              <w:rPr>
                <w:rFonts w:hint="eastAsia"/>
                <w:color w:val="000000"/>
              </w:rPr>
              <w:t>수정</w:t>
            </w:r>
            <w:r>
              <w:rPr>
                <w:color w:val="000000"/>
              </w:rPr>
              <w:t>" : "</w:t>
            </w:r>
            <w:r>
              <w:rPr>
                <w:rFonts w:hint="eastAsia"/>
                <w:color w:val="000000"/>
              </w:rPr>
              <w:t>등록</w:t>
            </w:r>
            <w:r>
              <w:rPr>
                <w:color w:val="000000"/>
              </w:rPr>
              <w:t>" }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43A23403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40B22AB6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form:form</w:t>
            </w:r>
            <w:r>
              <w:t xml:space="preserve"> </w:t>
            </w:r>
            <w:r>
              <w:rPr>
                <w:color w:val="7F007F"/>
              </w:rPr>
              <w:t>method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"post"</w:t>
            </w:r>
            <w:r>
              <w:t xml:space="preserve"> </w:t>
            </w:r>
            <w:r>
              <w:rPr>
                <w:color w:val="7F007F"/>
              </w:rPr>
              <w:t>modelAttribute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14:paraId="0E1D56D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169A58D2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학번</w:t>
            </w:r>
            <w:r>
              <w:rPr>
                <w:color w:val="000000"/>
              </w:rPr>
              <w:t>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A4E1F6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form:input</w:t>
            </w:r>
            <w:r>
              <w:t xml:space="preserve"> </w:t>
            </w:r>
            <w:r>
              <w:rPr>
                <w:color w:val="7F007F"/>
              </w:rPr>
              <w:t>path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"studentNumber"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 w200"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62182F60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4DE581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70E6E2AA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이름</w:t>
            </w:r>
            <w:r>
              <w:rPr>
                <w:color w:val="000000"/>
              </w:rPr>
              <w:t>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6492924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form:input</w:t>
            </w:r>
            <w:r>
              <w:t xml:space="preserve"> </w:t>
            </w:r>
            <w:r>
              <w:rPr>
                <w:color w:val="7F007F"/>
              </w:rPr>
              <w:t>path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"name"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 w200"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6603D8F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3CA71D4D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721BD4D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학과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30C0E29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form:select</w:t>
            </w:r>
            <w:r>
              <w:t xml:space="preserve"> </w:t>
            </w:r>
            <w:r>
              <w:rPr>
                <w:color w:val="7F007F"/>
              </w:rPr>
              <w:t>path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"departmentId"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 w200"</w:t>
            </w:r>
          </w:p>
          <w:p w14:paraId="72C2AF52" w14:textId="77777777" w:rsidR="007F37EB" w:rsidRDefault="007F37EB" w:rsidP="007F37EB">
            <w:pPr>
              <w:pStyle w:val="a1"/>
            </w:pPr>
            <w:r>
              <w:t xml:space="preserve">                   </w:t>
            </w:r>
            <w:r>
              <w:rPr>
                <w:color w:val="7F007F"/>
              </w:rPr>
              <w:t>itemValue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"id"</w:t>
            </w:r>
            <w:r>
              <w:t xml:space="preserve"> </w:t>
            </w:r>
            <w:r>
              <w:rPr>
                <w:color w:val="7F007F"/>
              </w:rPr>
              <w:t>itemLabel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"departmentName"</w:t>
            </w:r>
            <w:r>
              <w:t xml:space="preserve"> </w:t>
            </w:r>
            <w:r>
              <w:rPr>
                <w:color w:val="7F007F"/>
              </w:rPr>
              <w:t>items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${ departments }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1CCDA85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AE7F25E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"form-group"</w:t>
            </w:r>
            <w:r>
              <w:rPr>
                <w:color w:val="008080"/>
              </w:rPr>
              <w:t>&gt;</w:t>
            </w:r>
          </w:p>
          <w:p w14:paraId="4F49AFA7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학년</w:t>
            </w:r>
            <w:r>
              <w:rPr>
                <w:color w:val="000000"/>
              </w:rPr>
              <w:t>: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label</w:t>
            </w:r>
            <w:r>
              <w:rPr>
                <w:color w:val="008080"/>
              </w:rPr>
              <w:t>&gt;</w:t>
            </w:r>
          </w:p>
          <w:p w14:paraId="58E479A6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form:input</w:t>
            </w:r>
            <w:r>
              <w:t xml:space="preserve"> </w:t>
            </w:r>
            <w:r>
              <w:rPr>
                <w:color w:val="7F007F"/>
              </w:rPr>
              <w:t>path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"year"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"form-control w200"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501BC94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50622FA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6778BDC4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E14E617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button</w:t>
            </w:r>
            <w:r>
              <w:t xml:space="preserve"> </w:t>
            </w:r>
            <w:r>
              <w:rPr>
                <w:color w:val="7F007F"/>
              </w:rPr>
              <w:t>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"submit"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btn-primary"</w:t>
            </w:r>
            <w:r>
              <w:rPr>
                <w:color w:val="008080"/>
              </w:rPr>
              <w:t>&gt;</w:t>
            </w:r>
          </w:p>
          <w:p w14:paraId="22CBCAB0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span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glyphicon-ok"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span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저장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button</w:t>
            </w:r>
            <w:r>
              <w:rPr>
                <w:color w:val="008080"/>
              </w:rPr>
              <w:t>&gt;</w:t>
            </w:r>
          </w:p>
          <w:p w14:paraId="7F2B7C9A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c:if</w:t>
            </w:r>
            <w:r>
              <w:t xml:space="preserve"> </w:t>
            </w:r>
            <w:r>
              <w:rPr>
                <w:color w:val="7F007F"/>
              </w:rPr>
              <w:t>test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</w:t>
            </w:r>
            <w:r>
              <w:rPr>
                <w:color w:val="000000"/>
              </w:rPr>
              <w:t>${ student.id &gt; 0 }</w:t>
            </w:r>
            <w:r>
              <w:rPr>
                <w:color w:val="2A00FF"/>
              </w:rPr>
              <w:t>"</w:t>
            </w:r>
            <w:r>
              <w:rPr>
                <w:color w:val="008080"/>
              </w:rPr>
              <w:t>&gt;</w:t>
            </w:r>
          </w:p>
          <w:p w14:paraId="425828C4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"delete.do?id=</w:t>
            </w:r>
            <w:r>
              <w:rPr>
                <w:color w:val="000000"/>
              </w:rPr>
              <w:t>${ student.id }</w:t>
            </w:r>
            <w:r>
              <w:rPr>
                <w:color w:val="2A00FF"/>
              </w:rPr>
              <w:t>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btn-danger"</w:t>
            </w:r>
            <w:r>
              <w:t xml:space="preserve"> </w:t>
            </w:r>
            <w:r>
              <w:rPr>
                <w:color w:val="7F007F"/>
              </w:rPr>
              <w:t>data-confirm-delete</w:t>
            </w:r>
            <w:r>
              <w:rPr>
                <w:color w:val="008080"/>
              </w:rPr>
              <w:t>&gt;</w:t>
            </w:r>
          </w:p>
          <w:p w14:paraId="4B20B4C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i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"glyphicon glyphicon-remove"</w:t>
            </w:r>
            <w:r>
              <w:rPr>
                <w:color w:val="008080"/>
              </w:rPr>
              <w:t>&gt;&lt;/</w:t>
            </w:r>
            <w:r>
              <w:rPr>
                <w:color w:val="3F7F7F"/>
              </w:rPr>
              <w:t>i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삭제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14:paraId="40C329E1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c:if</w:t>
            </w:r>
            <w:r>
              <w:rPr>
                <w:color w:val="008080"/>
              </w:rPr>
              <w:t>&gt;</w:t>
            </w:r>
          </w:p>
          <w:p w14:paraId="1A2A6772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"list.do"</w:t>
            </w:r>
            <w:r>
              <w:t xml:space="preserve">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"btn btn-info"</w:t>
            </w:r>
            <w:r>
              <w:rPr>
                <w:color w:val="008080"/>
              </w:rPr>
              <w:t>&gt;</w:t>
            </w:r>
            <w:r>
              <w:rPr>
                <w:rFonts w:hint="eastAsia"/>
                <w:color w:val="000000"/>
              </w:rPr>
              <w:t>목록으로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</w:p>
          <w:p w14:paraId="67CF378F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13935D2B" w14:textId="77777777" w:rsidR="007F37EB" w:rsidRDefault="007F37EB" w:rsidP="007F37EB">
            <w:pPr>
              <w:pStyle w:val="a1"/>
            </w:pPr>
            <w:r>
              <w:rPr>
                <w:color w:val="000000"/>
              </w:rPr>
              <w:t xml:space="preserve">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form:form</w:t>
            </w:r>
            <w:r>
              <w:rPr>
                <w:color w:val="008080"/>
              </w:rPr>
              <w:t>&gt;</w:t>
            </w:r>
          </w:p>
          <w:p w14:paraId="1769E389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div</w:t>
            </w:r>
            <w:r>
              <w:rPr>
                <w:color w:val="008080"/>
              </w:rPr>
              <w:t>&gt;</w:t>
            </w:r>
          </w:p>
          <w:p w14:paraId="544AB8FD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1A7A0EB" w14:textId="77777777" w:rsidR="007F37EB" w:rsidRDefault="007F37EB" w:rsidP="007F37EB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010B1695" w14:textId="77777777" w:rsidR="007F37EB" w:rsidRDefault="007F37EB" w:rsidP="007F37EB">
            <w:pPr>
              <w:pStyle w:val="a1"/>
            </w:pPr>
          </w:p>
        </w:tc>
      </w:tr>
    </w:tbl>
    <w:p w14:paraId="373BAA92" w14:textId="77777777" w:rsidR="007F37EB" w:rsidRPr="007F37EB" w:rsidRDefault="007F37EB" w:rsidP="007F37EB"/>
    <w:p w14:paraId="3AC51B2D" w14:textId="7F891631" w:rsidR="006E5E6D" w:rsidRDefault="006E5E6D">
      <w:pPr>
        <w:widowControl/>
        <w:wordWrap/>
        <w:autoSpaceDE/>
        <w:autoSpaceDN/>
        <w:spacing w:after="160" w:line="259" w:lineRule="auto"/>
      </w:pPr>
    </w:p>
    <w:p w14:paraId="49255DCC" w14:textId="36145F6D" w:rsidR="00386936" w:rsidRDefault="00386936">
      <w:pPr>
        <w:widowControl/>
        <w:wordWrap/>
        <w:autoSpaceDE/>
        <w:autoSpaceDN/>
        <w:spacing w:after="160" w:line="259" w:lineRule="auto"/>
      </w:pPr>
    </w:p>
    <w:p w14:paraId="469DAA6B" w14:textId="62C7581F" w:rsidR="00386936" w:rsidRDefault="00386936">
      <w:pPr>
        <w:widowControl/>
        <w:wordWrap/>
        <w:autoSpaceDE/>
        <w:autoSpaceDN/>
        <w:spacing w:after="160" w:line="259" w:lineRule="auto"/>
      </w:pPr>
    </w:p>
    <w:p w14:paraId="4A83FEEB" w14:textId="77777777" w:rsidR="00386936" w:rsidRDefault="0038693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7E7BC2B5" w14:textId="77777777" w:rsidR="00386936" w:rsidRDefault="00386936" w:rsidP="00386936">
      <w:pPr>
        <w:pStyle w:val="Heading1"/>
      </w:pPr>
      <w:bookmarkStart w:id="27" w:name="_Toc484279247"/>
      <w:bookmarkStart w:id="28" w:name="_Toc489024294"/>
      <w:r>
        <w:rPr>
          <w:rFonts w:hint="eastAsia"/>
        </w:rPr>
        <w:lastRenderedPageBreak/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컨텐츠</w:t>
      </w:r>
      <w:bookmarkEnd w:id="27"/>
      <w:bookmarkEnd w:id="28"/>
    </w:p>
    <w:p w14:paraId="6CE99888" w14:textId="77777777" w:rsidR="00386936" w:rsidRDefault="00386936" w:rsidP="00386936"/>
    <w:p w14:paraId="588D8022" w14:textId="77777777" w:rsidR="00386936" w:rsidRDefault="00386936" w:rsidP="00386936">
      <w:pPr>
        <w:pStyle w:val="Heading2"/>
      </w:pPr>
      <w:bookmarkStart w:id="29" w:name="_Toc483993227"/>
      <w:bookmarkStart w:id="30" w:name="_Toc484279248"/>
      <w:bookmarkStart w:id="31" w:name="_Toc489024295"/>
      <w:r>
        <w:rPr>
          <w:rFonts w:hint="eastAsia"/>
        </w:rPr>
        <w:t>res/common.css</w:t>
      </w:r>
      <w:bookmarkEnd w:id="29"/>
      <w:bookmarkEnd w:id="30"/>
      <w:bookmarkEnd w:id="31"/>
    </w:p>
    <w:p w14:paraId="47797364" w14:textId="77777777" w:rsidR="00386936" w:rsidRDefault="00386936" w:rsidP="00386936">
      <w:pPr>
        <w:rPr>
          <w:b/>
        </w:rPr>
      </w:pPr>
      <w:r w:rsidRPr="00974831">
        <w:rPr>
          <w:rFonts w:hint="eastAsia"/>
          <w:b/>
        </w:rPr>
        <w:t>src/main/webapp/</w:t>
      </w:r>
      <w:r w:rsidRPr="00974831">
        <w:rPr>
          <w:b/>
        </w:rPr>
        <w:t>res/common.css</w:t>
      </w:r>
      <w:r w:rsidRPr="00974831">
        <w:rPr>
          <w:rFonts w:hint="eastAsia"/>
          <w:b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86936" w14:paraId="05DA4169" w14:textId="77777777" w:rsidTr="009B75E3">
        <w:tc>
          <w:tcPr>
            <w:tcW w:w="426" w:type="dxa"/>
          </w:tcPr>
          <w:p w14:paraId="194C9168" w14:textId="77777777" w:rsidR="00386936" w:rsidRPr="00185935" w:rsidRDefault="00386936" w:rsidP="009B75E3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29730099" w14:textId="77777777" w:rsidR="00386936" w:rsidRPr="00185935" w:rsidRDefault="00386936" w:rsidP="009B75E3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3BEAC1CD" w14:textId="77777777" w:rsidR="00386936" w:rsidRPr="00185935" w:rsidRDefault="00386936" w:rsidP="009B75E3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3819B59B" w14:textId="77777777" w:rsidR="00386936" w:rsidRPr="00185935" w:rsidRDefault="00386936" w:rsidP="009B75E3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4D58D6DF" w14:textId="77777777" w:rsidR="00386936" w:rsidRPr="00185935" w:rsidRDefault="00386936" w:rsidP="009B75E3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64380180" w14:textId="77777777" w:rsidR="00386936" w:rsidRPr="00185935" w:rsidRDefault="00386936" w:rsidP="009B75E3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539E7932" w14:textId="77777777" w:rsidR="00386936" w:rsidRPr="00185935" w:rsidRDefault="00386936" w:rsidP="009B75E3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019C4A03" w14:textId="77777777" w:rsidR="00386936" w:rsidRPr="00185935" w:rsidRDefault="00386936" w:rsidP="009B75E3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63CFF635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3C253409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7A4A07F8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0520B8F9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364CFF2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13</w:t>
            </w:r>
          </w:p>
          <w:p w14:paraId="5D8A4630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14</w:t>
            </w:r>
          </w:p>
          <w:p w14:paraId="1CB38006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15</w:t>
            </w:r>
          </w:p>
          <w:p w14:paraId="2D431ED4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16</w:t>
            </w:r>
          </w:p>
          <w:p w14:paraId="03026AC9" w14:textId="77777777" w:rsidR="00386936" w:rsidRDefault="00386936" w:rsidP="009B75E3">
            <w:pPr>
              <w:pStyle w:val="a1"/>
            </w:pPr>
            <w:r>
              <w:rPr>
                <w:rFonts w:hint="eastAsia"/>
              </w:rPr>
              <w:t>17</w:t>
            </w:r>
          </w:p>
          <w:p w14:paraId="0EC7443D" w14:textId="77777777" w:rsidR="00386936" w:rsidRDefault="00386936" w:rsidP="009B75E3">
            <w:pPr>
              <w:pStyle w:val="a1"/>
            </w:pPr>
            <w:r>
              <w:t>18</w:t>
            </w:r>
          </w:p>
          <w:p w14:paraId="0D9199E1" w14:textId="77777777" w:rsidR="00386936" w:rsidRDefault="00386936" w:rsidP="009B75E3">
            <w:pPr>
              <w:pStyle w:val="a1"/>
            </w:pPr>
            <w:r>
              <w:t>19</w:t>
            </w:r>
          </w:p>
          <w:p w14:paraId="25C8FC52" w14:textId="77777777" w:rsidR="00386936" w:rsidRPr="00185935" w:rsidRDefault="00386936" w:rsidP="009B75E3">
            <w:pPr>
              <w:pStyle w:val="a1"/>
            </w:pPr>
            <w:r>
              <w:t>20</w:t>
            </w:r>
          </w:p>
        </w:tc>
        <w:tc>
          <w:tcPr>
            <w:tcW w:w="10631" w:type="dxa"/>
          </w:tcPr>
          <w:p w14:paraId="2A849661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body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font-family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rFonts w:hint="eastAsia"/>
                <w:color w:val="2A00E1"/>
              </w:rPr>
              <w:t>굴림체</w:t>
            </w:r>
            <w:r>
              <w:rPr>
                <w:color w:val="000000"/>
              </w:rPr>
              <w:t>; }</w:t>
            </w:r>
          </w:p>
          <w:p w14:paraId="3B89D0BE" w14:textId="77777777" w:rsidR="00386936" w:rsidRDefault="00386936" w:rsidP="009B75E3">
            <w:pPr>
              <w:pStyle w:val="a1"/>
            </w:pPr>
          </w:p>
          <w:p w14:paraId="3119EA22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thead th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#eee</w:t>
            </w:r>
            <w:r>
              <w:rPr>
                <w:color w:val="000000"/>
              </w:rPr>
              <w:t>; }</w:t>
            </w:r>
          </w:p>
          <w:p w14:paraId="4A37DD69" w14:textId="77777777" w:rsidR="00386936" w:rsidRDefault="00386936" w:rsidP="009B75E3">
            <w:pPr>
              <w:pStyle w:val="a1"/>
            </w:pPr>
          </w:p>
          <w:p w14:paraId="5C35F4C9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tr:hover td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background-color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#ffe</w:t>
            </w:r>
            <w:r>
              <w:rPr>
                <w:color w:val="000000"/>
              </w:rPr>
              <w:t xml:space="preserve">; </w:t>
            </w:r>
            <w:r>
              <w:rPr>
                <w:color w:val="7F007F"/>
              </w:rPr>
              <w:t>cursor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pointer</w:t>
            </w:r>
            <w:r>
              <w:rPr>
                <w:color w:val="000000"/>
              </w:rPr>
              <w:t>; }</w:t>
            </w:r>
          </w:p>
          <w:p w14:paraId="1CFCB596" w14:textId="77777777" w:rsidR="00386936" w:rsidRDefault="00386936" w:rsidP="009B75E3">
            <w:pPr>
              <w:pStyle w:val="a1"/>
            </w:pPr>
          </w:p>
          <w:p w14:paraId="25CF0AEB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input.form-control.w100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100px</w:t>
            </w:r>
            <w:r>
              <w:rPr>
                <w:color w:val="000000"/>
              </w:rPr>
              <w:t>; }</w:t>
            </w:r>
          </w:p>
          <w:p w14:paraId="12E2A188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input.form-control.w200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1B5B8ED0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input.form-control.w300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300px</w:t>
            </w:r>
            <w:r>
              <w:rPr>
                <w:color w:val="000000"/>
              </w:rPr>
              <w:t>; }</w:t>
            </w:r>
          </w:p>
          <w:p w14:paraId="22828214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input.form-control.w400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>; }</w:t>
            </w:r>
          </w:p>
          <w:p w14:paraId="03C4FBCE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select.form-control.w100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100px</w:t>
            </w:r>
            <w:r>
              <w:rPr>
                <w:color w:val="000000"/>
              </w:rPr>
              <w:t>; }</w:t>
            </w:r>
          </w:p>
          <w:p w14:paraId="36FCCCB4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select.form-control.w200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200px</w:t>
            </w:r>
            <w:r>
              <w:rPr>
                <w:color w:val="000000"/>
              </w:rPr>
              <w:t>; }</w:t>
            </w:r>
          </w:p>
          <w:p w14:paraId="1B45D814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select.form-control.w300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300px</w:t>
            </w:r>
            <w:r>
              <w:rPr>
                <w:color w:val="000000"/>
              </w:rPr>
              <w:t>; }</w:t>
            </w:r>
          </w:p>
          <w:p w14:paraId="617F4411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select.form-control.w400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width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400px</w:t>
            </w:r>
            <w:r>
              <w:rPr>
                <w:color w:val="000000"/>
              </w:rPr>
              <w:t>; }</w:t>
            </w:r>
          </w:p>
          <w:p w14:paraId="6A6320FB" w14:textId="77777777" w:rsidR="00386936" w:rsidRDefault="00386936" w:rsidP="009B75E3">
            <w:pPr>
              <w:pStyle w:val="a1"/>
            </w:pPr>
          </w:p>
          <w:p w14:paraId="77F53118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.mt5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margin-top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>; }</w:t>
            </w:r>
          </w:p>
          <w:p w14:paraId="146965D9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.mb5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margin-bottom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5px</w:t>
            </w:r>
            <w:r>
              <w:rPr>
                <w:color w:val="000000"/>
              </w:rPr>
              <w:t>; }</w:t>
            </w:r>
          </w:p>
          <w:p w14:paraId="2A7500B0" w14:textId="77777777" w:rsidR="00386936" w:rsidRDefault="00386936" w:rsidP="009B75E3">
            <w:pPr>
              <w:pStyle w:val="a1"/>
            </w:pPr>
          </w:p>
          <w:p w14:paraId="65A82505" w14:textId="77777777" w:rsidR="00386936" w:rsidRDefault="00386936" w:rsidP="009B75E3">
            <w:pPr>
              <w:pStyle w:val="a1"/>
            </w:pPr>
            <w:r>
              <w:rPr>
                <w:color w:val="3F7F7F"/>
              </w:rPr>
              <w:t>.mr20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margin-right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  <w:p w14:paraId="7EA11CC9" w14:textId="77777777" w:rsidR="00386936" w:rsidRPr="009A451C" w:rsidRDefault="00386936" w:rsidP="009B75E3">
            <w:pPr>
              <w:pStyle w:val="a1"/>
            </w:pPr>
            <w:r>
              <w:rPr>
                <w:color w:val="3F7F7F"/>
              </w:rPr>
              <w:t>.ml20</w:t>
            </w:r>
            <w:r>
              <w:t xml:space="preserve"> </w:t>
            </w:r>
            <w:r>
              <w:rPr>
                <w:color w:val="000000"/>
              </w:rPr>
              <w:t>{</w:t>
            </w:r>
            <w:r>
              <w:t xml:space="preserve"> </w:t>
            </w:r>
            <w:r>
              <w:rPr>
                <w:color w:val="7F007F"/>
              </w:rPr>
              <w:t>margin-left</w:t>
            </w:r>
            <w:r>
              <w:rPr>
                <w:color w:val="000000"/>
              </w:rPr>
              <w:t>:</w:t>
            </w:r>
            <w:r>
              <w:t xml:space="preserve"> </w:t>
            </w:r>
            <w:r>
              <w:rPr>
                <w:color w:val="2A00E1"/>
              </w:rPr>
              <w:t>20px</w:t>
            </w:r>
            <w:r>
              <w:rPr>
                <w:color w:val="000000"/>
              </w:rPr>
              <w:t>; }</w:t>
            </w:r>
          </w:p>
        </w:tc>
      </w:tr>
    </w:tbl>
    <w:p w14:paraId="210C0C53" w14:textId="77777777" w:rsidR="00386936" w:rsidRDefault="00386936" w:rsidP="00386936">
      <w:pPr>
        <w:rPr>
          <w:rFonts w:cs="굴림체"/>
          <w:bCs/>
          <w:kern w:val="0"/>
          <w:szCs w:val="20"/>
        </w:rPr>
      </w:pPr>
    </w:p>
    <w:p w14:paraId="664181F3" w14:textId="77777777" w:rsidR="00386936" w:rsidRDefault="00386936" w:rsidP="00386936"/>
    <w:p w14:paraId="7A233126" w14:textId="77777777" w:rsidR="00386936" w:rsidRDefault="00386936" w:rsidP="00386936">
      <w:pPr>
        <w:pStyle w:val="Heading2"/>
      </w:pPr>
      <w:bookmarkStart w:id="32" w:name="_Toc483993228"/>
      <w:bookmarkStart w:id="33" w:name="_Toc484279249"/>
      <w:bookmarkStart w:id="34" w:name="_Toc489024296"/>
      <w:r>
        <w:rPr>
          <w:rFonts w:hint="eastAsia"/>
        </w:rPr>
        <w:t>res/common.js</w:t>
      </w:r>
      <w:bookmarkEnd w:id="32"/>
      <w:bookmarkEnd w:id="33"/>
      <w:bookmarkEnd w:id="34"/>
    </w:p>
    <w:p w14:paraId="332171E5" w14:textId="77777777" w:rsidR="00386936" w:rsidRPr="00974831" w:rsidRDefault="00386936" w:rsidP="00386936">
      <w:pPr>
        <w:rPr>
          <w:b/>
        </w:rPr>
      </w:pPr>
      <w:r w:rsidRPr="00974831">
        <w:rPr>
          <w:rFonts w:hint="eastAsia"/>
          <w:b/>
        </w:rPr>
        <w:t>src/main/webapp/</w:t>
      </w:r>
      <w:r w:rsidRPr="00974831">
        <w:rPr>
          <w:b/>
        </w:rPr>
        <w:t>res/common.js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86936" w:rsidRPr="00E5543B" w14:paraId="410EF370" w14:textId="77777777" w:rsidTr="009B75E3">
        <w:tc>
          <w:tcPr>
            <w:tcW w:w="426" w:type="dxa"/>
          </w:tcPr>
          <w:p w14:paraId="251B3808" w14:textId="77777777" w:rsidR="00386936" w:rsidRPr="00E5543B" w:rsidRDefault="00386936" w:rsidP="009B75E3">
            <w:pPr>
              <w:pStyle w:val="a1"/>
            </w:pPr>
            <w:r w:rsidRPr="00E5543B">
              <w:rPr>
                <w:rFonts w:hint="eastAsia"/>
              </w:rPr>
              <w:t>1</w:t>
            </w:r>
          </w:p>
          <w:p w14:paraId="20415C95" w14:textId="77777777" w:rsidR="00386936" w:rsidRPr="00E5543B" w:rsidRDefault="00386936" w:rsidP="009B75E3">
            <w:pPr>
              <w:pStyle w:val="a1"/>
            </w:pPr>
            <w:r w:rsidRPr="00E5543B">
              <w:rPr>
                <w:rFonts w:hint="eastAsia"/>
              </w:rPr>
              <w:t>2</w:t>
            </w:r>
          </w:p>
          <w:p w14:paraId="06897329" w14:textId="77777777" w:rsidR="00386936" w:rsidRPr="00E5543B" w:rsidRDefault="00386936" w:rsidP="009B75E3">
            <w:pPr>
              <w:pStyle w:val="a1"/>
            </w:pPr>
            <w:r w:rsidRPr="00E5543B">
              <w:rPr>
                <w:rFonts w:hint="eastAsia"/>
              </w:rPr>
              <w:t>3</w:t>
            </w:r>
          </w:p>
          <w:p w14:paraId="621393C1" w14:textId="77777777" w:rsidR="00386936" w:rsidRPr="00E5543B" w:rsidRDefault="00386936" w:rsidP="009B75E3">
            <w:pPr>
              <w:pStyle w:val="a1"/>
            </w:pPr>
            <w:r w:rsidRPr="00E5543B">
              <w:rPr>
                <w:rFonts w:hint="eastAsia"/>
              </w:rPr>
              <w:t>4</w:t>
            </w:r>
          </w:p>
          <w:p w14:paraId="2418453B" w14:textId="77777777" w:rsidR="00386936" w:rsidRPr="00E5543B" w:rsidRDefault="00386936" w:rsidP="009B75E3">
            <w:pPr>
              <w:pStyle w:val="a1"/>
            </w:pPr>
            <w:r w:rsidRPr="00E5543B">
              <w:rPr>
                <w:rFonts w:hint="eastAsia"/>
              </w:rPr>
              <w:t>5</w:t>
            </w:r>
          </w:p>
          <w:p w14:paraId="5224B469" w14:textId="77777777" w:rsidR="00386936" w:rsidRPr="00E5543B" w:rsidRDefault="00386936" w:rsidP="009B75E3">
            <w:pPr>
              <w:pStyle w:val="a1"/>
            </w:pPr>
            <w:r w:rsidRPr="00E5543B">
              <w:rPr>
                <w:rFonts w:hint="eastAsia"/>
              </w:rPr>
              <w:t>6</w:t>
            </w:r>
          </w:p>
          <w:p w14:paraId="652A0106" w14:textId="77777777" w:rsidR="00386936" w:rsidRPr="00E5543B" w:rsidRDefault="00386936" w:rsidP="009B75E3">
            <w:pPr>
              <w:pStyle w:val="a1"/>
            </w:pPr>
            <w:r w:rsidRPr="00E5543B">
              <w:rPr>
                <w:rFonts w:hint="eastAsia"/>
              </w:rPr>
              <w:t>7</w:t>
            </w:r>
          </w:p>
          <w:p w14:paraId="17763E11" w14:textId="77777777" w:rsidR="00386936" w:rsidRDefault="00386936" w:rsidP="009B75E3">
            <w:pPr>
              <w:pStyle w:val="a1"/>
            </w:pPr>
            <w:r w:rsidRPr="00E5543B">
              <w:rPr>
                <w:rFonts w:hint="eastAsia"/>
              </w:rPr>
              <w:t>8</w:t>
            </w:r>
          </w:p>
          <w:p w14:paraId="2E37C175" w14:textId="77777777" w:rsidR="00386936" w:rsidRDefault="00386936" w:rsidP="009B75E3">
            <w:pPr>
              <w:pStyle w:val="a1"/>
            </w:pPr>
            <w:r>
              <w:t>9</w:t>
            </w:r>
          </w:p>
          <w:p w14:paraId="2C057095" w14:textId="77777777" w:rsidR="00386936" w:rsidRDefault="00386936" w:rsidP="009B75E3">
            <w:pPr>
              <w:pStyle w:val="a1"/>
            </w:pPr>
            <w:r>
              <w:t>10</w:t>
            </w:r>
          </w:p>
          <w:p w14:paraId="67BCDE1E" w14:textId="77777777" w:rsidR="00386936" w:rsidRDefault="00386936" w:rsidP="009B75E3">
            <w:pPr>
              <w:pStyle w:val="a1"/>
            </w:pPr>
            <w:r>
              <w:t>11</w:t>
            </w:r>
          </w:p>
          <w:p w14:paraId="53A20482" w14:textId="77777777" w:rsidR="00386936" w:rsidRPr="00E5543B" w:rsidRDefault="00386936" w:rsidP="009B75E3">
            <w:pPr>
              <w:pStyle w:val="a1"/>
            </w:pPr>
            <w:r>
              <w:t>12</w:t>
            </w:r>
          </w:p>
        </w:tc>
        <w:tc>
          <w:tcPr>
            <w:tcW w:w="10631" w:type="dxa"/>
          </w:tcPr>
          <w:p w14:paraId="0993C061" w14:textId="77777777" w:rsidR="00386936" w:rsidRDefault="00386936" w:rsidP="009B75E3">
            <w:pPr>
              <w:pStyle w:val="a1"/>
            </w:pPr>
            <w:r>
              <w:rPr>
                <w:color w:val="000000"/>
              </w:rPr>
              <w:t>$(</w:t>
            </w:r>
            <w:r>
              <w:rPr>
                <w:b/>
                <w:color w:val="7F0055"/>
              </w:rPr>
              <w:t>function</w:t>
            </w:r>
            <w:r>
              <w:rPr>
                <w:color w:val="000000"/>
              </w:rPr>
              <w:t>() {</w:t>
            </w:r>
          </w:p>
          <w:p w14:paraId="0447F1DA" w14:textId="77777777" w:rsidR="00386936" w:rsidRDefault="00386936" w:rsidP="009B75E3">
            <w:pPr>
              <w:pStyle w:val="a1"/>
            </w:pPr>
            <w:r>
              <w:rPr>
                <w:color w:val="000000"/>
              </w:rPr>
              <w:tab/>
            </w:r>
          </w:p>
          <w:p w14:paraId="5715FCE7" w14:textId="29AC32C9" w:rsidR="00386936" w:rsidRDefault="0009399A" w:rsidP="009B75E3">
            <w:pPr>
              <w:pStyle w:val="a1"/>
            </w:pPr>
            <w:r>
              <w:rPr>
                <w:color w:val="000000"/>
              </w:rPr>
              <w:t xml:space="preserve">  </w:t>
            </w:r>
            <w:r w:rsidR="00386936">
              <w:rPr>
                <w:color w:val="000000"/>
              </w:rPr>
              <w:t>$(</w:t>
            </w:r>
            <w:r w:rsidR="00386936">
              <w:rPr>
                <w:color w:val="2A00FF"/>
              </w:rPr>
              <w:t>"[data-url]"</w:t>
            </w:r>
            <w:r w:rsidR="00386936">
              <w:rPr>
                <w:color w:val="000000"/>
              </w:rPr>
              <w:t>).click(</w:t>
            </w:r>
            <w:r w:rsidR="00386936">
              <w:rPr>
                <w:b/>
                <w:color w:val="7F0055"/>
              </w:rPr>
              <w:t>function</w:t>
            </w:r>
            <w:r w:rsidR="00386936">
              <w:rPr>
                <w:color w:val="000000"/>
              </w:rPr>
              <w:t>() {</w:t>
            </w:r>
          </w:p>
          <w:p w14:paraId="0194196A" w14:textId="209DE1C6" w:rsidR="00386936" w:rsidRDefault="00386936" w:rsidP="009B75E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7F0055"/>
              </w:rPr>
              <w:t>var</w:t>
            </w:r>
            <w:r>
              <w:rPr>
                <w:color w:val="000000"/>
              </w:rPr>
              <w:t xml:space="preserve"> url = $(</w:t>
            </w:r>
            <w:r>
              <w:rPr>
                <w:b/>
                <w:color w:val="7F0055"/>
              </w:rPr>
              <w:t>this</w:t>
            </w:r>
            <w:r>
              <w:rPr>
                <w:color w:val="000000"/>
              </w:rPr>
              <w:t>).attr(</w:t>
            </w:r>
            <w:r>
              <w:rPr>
                <w:color w:val="2A00FF"/>
              </w:rPr>
              <w:t>"data-url"</w:t>
            </w:r>
            <w:r>
              <w:rPr>
                <w:color w:val="000000"/>
              </w:rPr>
              <w:t>);</w:t>
            </w:r>
          </w:p>
          <w:p w14:paraId="299FB5C6" w14:textId="617FBB5B" w:rsidR="00386936" w:rsidRDefault="00386936" w:rsidP="009B75E3">
            <w:pPr>
              <w:pStyle w:val="a1"/>
            </w:pPr>
            <w:r>
              <w:rPr>
                <w:color w:val="000000"/>
              </w:rPr>
              <w:t xml:space="preserve">    location.href = url;</w:t>
            </w:r>
          </w:p>
          <w:p w14:paraId="6F0D4498" w14:textId="7E996FEA" w:rsidR="00386936" w:rsidRDefault="0009399A" w:rsidP="009B75E3">
            <w:pPr>
              <w:pStyle w:val="a1"/>
            </w:pPr>
            <w:r>
              <w:rPr>
                <w:rFonts w:hint="eastAsia"/>
              </w:rPr>
              <w:t xml:space="preserve">  </w:t>
            </w:r>
            <w:r w:rsidR="00386936">
              <w:rPr>
                <w:color w:val="000000"/>
              </w:rPr>
              <w:t>})</w:t>
            </w:r>
          </w:p>
          <w:p w14:paraId="6B0D747D" w14:textId="77777777" w:rsidR="00386936" w:rsidRDefault="00386936" w:rsidP="009B75E3">
            <w:pPr>
              <w:pStyle w:val="a1"/>
            </w:pPr>
          </w:p>
          <w:p w14:paraId="7E3ACBFA" w14:textId="6D8CCD38" w:rsidR="00386936" w:rsidRDefault="00386936" w:rsidP="009B75E3">
            <w:pPr>
              <w:pStyle w:val="a1"/>
            </w:pPr>
            <w:r>
              <w:rPr>
                <w:color w:val="000000"/>
              </w:rPr>
              <w:t xml:space="preserve">  $(</w:t>
            </w:r>
            <w:r>
              <w:rPr>
                <w:color w:val="2A00FF"/>
              </w:rPr>
              <w:t>"[data-confirm-delete]"</w:t>
            </w:r>
            <w:r>
              <w:rPr>
                <w:color w:val="000000"/>
              </w:rPr>
              <w:t>).click(</w:t>
            </w:r>
            <w:r>
              <w:rPr>
                <w:b/>
                <w:color w:val="7F0055"/>
              </w:rPr>
              <w:t>function</w:t>
            </w:r>
            <w:r>
              <w:rPr>
                <w:color w:val="000000"/>
              </w:rPr>
              <w:t>() {</w:t>
            </w:r>
          </w:p>
          <w:p w14:paraId="30B03DAB" w14:textId="1192F2F9" w:rsidR="00386936" w:rsidRDefault="00386936" w:rsidP="009B75E3">
            <w:pPr>
              <w:pStyle w:val="a1"/>
            </w:pPr>
            <w:r>
              <w:rPr>
                <w:color w:val="000000"/>
              </w:rPr>
              <w:t xml:space="preserve">    </w:t>
            </w:r>
            <w:r>
              <w:rPr>
                <w:b/>
                <w:color w:val="7F0055"/>
              </w:rPr>
              <w:t>return</w:t>
            </w:r>
            <w:r>
              <w:rPr>
                <w:color w:val="000000"/>
              </w:rPr>
              <w:t xml:space="preserve"> confirm(</w:t>
            </w:r>
            <w:r>
              <w:rPr>
                <w:color w:val="2A00FF"/>
              </w:rPr>
              <w:t>"</w:t>
            </w:r>
            <w:r>
              <w:rPr>
                <w:rFonts w:hint="eastAsia"/>
                <w:color w:val="2A00FF"/>
              </w:rPr>
              <w:t>삭제하시겠습니까</w:t>
            </w:r>
            <w:r>
              <w:rPr>
                <w:color w:val="2A00FF"/>
              </w:rPr>
              <w:t>?"</w:t>
            </w:r>
            <w:r>
              <w:rPr>
                <w:color w:val="000000"/>
              </w:rPr>
              <w:t>);</w:t>
            </w:r>
          </w:p>
          <w:p w14:paraId="743A88BB" w14:textId="0ED0E320" w:rsidR="00386936" w:rsidRDefault="00386936" w:rsidP="009B75E3">
            <w:pPr>
              <w:pStyle w:val="a1"/>
            </w:pPr>
            <w:r>
              <w:rPr>
                <w:color w:val="000000"/>
              </w:rPr>
              <w:t xml:space="preserve">  })</w:t>
            </w:r>
          </w:p>
          <w:p w14:paraId="049C764F" w14:textId="77777777" w:rsidR="00386936" w:rsidRDefault="00386936" w:rsidP="009B75E3">
            <w:pPr>
              <w:pStyle w:val="a1"/>
            </w:pPr>
          </w:p>
          <w:p w14:paraId="0173584B" w14:textId="77777777" w:rsidR="00386936" w:rsidRPr="00E5543B" w:rsidRDefault="00386936" w:rsidP="009B75E3">
            <w:pPr>
              <w:pStyle w:val="a1"/>
            </w:pPr>
            <w:r>
              <w:rPr>
                <w:color w:val="000000"/>
              </w:rPr>
              <w:t>})</w:t>
            </w:r>
          </w:p>
        </w:tc>
      </w:tr>
    </w:tbl>
    <w:p w14:paraId="759DE062" w14:textId="77777777" w:rsidR="00386936" w:rsidRDefault="00386936" w:rsidP="00386936"/>
    <w:p w14:paraId="44B60CF5" w14:textId="77777777" w:rsidR="00386936" w:rsidRDefault="00386936" w:rsidP="00386936"/>
    <w:p w14:paraId="171BE880" w14:textId="77777777" w:rsidR="00386936" w:rsidRDefault="00386936" w:rsidP="00386936">
      <w:pPr>
        <w:pStyle w:val="Heading2"/>
      </w:pPr>
      <w:bookmarkStart w:id="35" w:name="_Toc483993229"/>
      <w:bookmarkStart w:id="36" w:name="_Toc484279250"/>
      <w:bookmarkStart w:id="37" w:name="_Toc489024297"/>
      <w:r>
        <w:rPr>
          <w:rFonts w:hint="eastAsia"/>
        </w:rPr>
        <w:t>i</w:t>
      </w:r>
      <w:r>
        <w:t>ndex.jsp</w:t>
      </w:r>
      <w:bookmarkEnd w:id="35"/>
      <w:bookmarkEnd w:id="36"/>
      <w:bookmarkEnd w:id="37"/>
    </w:p>
    <w:p w14:paraId="24B333A5" w14:textId="77777777" w:rsidR="00386936" w:rsidRDefault="00386936" w:rsidP="00386936">
      <w:pPr>
        <w:rPr>
          <w:b/>
        </w:rPr>
      </w:pPr>
      <w:r w:rsidRPr="00BE1338">
        <w:rPr>
          <w:rFonts w:hint="eastAsia"/>
          <w:b/>
        </w:rPr>
        <w:t>src/main/webapp/</w:t>
      </w:r>
      <w:r w:rsidRPr="00BE1338">
        <w:rPr>
          <w:b/>
        </w:rPr>
        <w:t>index.jsp</w:t>
      </w:r>
      <w:r w:rsidRPr="00BE1338">
        <w:rPr>
          <w:rFonts w:hint="eastAsia"/>
          <w:b/>
        </w:rPr>
        <w:t xml:space="preserve"> 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386936" w14:paraId="2E3CFE24" w14:textId="77777777" w:rsidTr="009B75E3">
        <w:tc>
          <w:tcPr>
            <w:tcW w:w="426" w:type="dxa"/>
          </w:tcPr>
          <w:p w14:paraId="09D0FCD0" w14:textId="77777777" w:rsidR="00386936" w:rsidRPr="00185935" w:rsidRDefault="00386936" w:rsidP="0009399A">
            <w:pPr>
              <w:pStyle w:val="a1"/>
            </w:pPr>
            <w:r w:rsidRPr="00185935">
              <w:rPr>
                <w:rFonts w:hint="eastAsia"/>
              </w:rPr>
              <w:t>1</w:t>
            </w:r>
          </w:p>
          <w:p w14:paraId="317F700F" w14:textId="77777777" w:rsidR="00386936" w:rsidRPr="00185935" w:rsidRDefault="00386936" w:rsidP="0009399A">
            <w:pPr>
              <w:pStyle w:val="a1"/>
            </w:pPr>
            <w:r w:rsidRPr="00185935">
              <w:rPr>
                <w:rFonts w:hint="eastAsia"/>
              </w:rPr>
              <w:t>2</w:t>
            </w:r>
          </w:p>
          <w:p w14:paraId="00FAC7A5" w14:textId="77777777" w:rsidR="00386936" w:rsidRPr="00185935" w:rsidRDefault="00386936" w:rsidP="0009399A">
            <w:pPr>
              <w:pStyle w:val="a1"/>
            </w:pPr>
            <w:r w:rsidRPr="00185935">
              <w:rPr>
                <w:rFonts w:hint="eastAsia"/>
              </w:rPr>
              <w:t>3</w:t>
            </w:r>
          </w:p>
          <w:p w14:paraId="2FC9B067" w14:textId="77777777" w:rsidR="00386936" w:rsidRPr="00185935" w:rsidRDefault="00386936" w:rsidP="0009399A">
            <w:pPr>
              <w:pStyle w:val="a1"/>
            </w:pPr>
            <w:r w:rsidRPr="00185935">
              <w:rPr>
                <w:rFonts w:hint="eastAsia"/>
              </w:rPr>
              <w:t>4</w:t>
            </w:r>
          </w:p>
          <w:p w14:paraId="67812061" w14:textId="77777777" w:rsidR="00386936" w:rsidRPr="00185935" w:rsidRDefault="00386936" w:rsidP="0009399A">
            <w:pPr>
              <w:pStyle w:val="a1"/>
            </w:pPr>
            <w:r w:rsidRPr="00185935">
              <w:rPr>
                <w:rFonts w:hint="eastAsia"/>
              </w:rPr>
              <w:t>5</w:t>
            </w:r>
          </w:p>
          <w:p w14:paraId="5FC42116" w14:textId="77777777" w:rsidR="00386936" w:rsidRPr="00185935" w:rsidRDefault="00386936" w:rsidP="0009399A">
            <w:pPr>
              <w:pStyle w:val="a1"/>
            </w:pPr>
            <w:r w:rsidRPr="00185935">
              <w:rPr>
                <w:rFonts w:hint="eastAsia"/>
              </w:rPr>
              <w:t>6</w:t>
            </w:r>
          </w:p>
          <w:p w14:paraId="0236241C" w14:textId="77777777" w:rsidR="00386936" w:rsidRPr="00185935" w:rsidRDefault="00386936" w:rsidP="0009399A">
            <w:pPr>
              <w:pStyle w:val="a1"/>
            </w:pPr>
            <w:r w:rsidRPr="00185935">
              <w:rPr>
                <w:rFonts w:hint="eastAsia"/>
              </w:rPr>
              <w:t>7</w:t>
            </w:r>
          </w:p>
          <w:p w14:paraId="7213F4D9" w14:textId="77777777" w:rsidR="00386936" w:rsidRPr="00185935" w:rsidRDefault="00386936" w:rsidP="0009399A">
            <w:pPr>
              <w:pStyle w:val="a1"/>
            </w:pPr>
            <w:r w:rsidRPr="00185935">
              <w:rPr>
                <w:rFonts w:hint="eastAsia"/>
              </w:rPr>
              <w:t>8</w:t>
            </w:r>
          </w:p>
          <w:p w14:paraId="02A52F43" w14:textId="77777777" w:rsidR="00386936" w:rsidRDefault="00386936" w:rsidP="0009399A">
            <w:pPr>
              <w:pStyle w:val="a1"/>
            </w:pPr>
            <w:r>
              <w:rPr>
                <w:rFonts w:hint="eastAsia"/>
              </w:rPr>
              <w:t>9</w:t>
            </w:r>
          </w:p>
          <w:p w14:paraId="1612BC4A" w14:textId="77777777" w:rsidR="00386936" w:rsidRDefault="00386936" w:rsidP="0009399A">
            <w:pPr>
              <w:pStyle w:val="a1"/>
            </w:pPr>
            <w:r>
              <w:rPr>
                <w:rFonts w:hint="eastAsia"/>
              </w:rPr>
              <w:t>10</w:t>
            </w:r>
          </w:p>
          <w:p w14:paraId="67CE1708" w14:textId="77777777" w:rsidR="00386936" w:rsidRDefault="00386936" w:rsidP="0009399A">
            <w:pPr>
              <w:pStyle w:val="a1"/>
            </w:pPr>
            <w:r>
              <w:rPr>
                <w:rFonts w:hint="eastAsia"/>
              </w:rPr>
              <w:t>11</w:t>
            </w:r>
          </w:p>
          <w:p w14:paraId="68568EEE" w14:textId="77777777" w:rsidR="00386936" w:rsidRDefault="00386936" w:rsidP="0009399A">
            <w:pPr>
              <w:pStyle w:val="a1"/>
            </w:pPr>
            <w:r>
              <w:rPr>
                <w:rFonts w:hint="eastAsia"/>
              </w:rPr>
              <w:t>12</w:t>
            </w:r>
          </w:p>
          <w:p w14:paraId="5BB6386B" w14:textId="77777777" w:rsidR="00386936" w:rsidRPr="00185935" w:rsidRDefault="00386936" w:rsidP="0009399A">
            <w:pPr>
              <w:pStyle w:val="a1"/>
            </w:pPr>
            <w:r>
              <w:rPr>
                <w:rFonts w:hint="eastAsia"/>
              </w:rPr>
              <w:t>13</w:t>
            </w:r>
          </w:p>
        </w:tc>
        <w:tc>
          <w:tcPr>
            <w:tcW w:w="10631" w:type="dxa"/>
          </w:tcPr>
          <w:p w14:paraId="4196D798" w14:textId="77777777" w:rsidR="0009399A" w:rsidRDefault="0009399A" w:rsidP="0009399A">
            <w:pPr>
              <w:pStyle w:val="a1"/>
            </w:pPr>
            <w:r>
              <w:rPr>
                <w:color w:val="BF5F3F"/>
              </w:rPr>
              <w:t>&lt;%@</w:t>
            </w:r>
            <w:r>
              <w:t xml:space="preserve"> </w:t>
            </w:r>
            <w:r>
              <w:rPr>
                <w:color w:val="3F7F7F"/>
              </w:rPr>
              <w:t>page</w:t>
            </w:r>
            <w:r>
              <w:t xml:space="preserve"> </w:t>
            </w:r>
            <w:r>
              <w:rPr>
                <w:color w:val="7F007F"/>
              </w:rPr>
              <w:t>language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"java"</w:t>
            </w:r>
            <w:r>
              <w:t xml:space="preserve"> </w:t>
            </w:r>
            <w:r>
              <w:rPr>
                <w:color w:val="7F007F"/>
              </w:rPr>
              <w:t>contentType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t xml:space="preserve"> </w:t>
            </w:r>
            <w:r>
              <w:rPr>
                <w:color w:val="7F007F"/>
              </w:rPr>
              <w:t>pageEncoding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"UTF-8"</w:t>
            </w:r>
            <w:r>
              <w:rPr>
                <w:color w:val="BF5F3F"/>
              </w:rPr>
              <w:t>%&gt;</w:t>
            </w:r>
          </w:p>
          <w:p w14:paraId="52D9B8C3" w14:textId="77777777" w:rsidR="0009399A" w:rsidRDefault="0009399A" w:rsidP="0009399A">
            <w:pPr>
              <w:pStyle w:val="a1"/>
            </w:pPr>
            <w:r>
              <w:rPr>
                <w:color w:val="008080"/>
              </w:rPr>
              <w:t>&lt;!</w:t>
            </w:r>
            <w:r>
              <w:rPr>
                <w:color w:val="3F7F7F"/>
              </w:rPr>
              <w:t>DOCTYPE</w:t>
            </w:r>
            <w:r>
              <w:t xml:space="preserve"> </w:t>
            </w:r>
            <w:r>
              <w:rPr>
                <w:color w:val="008080"/>
              </w:rPr>
              <w:t>html&gt;</w:t>
            </w:r>
          </w:p>
          <w:p w14:paraId="0591E2D1" w14:textId="77777777" w:rsidR="0009399A" w:rsidRDefault="0009399A" w:rsidP="0009399A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  <w:p w14:paraId="48B71476" w14:textId="77777777" w:rsidR="0009399A" w:rsidRDefault="0009399A" w:rsidP="0009399A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3298D6F9" w14:textId="77777777" w:rsidR="0009399A" w:rsidRDefault="0009399A" w:rsidP="0009399A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meta</w:t>
            </w:r>
            <w:r>
              <w:t xml:space="preserve"> </w:t>
            </w:r>
            <w:r>
              <w:rPr>
                <w:color w:val="7F007F"/>
              </w:rPr>
              <w:t>http-equiv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"Content-Type"</w:t>
            </w:r>
            <w:r>
              <w:t xml:space="preserve"> </w:t>
            </w:r>
            <w:r>
              <w:rPr>
                <w:color w:val="7F007F"/>
              </w:rPr>
              <w:t>content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"text/html; charset=UTF-8"</w:t>
            </w:r>
            <w:r>
              <w:rPr>
                <w:color w:val="008080"/>
              </w:rPr>
              <w:t>&gt;</w:t>
            </w:r>
          </w:p>
          <w:p w14:paraId="2C7BDBB6" w14:textId="77777777" w:rsidR="0009399A" w:rsidRDefault="0009399A" w:rsidP="0009399A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head</w:t>
            </w:r>
            <w:r>
              <w:rPr>
                <w:color w:val="008080"/>
              </w:rPr>
              <w:t>&gt;</w:t>
            </w:r>
          </w:p>
          <w:p w14:paraId="26A89303" w14:textId="77777777" w:rsidR="0009399A" w:rsidRDefault="0009399A" w:rsidP="0009399A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2C1C8EEA" w14:textId="7EEEF756" w:rsidR="0009399A" w:rsidRDefault="0009399A" w:rsidP="0009399A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  <w:r w:rsidR="00554066" w:rsidRPr="00554066">
              <w:rPr>
                <w:rFonts w:hint="eastAsia"/>
              </w:rPr>
              <w:t>m</w:t>
            </w:r>
            <w:r w:rsidR="00554066" w:rsidRPr="00554066">
              <w:t>ybatis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h1</w:t>
            </w:r>
            <w:r>
              <w:rPr>
                <w:color w:val="008080"/>
              </w:rPr>
              <w:t>&gt;</w:t>
            </w:r>
          </w:p>
          <w:p w14:paraId="5EA38305" w14:textId="77777777" w:rsidR="0009399A" w:rsidRDefault="0009399A" w:rsidP="0009399A">
            <w:pPr>
              <w:pStyle w:val="a1"/>
            </w:pPr>
          </w:p>
          <w:p w14:paraId="41E632C1" w14:textId="77777777" w:rsidR="0009399A" w:rsidRDefault="0009399A" w:rsidP="0009399A">
            <w:pPr>
              <w:pStyle w:val="a1"/>
            </w:pP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a</w:t>
            </w:r>
            <w:r>
              <w:t xml:space="preserve"> </w:t>
            </w:r>
            <w:r>
              <w:rPr>
                <w:color w:val="7F007F"/>
              </w:rPr>
              <w:t>href</w:t>
            </w:r>
            <w:r>
              <w:rPr>
                <w:color w:val="000000"/>
              </w:rPr>
              <w:t>=</w:t>
            </w:r>
            <w:r>
              <w:rPr>
                <w:color w:val="2A00FF"/>
              </w:rPr>
              <w:t>"student/list"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student/list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a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br</w:t>
            </w:r>
            <w:r>
              <w:t xml:space="preserve"> </w:t>
            </w:r>
            <w:r>
              <w:rPr>
                <w:color w:val="008080"/>
              </w:rPr>
              <w:t>/&gt;</w:t>
            </w:r>
          </w:p>
          <w:p w14:paraId="3735EB15" w14:textId="77777777" w:rsidR="0009399A" w:rsidRDefault="0009399A" w:rsidP="0009399A">
            <w:pPr>
              <w:pStyle w:val="a1"/>
            </w:pPr>
          </w:p>
          <w:p w14:paraId="2A885DB8" w14:textId="77777777" w:rsidR="0009399A" w:rsidRDefault="0009399A" w:rsidP="0009399A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body</w:t>
            </w:r>
            <w:r>
              <w:rPr>
                <w:color w:val="008080"/>
              </w:rPr>
              <w:t>&gt;</w:t>
            </w:r>
          </w:p>
          <w:p w14:paraId="53ACFB99" w14:textId="175914C7" w:rsidR="00386936" w:rsidRDefault="0009399A" w:rsidP="0009399A">
            <w:pPr>
              <w:pStyle w:val="a1"/>
            </w:pP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html</w:t>
            </w:r>
            <w:r>
              <w:rPr>
                <w:color w:val="008080"/>
              </w:rPr>
              <w:t>&gt;</w:t>
            </w:r>
          </w:p>
        </w:tc>
      </w:tr>
    </w:tbl>
    <w:p w14:paraId="74EE7195" w14:textId="77777777" w:rsidR="00386936" w:rsidRDefault="00386936" w:rsidP="00386936"/>
    <w:p w14:paraId="7A885E68" w14:textId="77777777" w:rsidR="00386936" w:rsidRPr="000E5753" w:rsidRDefault="00386936" w:rsidP="00386936"/>
    <w:p w14:paraId="403E1B40" w14:textId="77777777" w:rsidR="0009399A" w:rsidRDefault="0009399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148C8A49" w14:textId="5EB41472" w:rsidR="00386936" w:rsidRDefault="0009399A" w:rsidP="0009399A">
      <w:pPr>
        <w:pStyle w:val="Heading1"/>
      </w:pPr>
      <w:bookmarkStart w:id="38" w:name="_Toc489024298"/>
      <w:r>
        <w:rPr>
          <w:rFonts w:hint="eastAsia"/>
        </w:rPr>
        <w:lastRenderedPageBreak/>
        <w:t>실행</w:t>
      </w:r>
      <w:bookmarkEnd w:id="38"/>
    </w:p>
    <w:p w14:paraId="3D8135E0" w14:textId="2606651B" w:rsidR="0009399A" w:rsidRDefault="0009399A" w:rsidP="0009399A"/>
    <w:p w14:paraId="5E618F61" w14:textId="3FD53727" w:rsidR="0009399A" w:rsidRDefault="0009399A" w:rsidP="0009399A">
      <w:r>
        <w:rPr>
          <w:noProof/>
        </w:rPr>
        <w:drawing>
          <wp:inline distT="0" distB="0" distL="0" distR="0" wp14:anchorId="0A610840" wp14:editId="7CD1C788">
            <wp:extent cx="2617220" cy="3729161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0457" cy="373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A42A" w14:textId="10E6CCBB" w:rsidR="0009399A" w:rsidRDefault="0009399A" w:rsidP="0009399A"/>
    <w:p w14:paraId="0148ED3E" w14:textId="010D7905" w:rsidR="0009399A" w:rsidRDefault="0009399A" w:rsidP="0009399A"/>
    <w:p w14:paraId="02B40750" w14:textId="77777777" w:rsidR="00107DB8" w:rsidRDefault="00107DB8" w:rsidP="0009399A">
      <w:pPr>
        <w:pStyle w:val="Heading2"/>
      </w:pPr>
      <w:bookmarkStart w:id="39" w:name="_Toc489024299"/>
      <w:r>
        <w:rPr>
          <w:rFonts w:hint="eastAsia"/>
        </w:rPr>
        <w:t>결과 소스코드</w:t>
      </w:r>
      <w:bookmarkEnd w:id="39"/>
      <w:r>
        <w:rPr>
          <w:rFonts w:hint="eastAsia"/>
        </w:rPr>
        <w:t xml:space="preserve"> </w:t>
      </w:r>
    </w:p>
    <w:p w14:paraId="5FDF27F5" w14:textId="098BECC6" w:rsidR="0009399A" w:rsidRDefault="0009399A" w:rsidP="00107DB8">
      <w:r>
        <w:t>mybatis1_src</w:t>
      </w:r>
      <w:r w:rsidR="00107DB8">
        <w:t>1</w:t>
      </w:r>
      <w:r>
        <w:t>.zip</w:t>
      </w:r>
    </w:p>
    <w:p w14:paraId="6A092A82" w14:textId="04EC3F5B" w:rsidR="0009399A" w:rsidRDefault="0009399A" w:rsidP="0009399A"/>
    <w:p w14:paraId="764745E5" w14:textId="5BE888B7" w:rsidR="00F43C1B" w:rsidRDefault="00F43C1B" w:rsidP="0009399A"/>
    <w:p w14:paraId="02D1B18C" w14:textId="77777777" w:rsidR="00F43C1B" w:rsidRDefault="00F43C1B" w:rsidP="0009399A"/>
    <w:p w14:paraId="3BAC5501" w14:textId="77777777" w:rsidR="00F43C1B" w:rsidRPr="00F43C1B" w:rsidRDefault="00F43C1B" w:rsidP="00F43C1B">
      <w:pPr>
        <w:pStyle w:val="Heading2"/>
      </w:pPr>
      <w:bookmarkStart w:id="40" w:name="_Toc489024300"/>
      <w:r w:rsidRPr="00F43C1B">
        <w:rPr>
          <w:rFonts w:hint="eastAsia"/>
        </w:rPr>
        <w:t>참조 무결성 제약조건 위반 에러</w:t>
      </w:r>
      <w:bookmarkEnd w:id="40"/>
    </w:p>
    <w:p w14:paraId="0A9B5447" w14:textId="7EACAE70" w:rsidR="00F43C1B" w:rsidRDefault="00F43C1B" w:rsidP="00F43C1B">
      <w:r>
        <w:rPr>
          <w:rFonts w:hint="eastAsia"/>
        </w:rPr>
        <w:t xml:space="preserve">위 화면에서 </w:t>
      </w:r>
      <w:r w:rsidRPr="00F43C1B">
        <w:rPr>
          <w:rFonts w:hint="eastAsia"/>
          <w:b/>
        </w:rPr>
        <w:t>삭제</w:t>
      </w:r>
      <w:r>
        <w:rPr>
          <w:rFonts w:hint="eastAsia"/>
        </w:rPr>
        <w:t xml:space="preserve"> 버튼을 클릭하자.</w:t>
      </w:r>
    </w:p>
    <w:p w14:paraId="1F44FB33" w14:textId="6F7CB4BD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 xml:space="preserve">StudentMapper.xml 파일에 정의된 아래 </w:t>
      </w:r>
      <w:r>
        <w:rPr>
          <w:color w:val="000000"/>
        </w:rPr>
        <w:t xml:space="preserve">SQL </w:t>
      </w:r>
      <w:r>
        <w:rPr>
          <w:rFonts w:hint="eastAsia"/>
          <w:color w:val="000000"/>
        </w:rPr>
        <w:t>명령이 실행된다.</w:t>
      </w:r>
    </w:p>
    <w:p w14:paraId="71A7876F" w14:textId="25DBFD62" w:rsidR="00F43C1B" w:rsidRPr="00F43C1B" w:rsidRDefault="00F43C1B" w:rsidP="00F43C1B">
      <w:pPr>
        <w:rPr>
          <w:color w:val="000000"/>
        </w:rPr>
      </w:pPr>
    </w:p>
    <w:p w14:paraId="3C3869B4" w14:textId="77777777" w:rsidR="00F43C1B" w:rsidRDefault="00F43C1B" w:rsidP="00F43C1B">
      <w:pPr>
        <w:rPr>
          <w:color w:val="000000"/>
        </w:rPr>
      </w:pPr>
      <w:r>
        <w:rPr>
          <w:color w:val="000000"/>
        </w:rPr>
        <w:t>DELETE FROM Student WHERE id = #{id}</w:t>
      </w:r>
    </w:p>
    <w:p w14:paraId="5B3BF54E" w14:textId="7235EE34" w:rsidR="00F43C1B" w:rsidRDefault="00F43C1B" w:rsidP="00F43C1B">
      <w:pPr>
        <w:rPr>
          <w:color w:val="000000"/>
        </w:rPr>
      </w:pPr>
    </w:p>
    <w:p w14:paraId="1A0029B8" w14:textId="2F69460C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 xml:space="preserve">그런데 </w:t>
      </w:r>
      <w:r>
        <w:rPr>
          <w:color w:val="000000"/>
        </w:rPr>
        <w:t>'</w:t>
      </w:r>
      <w:r>
        <w:rPr>
          <w:rFonts w:hint="eastAsia"/>
          <w:color w:val="000000"/>
        </w:rPr>
        <w:t xml:space="preserve">고은' 학생을 참조하는 </w:t>
      </w:r>
      <w:r>
        <w:rPr>
          <w:color w:val="000000"/>
        </w:rPr>
        <w:t xml:space="preserve">register </w:t>
      </w:r>
      <w:r>
        <w:rPr>
          <w:rFonts w:hint="eastAsia"/>
          <w:color w:val="000000"/>
        </w:rPr>
        <w:t>테이블의 레코드가 존재하기 때문에,</w:t>
      </w:r>
    </w:p>
    <w:p w14:paraId="74B107FB" w14:textId="592F5EA9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>참조 무결성 제약조건 위반 에러가 발생한다.</w:t>
      </w:r>
    </w:p>
    <w:p w14:paraId="094F642C" w14:textId="397CDC77" w:rsidR="00F43C1B" w:rsidRDefault="00F43C1B" w:rsidP="00F43C1B">
      <w:pPr>
        <w:rPr>
          <w:color w:val="000000"/>
        </w:rPr>
      </w:pPr>
    </w:p>
    <w:p w14:paraId="06229BAC" w14:textId="0A26AA27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>이클립스 console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창에 자세한 에러 메시지가 출력된다.</w:t>
      </w:r>
    </w:p>
    <w:p w14:paraId="085A4FBF" w14:textId="11C78019" w:rsidR="00F43C1B" w:rsidRDefault="00F43C1B" w:rsidP="00F43C1B">
      <w:pPr>
        <w:rPr>
          <w:color w:val="000000"/>
        </w:rPr>
      </w:pPr>
      <w:r>
        <w:rPr>
          <w:rFonts w:hint="eastAsia"/>
          <w:color w:val="000000"/>
        </w:rPr>
        <w:t>이 에러 메시지의 시작 부분을 자세히 살펴보자.</w:t>
      </w:r>
    </w:p>
    <w:p w14:paraId="2D8A0BE3" w14:textId="55DCA58E" w:rsidR="00F43C1B" w:rsidRDefault="00F43C1B" w:rsidP="00F43C1B">
      <w:pPr>
        <w:rPr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3C1B" w14:paraId="2D7AFBB1" w14:textId="77777777" w:rsidTr="00F43C1B">
        <w:tc>
          <w:tcPr>
            <w:tcW w:w="10456" w:type="dxa"/>
          </w:tcPr>
          <w:p w14:paraId="781958A3" w14:textId="77777777" w:rsidR="00F43C1B" w:rsidRPr="00F43C1B" w:rsidRDefault="00F43C1B" w:rsidP="00F43C1B">
            <w:pPr>
              <w:jc w:val="left"/>
              <w:rPr>
                <w:color w:val="000000"/>
              </w:rPr>
            </w:pPr>
            <w:r w:rsidRPr="00F43C1B">
              <w:rPr>
                <w:color w:val="000000"/>
              </w:rPr>
              <w:t>### Error updating database.  Cause: com.mysql.jdbc.exceptions.jdbc4.</w:t>
            </w:r>
            <w:r w:rsidRPr="00F43C1B">
              <w:rPr>
                <w:color w:val="000000"/>
                <w:shd w:val="clear" w:color="auto" w:fill="FFFF99"/>
              </w:rPr>
              <w:t>MySQLIntegrityConstraintViolationException</w:t>
            </w:r>
            <w:r w:rsidRPr="00F43C1B">
              <w:rPr>
                <w:color w:val="000000"/>
              </w:rPr>
              <w:t>: C</w:t>
            </w:r>
            <w:r w:rsidRPr="00CF0172">
              <w:rPr>
                <w:color w:val="000000"/>
                <w:shd w:val="clear" w:color="auto" w:fill="FFFF99"/>
              </w:rPr>
              <w:t>annot delete or update a parent row: a foreign key constraint fails (`student1`.`register`, CONSTRAINT `FK_Register_Student` FOREIGN KEY (`studentId`) REFERENCES `student` (`id`)</w:t>
            </w:r>
            <w:r w:rsidRPr="00F43C1B">
              <w:rPr>
                <w:color w:val="000000"/>
              </w:rPr>
              <w:t xml:space="preserve"> ON DELETE NO ACTION ON UPDATE NO ACTION)</w:t>
            </w:r>
          </w:p>
          <w:p w14:paraId="7F6A6F3B" w14:textId="77777777" w:rsidR="00F43C1B" w:rsidRPr="00F43C1B" w:rsidRDefault="00F43C1B" w:rsidP="00F43C1B">
            <w:pPr>
              <w:jc w:val="left"/>
              <w:rPr>
                <w:color w:val="000000"/>
              </w:rPr>
            </w:pPr>
            <w:r w:rsidRPr="00F43C1B">
              <w:rPr>
                <w:color w:val="000000"/>
              </w:rPr>
              <w:t>### The error may involve defaultParameterMap</w:t>
            </w:r>
          </w:p>
          <w:p w14:paraId="313A1AC1" w14:textId="77777777" w:rsidR="00F43C1B" w:rsidRPr="00F43C1B" w:rsidRDefault="00F43C1B" w:rsidP="00F43C1B">
            <w:pPr>
              <w:jc w:val="left"/>
              <w:rPr>
                <w:color w:val="000000"/>
              </w:rPr>
            </w:pPr>
            <w:r w:rsidRPr="00F43C1B">
              <w:rPr>
                <w:color w:val="000000"/>
              </w:rPr>
              <w:t>### The error occurred while setting parameters</w:t>
            </w:r>
          </w:p>
          <w:p w14:paraId="1D211C62" w14:textId="77777777" w:rsidR="00F43C1B" w:rsidRPr="00F43C1B" w:rsidRDefault="00F43C1B" w:rsidP="00CF0172">
            <w:pPr>
              <w:shd w:val="clear" w:color="auto" w:fill="FFFF99"/>
              <w:jc w:val="left"/>
              <w:rPr>
                <w:color w:val="000000"/>
              </w:rPr>
            </w:pPr>
            <w:r w:rsidRPr="00F43C1B">
              <w:rPr>
                <w:color w:val="000000"/>
              </w:rPr>
              <w:t>### SQL: DELETE FROM Student WHERE id = ?</w:t>
            </w:r>
          </w:p>
          <w:p w14:paraId="61B7D764" w14:textId="77777777" w:rsidR="00F43C1B" w:rsidRDefault="00F43C1B" w:rsidP="00CF0172">
            <w:pPr>
              <w:jc w:val="left"/>
              <w:rPr>
                <w:color w:val="000000"/>
              </w:rPr>
            </w:pPr>
            <w:r w:rsidRPr="00F43C1B">
              <w:rPr>
                <w:color w:val="000000"/>
              </w:rPr>
              <w:t xml:space="preserve">### Cause: com.mysql.jdbc.exceptions.jdbc4.MySQLIntegrityConstraintViolationException: Cannot delete </w:t>
            </w:r>
          </w:p>
          <w:p w14:paraId="77204EC6" w14:textId="1893307D" w:rsidR="00CF0172" w:rsidRPr="00F43C1B" w:rsidRDefault="00CF0172" w:rsidP="00CF0172">
            <w:pPr>
              <w:jc w:val="left"/>
              <w:rPr>
                <w:color w:val="000000"/>
              </w:rPr>
            </w:pPr>
          </w:p>
        </w:tc>
      </w:tr>
    </w:tbl>
    <w:p w14:paraId="316A193B" w14:textId="2FF7947F" w:rsidR="00CF0172" w:rsidRDefault="00CF0172" w:rsidP="00F43C1B">
      <w:pPr>
        <w:rPr>
          <w:color w:val="000000"/>
        </w:rPr>
      </w:pPr>
    </w:p>
    <w:p w14:paraId="48089D49" w14:textId="77777777" w:rsidR="00CF0172" w:rsidRDefault="00CF0172">
      <w:pPr>
        <w:widowControl/>
        <w:wordWrap/>
        <w:autoSpaceDE/>
        <w:autoSpaceDN/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14:paraId="7C400F75" w14:textId="79CC7B13" w:rsidR="00CF0172" w:rsidRPr="00CF0172" w:rsidRDefault="00CF0172" w:rsidP="00F43C1B">
      <w:pPr>
        <w:rPr>
          <w:b/>
          <w:color w:val="000000"/>
        </w:rPr>
      </w:pPr>
      <w:r w:rsidRPr="00CF0172">
        <w:rPr>
          <w:b/>
          <w:color w:val="000000"/>
        </w:rPr>
        <w:lastRenderedPageBreak/>
        <w:t xml:space="preserve">MySQLIntegrityConstraintViolationException: </w:t>
      </w:r>
    </w:p>
    <w:p w14:paraId="7B1E2A3A" w14:textId="3E4026E0" w:rsidR="00CF0172" w:rsidRDefault="00CF0172" w:rsidP="00F43C1B">
      <w:pPr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>무결성 제약조건 위반 에러가 발생했다는 뜻</w:t>
      </w:r>
    </w:p>
    <w:p w14:paraId="26CA3BBB" w14:textId="77777777" w:rsidR="00CF0172" w:rsidRDefault="00CF0172" w:rsidP="00F43C1B">
      <w:pPr>
        <w:rPr>
          <w:color w:val="000000"/>
        </w:rPr>
      </w:pPr>
    </w:p>
    <w:p w14:paraId="66D1F333" w14:textId="77777777" w:rsidR="00CF0172" w:rsidRPr="00CF0172" w:rsidRDefault="00CF0172" w:rsidP="00F43C1B">
      <w:pPr>
        <w:rPr>
          <w:b/>
          <w:color w:val="000000"/>
        </w:rPr>
      </w:pPr>
      <w:r w:rsidRPr="00CF0172">
        <w:rPr>
          <w:b/>
          <w:color w:val="000000"/>
        </w:rPr>
        <w:t xml:space="preserve">Cannot delete or update a parent row: a foreign key constraint fails </w:t>
      </w:r>
    </w:p>
    <w:p w14:paraId="26B68BE4" w14:textId="1B2F0C86" w:rsidR="00CF0172" w:rsidRDefault="00CF0172" w:rsidP="00F43C1B">
      <w:pPr>
        <w:rPr>
          <w:color w:val="000000"/>
        </w:rPr>
      </w:pPr>
      <w:r>
        <w:rPr>
          <w:rFonts w:hint="eastAsia"/>
          <w:color w:val="000000"/>
        </w:rPr>
        <w:t xml:space="preserve">   외래키 제약조건 때문에 레코드를 삭제할 수 없다는 뜻</w:t>
      </w:r>
    </w:p>
    <w:p w14:paraId="23F6EE08" w14:textId="77777777" w:rsidR="00CF0172" w:rsidRDefault="00CF0172" w:rsidP="00F43C1B">
      <w:pPr>
        <w:rPr>
          <w:color w:val="000000"/>
        </w:rPr>
      </w:pPr>
    </w:p>
    <w:p w14:paraId="0CC81487" w14:textId="27532D23" w:rsidR="00F43C1B" w:rsidRPr="00CF0172" w:rsidRDefault="00CF0172" w:rsidP="00F43C1B">
      <w:pPr>
        <w:rPr>
          <w:b/>
          <w:color w:val="000000"/>
        </w:rPr>
      </w:pPr>
      <w:r w:rsidRPr="00CF0172">
        <w:rPr>
          <w:b/>
          <w:color w:val="000000"/>
        </w:rPr>
        <w:t>(`student1`.`register`, CONSTRAINT `FK_Register_Student` FOREIGN KEY (`studentId`) REFERENCES `student` (`id`)</w:t>
      </w:r>
    </w:p>
    <w:p w14:paraId="3CF75D79" w14:textId="48428604" w:rsidR="00CF0172" w:rsidRDefault="00CF0172" w:rsidP="00F43C1B">
      <w:pPr>
        <w:rPr>
          <w:color w:val="000000"/>
        </w:rPr>
      </w:pPr>
      <w:r>
        <w:rPr>
          <w:color w:val="000000"/>
        </w:rPr>
        <w:t xml:space="preserve">   student1 </w:t>
      </w:r>
      <w:r>
        <w:rPr>
          <w:rFonts w:hint="eastAsia"/>
          <w:color w:val="000000"/>
        </w:rPr>
        <w:t xml:space="preserve">데이터베이스의 </w:t>
      </w:r>
      <w:r>
        <w:rPr>
          <w:color w:val="000000"/>
        </w:rPr>
        <w:t xml:space="preserve">register </w:t>
      </w:r>
      <w:r>
        <w:rPr>
          <w:rFonts w:hint="eastAsia"/>
          <w:color w:val="000000"/>
        </w:rPr>
        <w:t xml:space="preserve">테이블에 </w:t>
      </w:r>
      <w:r>
        <w:rPr>
          <w:color w:val="000000"/>
        </w:rPr>
        <w:t xml:space="preserve">FK_Register_Student </w:t>
      </w:r>
      <w:r>
        <w:rPr>
          <w:rFonts w:hint="eastAsia"/>
          <w:color w:val="000000"/>
        </w:rPr>
        <w:t>제약조건이 있다는 뜻.</w:t>
      </w:r>
    </w:p>
    <w:p w14:paraId="3B1C330D" w14:textId="6B001E24" w:rsidR="00CF0172" w:rsidRDefault="00CF0172" w:rsidP="00F43C1B">
      <w:pPr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이 제약조건은 </w:t>
      </w:r>
      <w:r>
        <w:rPr>
          <w:color w:val="000000"/>
        </w:rPr>
        <w:t xml:space="preserve">register </w:t>
      </w:r>
      <w:r>
        <w:rPr>
          <w:rFonts w:hint="eastAsia"/>
          <w:color w:val="000000"/>
        </w:rPr>
        <w:t xml:space="preserve">테이블의 </w:t>
      </w:r>
      <w:r>
        <w:rPr>
          <w:color w:val="000000"/>
        </w:rPr>
        <w:t xml:space="preserve">studentId </w:t>
      </w:r>
      <w:r>
        <w:rPr>
          <w:rFonts w:hint="eastAsia"/>
          <w:color w:val="000000"/>
        </w:rPr>
        <w:t>필드가 외래키이고,</w:t>
      </w:r>
    </w:p>
    <w:p w14:paraId="7E9143DC" w14:textId="3BAB3095" w:rsidR="00CF0172" w:rsidRDefault="00CF0172" w:rsidP="00F43C1B">
      <w:pPr>
        <w:rPr>
          <w:color w:val="000000"/>
        </w:rPr>
      </w:pPr>
      <w:r>
        <w:rPr>
          <w:color w:val="000000"/>
        </w:rPr>
        <w:t xml:space="preserve">   </w:t>
      </w:r>
      <w:r>
        <w:rPr>
          <w:rFonts w:hint="eastAsia"/>
          <w:color w:val="000000"/>
        </w:rPr>
        <w:t xml:space="preserve">이 외래키가 </w:t>
      </w:r>
      <w:r>
        <w:rPr>
          <w:color w:val="000000"/>
        </w:rPr>
        <w:t xml:space="preserve">student </w:t>
      </w:r>
      <w:r>
        <w:rPr>
          <w:rFonts w:hint="eastAsia"/>
          <w:color w:val="000000"/>
        </w:rPr>
        <w:t xml:space="preserve">테이블의 </w:t>
      </w:r>
      <w:r>
        <w:rPr>
          <w:color w:val="000000"/>
        </w:rPr>
        <w:t xml:space="preserve">id </w:t>
      </w:r>
      <w:r>
        <w:rPr>
          <w:rFonts w:hint="eastAsia"/>
          <w:color w:val="000000"/>
        </w:rPr>
        <w:t>필드를 가르킨다는 뜻</w:t>
      </w:r>
    </w:p>
    <w:p w14:paraId="3173A3AA" w14:textId="51DD3672" w:rsidR="00CF0172" w:rsidRDefault="00CF0172" w:rsidP="00F43C1B">
      <w:pPr>
        <w:rPr>
          <w:color w:val="000000"/>
        </w:rPr>
      </w:pPr>
    </w:p>
    <w:p w14:paraId="2E7E9187" w14:textId="2657A40F" w:rsidR="00CF0172" w:rsidRPr="00CF0172" w:rsidRDefault="00CF0172" w:rsidP="00F43C1B">
      <w:pPr>
        <w:rPr>
          <w:b/>
          <w:color w:val="000000"/>
        </w:rPr>
      </w:pPr>
      <w:r w:rsidRPr="00CF0172">
        <w:rPr>
          <w:b/>
          <w:color w:val="000000"/>
        </w:rPr>
        <w:t>### SQL: DELETE FROM Student WHERE id = ?</w:t>
      </w:r>
    </w:p>
    <w:p w14:paraId="0B3D9324" w14:textId="641AAB8A" w:rsidR="00CF0172" w:rsidRDefault="00CF0172" w:rsidP="00F43C1B">
      <w:pPr>
        <w:rPr>
          <w:color w:val="000000"/>
        </w:rPr>
      </w:pPr>
      <w:r>
        <w:rPr>
          <w:rFonts w:hint="eastAsia"/>
          <w:color w:val="000000"/>
        </w:rPr>
        <w:t xml:space="preserve">   에러가 발생한 </w:t>
      </w:r>
      <w:r>
        <w:rPr>
          <w:color w:val="000000"/>
        </w:rPr>
        <w:t xml:space="preserve">SQL </w:t>
      </w:r>
      <w:r>
        <w:rPr>
          <w:rFonts w:hint="eastAsia"/>
          <w:color w:val="000000"/>
        </w:rPr>
        <w:t>명령이다.</w:t>
      </w:r>
    </w:p>
    <w:p w14:paraId="6E33ABD7" w14:textId="63757982" w:rsidR="00CF0172" w:rsidRDefault="00CF0172" w:rsidP="00F43C1B">
      <w:pPr>
        <w:rPr>
          <w:color w:val="000000"/>
        </w:rPr>
      </w:pPr>
    </w:p>
    <w:p w14:paraId="2CC3512F" w14:textId="4046CBEC" w:rsidR="00CF0172" w:rsidRDefault="00CF0172" w:rsidP="00F43C1B">
      <w:pPr>
        <w:rPr>
          <w:color w:val="000000"/>
        </w:rPr>
      </w:pPr>
    </w:p>
    <w:p w14:paraId="7709EA95" w14:textId="07D01133" w:rsidR="00CF0172" w:rsidRDefault="00CF0172" w:rsidP="00F43C1B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7CC098C" wp14:editId="7035467A">
            <wp:extent cx="6638925" cy="4019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073D8" w14:textId="7C43EAF9" w:rsidR="00CF0172" w:rsidRDefault="00CF0172" w:rsidP="00F43C1B">
      <w:pPr>
        <w:rPr>
          <w:color w:val="000000"/>
        </w:rPr>
      </w:pPr>
    </w:p>
    <w:p w14:paraId="549A50C9" w14:textId="0DB7BEDD" w:rsidR="00CF0172" w:rsidRDefault="00CF0172" w:rsidP="00F43C1B">
      <w:pPr>
        <w:rPr>
          <w:color w:val="000000"/>
        </w:rPr>
      </w:pPr>
      <w:r>
        <w:rPr>
          <w:rFonts w:hint="eastAsia"/>
          <w:color w:val="000000"/>
        </w:rPr>
        <w:t>에러가 발생한 소스코드 위치를 에러 메시지에서 볼 수 있다.</w:t>
      </w:r>
    </w:p>
    <w:p w14:paraId="5D21D55D" w14:textId="0F7C4238" w:rsidR="00CF0172" w:rsidRDefault="00CF0172" w:rsidP="00F43C1B">
      <w:pPr>
        <w:rPr>
          <w:color w:val="000000"/>
        </w:rPr>
      </w:pPr>
      <w:r>
        <w:rPr>
          <w:color w:val="000000"/>
        </w:rPr>
        <w:t xml:space="preserve">StudentController.java </w:t>
      </w:r>
      <w:r>
        <w:rPr>
          <w:rFonts w:hint="eastAsia"/>
          <w:color w:val="000000"/>
        </w:rPr>
        <w:t xml:space="preserve">파일의 줄 </w:t>
      </w:r>
      <w:r>
        <w:rPr>
          <w:color w:val="000000"/>
        </w:rPr>
        <w:t>6</w:t>
      </w:r>
      <w:r>
        <w:rPr>
          <w:rFonts w:hint="eastAsia"/>
          <w:color w:val="000000"/>
        </w:rPr>
        <w:t>3 에서 에러가 발생했다.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F0172" w14:paraId="28494FE0" w14:textId="77777777" w:rsidTr="00CF0172">
        <w:tc>
          <w:tcPr>
            <w:tcW w:w="10456" w:type="dxa"/>
          </w:tcPr>
          <w:p w14:paraId="4A8D42D2" w14:textId="5C91021C" w:rsidR="00CF0172" w:rsidRDefault="00CF0172" w:rsidP="00F43C1B">
            <w:pP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C0"/>
              </w:rPr>
              <w:t>studentMapper</w:t>
            </w:r>
            <w:r>
              <w:rPr>
                <w:color w:val="000000"/>
              </w:rPr>
              <w:t>.delete(</w:t>
            </w:r>
            <w:r>
              <w:rPr>
                <w:color w:val="6A3E3E"/>
              </w:rPr>
              <w:t>id</w:t>
            </w:r>
            <w:r>
              <w:rPr>
                <w:color w:val="000000"/>
              </w:rPr>
              <w:t>);</w:t>
            </w:r>
          </w:p>
        </w:tc>
      </w:tr>
    </w:tbl>
    <w:p w14:paraId="0314D184" w14:textId="71CE5946" w:rsidR="00CF0172" w:rsidRDefault="00CF0172" w:rsidP="00F43C1B">
      <w:pPr>
        <w:rPr>
          <w:color w:val="000000"/>
        </w:rPr>
      </w:pPr>
    </w:p>
    <w:p w14:paraId="1443C045" w14:textId="77777777" w:rsidR="00CF0172" w:rsidRDefault="00CF0172" w:rsidP="00F43C1B">
      <w:pPr>
        <w:rPr>
          <w:color w:val="000000"/>
        </w:rPr>
      </w:pPr>
    </w:p>
    <w:sectPr w:rsidR="00CF0172" w:rsidSect="00B12C18">
      <w:footerReference w:type="default" r:id="rId17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AF5F0" w14:textId="77777777" w:rsidR="00F43C1B" w:rsidRDefault="00F43C1B" w:rsidP="00B12C18">
      <w:r>
        <w:separator/>
      </w:r>
    </w:p>
  </w:endnote>
  <w:endnote w:type="continuationSeparator" w:id="0">
    <w:p w14:paraId="374BF060" w14:textId="77777777" w:rsidR="00F43C1B" w:rsidRDefault="00F43C1B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F9E5E" w14:textId="47ADA3B9" w:rsidR="00F43C1B" w:rsidRPr="00B12C18" w:rsidRDefault="00F43C1B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D54F38">
      <w:rPr>
        <w:noProof/>
        <w:color w:val="A6A6A6" w:themeColor="background1" w:themeShade="A6"/>
      </w:rPr>
      <w:t>30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D54F38">
      <w:rPr>
        <w:noProof/>
        <w:color w:val="A6A6A6" w:themeColor="background1" w:themeShade="A6"/>
      </w:rPr>
      <w:t>30</w:t>
    </w:r>
    <w:r w:rsidRPr="00B12C18">
      <w:rPr>
        <w:color w:val="A6A6A6" w:themeColor="background1" w:themeShade="A6"/>
      </w:rPr>
      <w:fldChar w:fldCharType="end"/>
    </w:r>
  </w:p>
  <w:p w14:paraId="348B3253" w14:textId="77777777" w:rsidR="00F43C1B" w:rsidRDefault="00F43C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EF474E" w14:textId="77777777" w:rsidR="00F43C1B" w:rsidRDefault="00F43C1B" w:rsidP="00B12C18">
      <w:r>
        <w:separator/>
      </w:r>
    </w:p>
  </w:footnote>
  <w:footnote w:type="continuationSeparator" w:id="0">
    <w:p w14:paraId="4A92EA3D" w14:textId="77777777" w:rsidR="00F43C1B" w:rsidRDefault="00F43C1B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1C48"/>
    <w:rsid w:val="0009175C"/>
    <w:rsid w:val="0009399A"/>
    <w:rsid w:val="000F25E2"/>
    <w:rsid w:val="00107DB8"/>
    <w:rsid w:val="001F547C"/>
    <w:rsid w:val="002161B8"/>
    <w:rsid w:val="00233672"/>
    <w:rsid w:val="002854B0"/>
    <w:rsid w:val="0029331F"/>
    <w:rsid w:val="002A22B3"/>
    <w:rsid w:val="002F238A"/>
    <w:rsid w:val="002F41DD"/>
    <w:rsid w:val="00371F6E"/>
    <w:rsid w:val="00386936"/>
    <w:rsid w:val="003D18E0"/>
    <w:rsid w:val="003E516D"/>
    <w:rsid w:val="00414572"/>
    <w:rsid w:val="004462ED"/>
    <w:rsid w:val="004F5505"/>
    <w:rsid w:val="00530E33"/>
    <w:rsid w:val="00554066"/>
    <w:rsid w:val="00557A94"/>
    <w:rsid w:val="005838C0"/>
    <w:rsid w:val="00617EFA"/>
    <w:rsid w:val="0064562F"/>
    <w:rsid w:val="00660A11"/>
    <w:rsid w:val="006B50D6"/>
    <w:rsid w:val="006D5F44"/>
    <w:rsid w:val="006E4B2C"/>
    <w:rsid w:val="006E5E6D"/>
    <w:rsid w:val="00707D1D"/>
    <w:rsid w:val="00725208"/>
    <w:rsid w:val="00780EAA"/>
    <w:rsid w:val="0079756F"/>
    <w:rsid w:val="007C2115"/>
    <w:rsid w:val="007D314C"/>
    <w:rsid w:val="007F37EB"/>
    <w:rsid w:val="00816F3D"/>
    <w:rsid w:val="00841C48"/>
    <w:rsid w:val="00895B4A"/>
    <w:rsid w:val="00896847"/>
    <w:rsid w:val="008E01C3"/>
    <w:rsid w:val="00905752"/>
    <w:rsid w:val="009241DF"/>
    <w:rsid w:val="00934C62"/>
    <w:rsid w:val="009879A8"/>
    <w:rsid w:val="009944C9"/>
    <w:rsid w:val="009B75E3"/>
    <w:rsid w:val="009E7890"/>
    <w:rsid w:val="00A3634D"/>
    <w:rsid w:val="00A46D5D"/>
    <w:rsid w:val="00A7754C"/>
    <w:rsid w:val="00AC2B40"/>
    <w:rsid w:val="00B02289"/>
    <w:rsid w:val="00B12C18"/>
    <w:rsid w:val="00B14788"/>
    <w:rsid w:val="00B16E53"/>
    <w:rsid w:val="00B267B6"/>
    <w:rsid w:val="00B85C56"/>
    <w:rsid w:val="00BC7FFB"/>
    <w:rsid w:val="00C050B1"/>
    <w:rsid w:val="00C352DD"/>
    <w:rsid w:val="00C92BD5"/>
    <w:rsid w:val="00CB3D4A"/>
    <w:rsid w:val="00CB616C"/>
    <w:rsid w:val="00CC00DF"/>
    <w:rsid w:val="00CC4151"/>
    <w:rsid w:val="00CD09D8"/>
    <w:rsid w:val="00CF0172"/>
    <w:rsid w:val="00D54F38"/>
    <w:rsid w:val="00E05A18"/>
    <w:rsid w:val="00E346F4"/>
    <w:rsid w:val="00E422CC"/>
    <w:rsid w:val="00E50655"/>
    <w:rsid w:val="00E64775"/>
    <w:rsid w:val="00EA0E11"/>
    <w:rsid w:val="00EF190F"/>
    <w:rsid w:val="00F06F43"/>
    <w:rsid w:val="00F12926"/>
    <w:rsid w:val="00F2377D"/>
    <w:rsid w:val="00F25155"/>
    <w:rsid w:val="00F43C1B"/>
    <w:rsid w:val="00F579D5"/>
    <w:rsid w:val="00F67F66"/>
    <w:rsid w:val="00F7361B"/>
    <w:rsid w:val="00F82684"/>
    <w:rsid w:val="00FB163C"/>
    <w:rsid w:val="00FB428F"/>
    <w:rsid w:val="00FE3611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38BDD99C"/>
  <w15:chartTrackingRefBased/>
  <w15:docId w15:val="{8A5771A7-64A2-40C1-ADF2-0A1967C6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D5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905752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905752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B12C1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12C1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2F238A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2F238A"/>
    <w:pPr>
      <w:ind w:leftChars="400" w:left="800"/>
    </w:pPr>
  </w:style>
  <w:style w:type="table" w:styleId="TableGrid">
    <w:name w:val="Table Grid"/>
    <w:basedOn w:val="TableNormal"/>
    <w:uiPriority w:val="59"/>
    <w:rsid w:val="003E5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코드표"/>
    <w:basedOn w:val="Normal"/>
    <w:link w:val="Char1"/>
    <w:qFormat/>
    <w:rsid w:val="003E516D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3E516D"/>
    <w:rPr>
      <w:rFonts w:ascii="굴림체" w:eastAsia="굴림체" w:cs="굴림체"/>
      <w:bCs/>
      <w:kern w:val="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80EAA"/>
  </w:style>
  <w:style w:type="character" w:customStyle="1" w:styleId="DateChar">
    <w:name w:val="Date Char"/>
    <w:basedOn w:val="DefaultParagraphFont"/>
    <w:link w:val="Date"/>
    <w:uiPriority w:val="99"/>
    <w:semiHidden/>
    <w:rsid w:val="00780EAA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780EAA"/>
  </w:style>
  <w:style w:type="paragraph" w:styleId="TOC2">
    <w:name w:val="toc 2"/>
    <w:basedOn w:val="Normal"/>
    <w:next w:val="Normal"/>
    <w:autoRedefine/>
    <w:uiPriority w:val="39"/>
    <w:unhideWhenUsed/>
    <w:rsid w:val="00780EAA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780E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2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C05CC6-3E9F-490F-A61C-8CC6ED8E8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654</TotalTime>
  <Pages>30</Pages>
  <Words>4691</Words>
  <Characters>26739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Lee Seungjin</cp:lastModifiedBy>
  <cp:revision>48</cp:revision>
  <dcterms:created xsi:type="dcterms:W3CDTF">2016-12-24T12:35:00Z</dcterms:created>
  <dcterms:modified xsi:type="dcterms:W3CDTF">2018-09-03T06:09:00Z</dcterms:modified>
</cp:coreProperties>
</file>