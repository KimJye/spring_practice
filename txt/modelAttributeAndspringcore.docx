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756D0" w14:textId="5216E287" w:rsidR="00B004EB" w:rsidRDefault="00B75675" w:rsidP="00B75675">
      <w:pPr>
        <w:pStyle w:val="1"/>
      </w:pPr>
      <w:r>
        <w:rPr>
          <w:rFonts w:hint="eastAsia"/>
        </w:rPr>
        <w:t>m</w:t>
      </w:r>
      <w:r>
        <w:t xml:space="preserve">odel attribute </w:t>
      </w:r>
      <w:r>
        <w:rPr>
          <w:rFonts w:hint="eastAsia"/>
        </w:rPr>
        <w:t>이름</w:t>
      </w:r>
    </w:p>
    <w:p w14:paraId="52FD2CDC" w14:textId="46FE7C73" w:rsidR="00962093" w:rsidRDefault="00962093" w:rsidP="00962093"/>
    <w:p w14:paraId="2BF92E48" w14:textId="011BB93F" w:rsidR="00962093" w:rsidRDefault="00962093" w:rsidP="00962093"/>
    <w:p w14:paraId="1F9E5685" w14:textId="4C5DB3B3" w:rsidR="00962093" w:rsidRPr="00962093" w:rsidRDefault="00962093" w:rsidP="00962093">
      <w:pPr>
        <w:rPr>
          <w:sz w:val="40"/>
          <w:szCs w:val="40"/>
        </w:rPr>
      </w:pPr>
      <w:r w:rsidRPr="00962093">
        <w:rPr>
          <w:rFonts w:hint="eastAsia"/>
          <w:sz w:val="40"/>
          <w:szCs w:val="40"/>
          <w:highlight w:val="yellow"/>
        </w:rPr>
        <w:t>&lt;J</w:t>
      </w:r>
      <w:r w:rsidRPr="00962093">
        <w:rPr>
          <w:sz w:val="40"/>
          <w:szCs w:val="40"/>
          <w:highlight w:val="yellow"/>
        </w:rPr>
        <w:t>SP&gt;</w:t>
      </w:r>
    </w:p>
    <w:p w14:paraId="7FF70BF1" w14:textId="2A45839F" w:rsidR="00962093" w:rsidRPr="00962093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&lt;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form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:form</w:t>
      </w:r>
      <w:proofErr w:type="spellEnd"/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method="post"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modelAttribute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="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userRegistrationModel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"&gt;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674EC48B" w14:textId="417122E2" w:rsidR="00962093" w:rsidRDefault="00962093" w:rsidP="00962093"/>
    <w:p w14:paraId="2C540B80" w14:textId="489AEDCA" w:rsidR="00962093" w:rsidRDefault="00962093" w:rsidP="00962093"/>
    <w:p w14:paraId="7AA13260" w14:textId="0A507610" w:rsidR="00962093" w:rsidRDefault="00962093" w:rsidP="00962093"/>
    <w:p w14:paraId="4BCDFEDB" w14:textId="6D4A7CEA" w:rsidR="00962093" w:rsidRPr="003B1418" w:rsidRDefault="00962093" w:rsidP="00962093">
      <w:pPr>
        <w:rPr>
          <w:sz w:val="40"/>
          <w:szCs w:val="40"/>
        </w:rPr>
      </w:pPr>
      <w:r w:rsidRPr="003B1418">
        <w:rPr>
          <w:rFonts w:hint="eastAsia"/>
          <w:sz w:val="40"/>
          <w:szCs w:val="40"/>
          <w:highlight w:val="yellow"/>
        </w:rPr>
        <w:t>&lt;Controller&gt;</w:t>
      </w:r>
    </w:p>
    <w:p w14:paraId="2523FC0D" w14:textId="77777777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@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RequestMapping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>value="register", method=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RequestMethod.GET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) </w:t>
      </w:r>
    </w:p>
    <w:p w14:paraId="6706BBCD" w14:textId="77777777" w:rsidR="003B1418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String register(Model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UserRegistrationModel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 xml:space="preserve">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) </w:t>
      </w:r>
    </w:p>
    <w:p w14:paraId="3D0C5DE2" w14:textId="196C33AA" w:rsidR="00962093" w:rsidRDefault="00962093" w:rsidP="003B1418">
      <w:pPr>
        <w:widowControl/>
        <w:wordWrap/>
        <w:autoSpaceDE/>
        <w:autoSpaceDN/>
        <w:spacing w:before="100" w:beforeAutospacing="1" w:after="100" w:afterAutospacing="1"/>
        <w:ind w:firstLineChars="50"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{        </w:t>
      </w:r>
    </w:p>
    <w:p w14:paraId="3307E594" w14:textId="3563FAAF" w:rsidR="00962093" w:rsidRDefault="00962093" w:rsidP="003B1418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model.addAttribute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 xml:space="preserve">"departments",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departmentService.findAll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());</w:t>
      </w:r>
      <w:r w:rsidRPr="00962093">
        <w:rPr>
          <w:rFonts w:ascii="굴림" w:eastAsia="굴림" w:hAnsi="굴림" w:cs="굴림"/>
          <w:kern w:val="0"/>
          <w:sz w:val="24"/>
          <w:szCs w:val="24"/>
        </w:rPr>
        <w:t>   </w:t>
      </w:r>
    </w:p>
    <w:p w14:paraId="2F9EE8FA" w14:textId="568525DE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   </w:t>
      </w:r>
      <w:r w:rsidR="003B141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return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"user/register"; </w:t>
      </w:r>
    </w:p>
    <w:p w14:paraId="17080279" w14:textId="7E57E462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}    </w:t>
      </w:r>
    </w:p>
    <w:p w14:paraId="0CE18B60" w14:textId="77777777" w:rsidR="007C1221" w:rsidRDefault="007C1221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3361BD" w14:textId="1AF27043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@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RequestMapping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>value="register", method=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RequestMethod.POST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)  </w:t>
      </w:r>
    </w:p>
    <w:p w14:paraId="0014E167" w14:textId="350550C6" w:rsidR="003B1418" w:rsidRDefault="00962093" w:rsidP="003B1418">
      <w:pPr>
        <w:widowControl/>
        <w:wordWrap/>
        <w:autoSpaceDE/>
        <w:autoSpaceDN/>
        <w:spacing w:before="100" w:beforeAutospacing="1" w:after="100" w:afterAutospacing="1"/>
        <w:ind w:left="240"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String register(@Valid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UserRegistrationModel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 xml:space="preserve">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BindingResult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bindingResult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, Model model) </w:t>
      </w:r>
    </w:p>
    <w:p w14:paraId="6A5E2581" w14:textId="12847F50" w:rsidR="007C1221" w:rsidRDefault="00962093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{ </w:t>
      </w:r>
    </w:p>
    <w:p w14:paraId="039AC716" w14:textId="77777777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        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if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bindingResult.hasErrors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()) {     </w:t>
      </w:r>
    </w:p>
    <w:p w14:paraId="2D9E337A" w14:textId="7B665D90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     </w:t>
      </w:r>
      <w:r w:rsidR="003B1418">
        <w:rPr>
          <w:rFonts w:ascii="굴림" w:eastAsia="굴림" w:hAnsi="굴림" w:cs="굴림"/>
          <w:kern w:val="0"/>
          <w:sz w:val="24"/>
          <w:szCs w:val="24"/>
        </w:rPr>
        <w:tab/>
      </w: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model.addAttribute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 xml:space="preserve">"departments",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departmentService.findAll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());</w:t>
      </w:r>
      <w:r w:rsidRPr="00962093">
        <w:rPr>
          <w:rFonts w:ascii="굴림" w:eastAsia="굴림" w:hAnsi="굴림" w:cs="굴림"/>
          <w:kern w:val="0"/>
          <w:sz w:val="24"/>
          <w:szCs w:val="24"/>
        </w:rPr>
        <w:t>  </w:t>
      </w:r>
    </w:p>
    <w:p w14:paraId="1824594B" w14:textId="5B47B752" w:rsidR="007C1221" w:rsidRDefault="007C1221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         </w:t>
      </w:r>
      <w:r w:rsidR="003B1418"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proofErr w:type="gramStart"/>
      <w:r>
        <w:rPr>
          <w:rFonts w:ascii="굴림" w:eastAsia="굴림" w:hAnsi="굴림" w:cs="굴림"/>
          <w:kern w:val="0"/>
          <w:sz w:val="24"/>
          <w:szCs w:val="24"/>
        </w:rPr>
        <w:t>return</w:t>
      </w:r>
      <w:r w:rsidR="00962093" w:rsidRPr="0096209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End"/>
      <w:r w:rsidR="00962093" w:rsidRPr="00962093">
        <w:rPr>
          <w:rFonts w:ascii="굴림" w:eastAsia="굴림" w:hAnsi="굴림" w:cs="굴림"/>
          <w:kern w:val="0"/>
          <w:sz w:val="24"/>
          <w:szCs w:val="24"/>
        </w:rPr>
        <w:t>user</w:t>
      </w:r>
      <w:proofErr w:type="spellEnd"/>
      <w:r w:rsidR="00962093" w:rsidRPr="00962093">
        <w:rPr>
          <w:rFonts w:ascii="굴림" w:eastAsia="굴림" w:hAnsi="굴림" w:cs="굴림"/>
          <w:kern w:val="0"/>
          <w:sz w:val="24"/>
          <w:szCs w:val="24"/>
        </w:rPr>
        <w:t>/register";      </w:t>
      </w:r>
    </w:p>
    <w:p w14:paraId="2DE55EA4" w14:textId="1C04CC67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</w:t>
      </w:r>
      <w:r w:rsidR="007C1221">
        <w:rPr>
          <w:rFonts w:ascii="굴림" w:eastAsia="굴림" w:hAnsi="굴림" w:cs="굴림"/>
          <w:kern w:val="0"/>
          <w:sz w:val="24"/>
          <w:szCs w:val="24"/>
        </w:rPr>
        <w:tab/>
      </w: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}   </w:t>
      </w:r>
    </w:p>
    <w:p w14:paraId="219237E1" w14:textId="77777777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      </w:t>
      </w:r>
      <w:proofErr w:type="spellStart"/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userService.save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>userModel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);      </w:t>
      </w:r>
    </w:p>
    <w:p w14:paraId="711A64EE" w14:textId="2DF67C5E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</w:t>
      </w:r>
      <w:r w:rsidR="007C1221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return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"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redirect:registerSuccess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";  </w:t>
      </w:r>
    </w:p>
    <w:p w14:paraId="30994787" w14:textId="1E2AF58A" w:rsidR="00962093" w:rsidRPr="00962093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 }</w:t>
      </w:r>
    </w:p>
    <w:p w14:paraId="5DA6FC77" w14:textId="77777777" w:rsidR="00962093" w:rsidRPr="00962093" w:rsidRDefault="00962093" w:rsidP="00962093"/>
    <w:p w14:paraId="1B62340B" w14:textId="4CA34651" w:rsidR="00962093" w:rsidRDefault="00962093" w:rsidP="00962093"/>
    <w:p w14:paraId="2ECD79CD" w14:textId="7CC50110" w:rsidR="00962093" w:rsidRDefault="00962093" w:rsidP="00962093"/>
    <w:p w14:paraId="05906A8B" w14:textId="6D84597C" w:rsidR="00962093" w:rsidRPr="00962093" w:rsidRDefault="00962093" w:rsidP="00962093"/>
    <w:p w14:paraId="28DA128D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(가)</w:t>
      </w:r>
    </w:p>
    <w:p w14:paraId="51066C69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7E79DE88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public</w:t>
      </w:r>
      <w:proofErr w:type="gramEnd"/>
      <w:r w:rsidRPr="00410B57">
        <w:rPr>
          <w:sz w:val="32"/>
          <w:szCs w:val="32"/>
        </w:rPr>
        <w:t xml:space="preserve"> String method1(Pagination </w:t>
      </w:r>
      <w:proofErr w:type="spellStart"/>
      <w:r w:rsidRPr="00D81CC9">
        <w:rPr>
          <w:sz w:val="32"/>
          <w:szCs w:val="32"/>
          <w:highlight w:val="yellow"/>
        </w:rPr>
        <w:t>pagiation</w:t>
      </w:r>
      <w:proofErr w:type="spellEnd"/>
      <w:r w:rsidRPr="00410B57">
        <w:rPr>
          <w:sz w:val="32"/>
          <w:szCs w:val="32"/>
        </w:rPr>
        <w:t>) {</w:t>
      </w:r>
    </w:p>
    <w:p w14:paraId="245AFC99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5199305B" w14:textId="77777777" w:rsidR="00B75675" w:rsidRPr="00410B57" w:rsidRDefault="00B75675" w:rsidP="00B75675">
      <w:pPr>
        <w:rPr>
          <w:sz w:val="32"/>
          <w:szCs w:val="32"/>
        </w:rPr>
      </w:pPr>
    </w:p>
    <w:p w14:paraId="7CE0E46D" w14:textId="77777777" w:rsidR="00B75675" w:rsidRPr="004503E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</w:t>
      </w:r>
      <w:r w:rsidRPr="004503E7">
        <w:rPr>
          <w:sz w:val="32"/>
          <w:szCs w:val="32"/>
        </w:rPr>
        <w:t>= pagination</w:t>
      </w:r>
    </w:p>
    <w:p w14:paraId="5AA833D7" w14:textId="77777777" w:rsidR="00B75675" w:rsidRPr="004503E7" w:rsidRDefault="00B75675" w:rsidP="00B75675">
      <w:pPr>
        <w:rPr>
          <w:sz w:val="32"/>
          <w:szCs w:val="32"/>
        </w:rPr>
      </w:pPr>
    </w:p>
    <w:p w14:paraId="01D99DE5" w14:textId="77777777" w:rsidR="00B75675" w:rsidRPr="004503E7" w:rsidRDefault="00B75675" w:rsidP="00B75675">
      <w:pPr>
        <w:rPr>
          <w:sz w:val="32"/>
          <w:szCs w:val="32"/>
        </w:rPr>
      </w:pPr>
      <w:r w:rsidRPr="004503E7">
        <w:rPr>
          <w:rFonts w:hint="eastAsia"/>
          <w:sz w:val="32"/>
          <w:szCs w:val="32"/>
        </w:rPr>
        <w:t>액션</w:t>
      </w:r>
      <w:r w:rsidRPr="004503E7">
        <w:rPr>
          <w:sz w:val="32"/>
          <w:szCs w:val="32"/>
        </w:rPr>
        <w:t xml:space="preserve"> </w:t>
      </w:r>
      <w:proofErr w:type="spellStart"/>
      <w:r w:rsidRPr="004503E7">
        <w:rPr>
          <w:sz w:val="32"/>
          <w:szCs w:val="32"/>
        </w:rPr>
        <w:t>메소드</w:t>
      </w:r>
      <w:proofErr w:type="spellEnd"/>
      <w:r w:rsidRPr="004503E7">
        <w:rPr>
          <w:sz w:val="32"/>
          <w:szCs w:val="32"/>
        </w:rPr>
        <w:t xml:space="preserve"> </w:t>
      </w:r>
      <w:proofErr w:type="spellStart"/>
      <w:r w:rsidRPr="004503E7">
        <w:rPr>
          <w:sz w:val="32"/>
          <w:szCs w:val="32"/>
        </w:rPr>
        <w:t>파라미터가</w:t>
      </w:r>
      <w:proofErr w:type="spellEnd"/>
      <w:r w:rsidRPr="004503E7">
        <w:rPr>
          <w:sz w:val="32"/>
          <w:szCs w:val="32"/>
        </w:rPr>
        <w:t xml:space="preserve"> 객체일 경우에</w:t>
      </w:r>
    </w:p>
    <w:p w14:paraId="148B050E" w14:textId="77777777" w:rsidR="00B75675" w:rsidRPr="004503E7" w:rsidRDefault="00B75675" w:rsidP="00B75675">
      <w:pPr>
        <w:rPr>
          <w:sz w:val="32"/>
          <w:szCs w:val="32"/>
        </w:rPr>
      </w:pPr>
      <w:r w:rsidRPr="004503E7">
        <w:rPr>
          <w:sz w:val="32"/>
          <w:szCs w:val="32"/>
        </w:rPr>
        <w:t xml:space="preserve">  그 객체는 자동으로 model에 add attribute 된다.</w:t>
      </w:r>
    </w:p>
    <w:p w14:paraId="344D99AB" w14:textId="5A5F3BB4" w:rsidR="00B75675" w:rsidRDefault="00B75675" w:rsidP="00115B73">
      <w:pPr>
        <w:ind w:firstLine="320"/>
        <w:rPr>
          <w:sz w:val="32"/>
          <w:szCs w:val="32"/>
        </w:rPr>
      </w:pPr>
      <w:r w:rsidRPr="004503E7">
        <w:rPr>
          <w:sz w:val="32"/>
          <w:szCs w:val="32"/>
        </w:rPr>
        <w:t xml:space="preserve">이때 그 이름(name)은 클래스 이름에서 </w:t>
      </w:r>
      <w:proofErr w:type="spellStart"/>
      <w:r w:rsidRPr="004503E7">
        <w:rPr>
          <w:sz w:val="32"/>
          <w:szCs w:val="32"/>
        </w:rPr>
        <w:t>첫글자만</w:t>
      </w:r>
      <w:proofErr w:type="spellEnd"/>
      <w:r w:rsidRPr="004503E7">
        <w:rPr>
          <w:sz w:val="32"/>
          <w:szCs w:val="32"/>
        </w:rPr>
        <w:t xml:space="preserve"> 소문자.</w:t>
      </w:r>
    </w:p>
    <w:p w14:paraId="54E83845" w14:textId="504D6BA0" w:rsidR="00115B73" w:rsidRDefault="00115B73" w:rsidP="00115B73">
      <w:pPr>
        <w:rPr>
          <w:sz w:val="32"/>
          <w:szCs w:val="32"/>
        </w:rPr>
      </w:pPr>
      <w:r w:rsidRPr="00115B73">
        <w:rPr>
          <w:rFonts w:hint="eastAsia"/>
          <w:sz w:val="32"/>
          <w:szCs w:val="32"/>
        </w:rPr>
        <w:t>액션</w:t>
      </w:r>
      <w:r w:rsidRPr="00115B73">
        <w:rPr>
          <w:sz w:val="32"/>
          <w:szCs w:val="32"/>
        </w:rPr>
        <w:t xml:space="preserve"> </w:t>
      </w:r>
      <w:proofErr w:type="spellStart"/>
      <w:r w:rsidRPr="00115B73">
        <w:rPr>
          <w:sz w:val="32"/>
          <w:szCs w:val="32"/>
        </w:rPr>
        <w:t>메소드의</w:t>
      </w:r>
      <w:proofErr w:type="spellEnd"/>
      <w:r w:rsidRPr="00115B73">
        <w:rPr>
          <w:sz w:val="32"/>
          <w:szCs w:val="32"/>
        </w:rPr>
        <w:t xml:space="preserve"> </w:t>
      </w:r>
      <w:proofErr w:type="spellStart"/>
      <w:r w:rsidRPr="00115B73">
        <w:rPr>
          <w:sz w:val="32"/>
          <w:szCs w:val="32"/>
        </w:rPr>
        <w:t>파라미터가</w:t>
      </w:r>
      <w:proofErr w:type="spellEnd"/>
      <w:r w:rsidRPr="00115B73">
        <w:rPr>
          <w:sz w:val="32"/>
          <w:szCs w:val="32"/>
        </w:rPr>
        <w:t xml:space="preserve"> 객체가 아니고, String 이거나 </w:t>
      </w:r>
      <w:proofErr w:type="spellStart"/>
      <w:r w:rsidRPr="00115B73">
        <w:rPr>
          <w:sz w:val="32"/>
          <w:szCs w:val="32"/>
        </w:rPr>
        <w:t>int</w:t>
      </w:r>
      <w:proofErr w:type="spellEnd"/>
      <w:r w:rsidRPr="00115B73">
        <w:rPr>
          <w:sz w:val="32"/>
          <w:szCs w:val="32"/>
        </w:rPr>
        <w:t xml:space="preserve"> 인 경우에는</w:t>
      </w:r>
      <w:r>
        <w:rPr>
          <w:rFonts w:hint="eastAsia"/>
          <w:sz w:val="32"/>
          <w:szCs w:val="32"/>
        </w:rPr>
        <w:t xml:space="preserve"> </w:t>
      </w:r>
      <w:r w:rsidRPr="00115B73">
        <w:rPr>
          <w:rFonts w:hint="eastAsia"/>
          <w:sz w:val="32"/>
          <w:szCs w:val="32"/>
        </w:rPr>
        <w:t>반드시</w:t>
      </w:r>
      <w:r w:rsidRPr="00115B73">
        <w:rPr>
          <w:sz w:val="32"/>
          <w:szCs w:val="32"/>
        </w:rPr>
        <w:t xml:space="preserve"> 이름을 지정해 주어야 함.</w:t>
      </w:r>
    </w:p>
    <w:p w14:paraId="0934FE7B" w14:textId="77777777" w:rsidR="00115B73" w:rsidRDefault="00115B73" w:rsidP="00115B73">
      <w:pPr>
        <w:rPr>
          <w:sz w:val="32"/>
          <w:szCs w:val="32"/>
        </w:rPr>
      </w:pPr>
    </w:p>
    <w:p w14:paraId="263C03DA" w14:textId="77777777" w:rsidR="00115B73" w:rsidRDefault="00115B73" w:rsidP="00115B73">
      <w:pPr>
        <w:rPr>
          <w:sz w:val="32"/>
          <w:szCs w:val="32"/>
        </w:rPr>
      </w:pPr>
      <w:r w:rsidRPr="00115B73">
        <w:rPr>
          <w:sz w:val="32"/>
          <w:szCs w:val="32"/>
        </w:rPr>
        <w:t>객체일 경우에는 @</w:t>
      </w:r>
      <w:proofErr w:type="spellStart"/>
      <w:r w:rsidRPr="00115B73">
        <w:rPr>
          <w:sz w:val="32"/>
          <w:szCs w:val="32"/>
        </w:rPr>
        <w:t>RequestPAram</w:t>
      </w:r>
      <w:proofErr w:type="spellEnd"/>
      <w:r w:rsidRPr="00115B73">
        <w:rPr>
          <w:sz w:val="32"/>
          <w:szCs w:val="32"/>
        </w:rPr>
        <w:t xml:space="preserve">을 붙여도 되고, 생략해도 </w:t>
      </w:r>
      <w:r>
        <w:rPr>
          <w:rFonts w:hint="eastAsia"/>
          <w:sz w:val="32"/>
          <w:szCs w:val="32"/>
        </w:rPr>
        <w:t>된다.</w:t>
      </w:r>
    </w:p>
    <w:p w14:paraId="4526B06B" w14:textId="5DC1B52D" w:rsidR="00115B73" w:rsidRPr="00410B57" w:rsidRDefault="00115B73" w:rsidP="00115B73">
      <w:pPr>
        <w:rPr>
          <w:sz w:val="32"/>
          <w:szCs w:val="32"/>
        </w:rPr>
      </w:pPr>
      <w:r w:rsidRPr="00115B73">
        <w:rPr>
          <w:rFonts w:hint="eastAsia"/>
          <w:sz w:val="32"/>
          <w:szCs w:val="32"/>
        </w:rPr>
        <w:t>대부분의</w:t>
      </w:r>
      <w:r w:rsidRPr="00115B73">
        <w:rPr>
          <w:sz w:val="32"/>
          <w:szCs w:val="32"/>
        </w:rPr>
        <w:t xml:space="preserve"> 경우에 생략함</w:t>
      </w:r>
    </w:p>
    <w:p w14:paraId="721345BD" w14:textId="77777777" w:rsidR="00410B57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  </w:t>
      </w:r>
    </w:p>
    <w:p w14:paraId="200D0CB7" w14:textId="7D3EECE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예</w:t>
      </w:r>
      <w:r w:rsidR="00410B57" w:rsidRPr="00410B57">
        <w:rPr>
          <w:sz w:val="32"/>
          <w:szCs w:val="32"/>
        </w:rPr>
        <w:t>)</w:t>
      </w:r>
      <w:proofErr w:type="spellStart"/>
      <w:r w:rsidRPr="00410B57">
        <w:rPr>
          <w:sz w:val="32"/>
          <w:szCs w:val="32"/>
        </w:rPr>
        <w:t>model.addAttribute</w:t>
      </w:r>
      <w:proofErr w:type="spellEnd"/>
      <w:r w:rsidRPr="004503E7">
        <w:rPr>
          <w:sz w:val="32"/>
          <w:szCs w:val="32"/>
        </w:rPr>
        <w:t>("pagination</w:t>
      </w:r>
      <w:r w:rsidRPr="00410B57">
        <w:rPr>
          <w:sz w:val="32"/>
          <w:szCs w:val="32"/>
        </w:rPr>
        <w:t xml:space="preserve">", </w:t>
      </w:r>
      <w:r w:rsidRPr="00D81CC9">
        <w:rPr>
          <w:sz w:val="32"/>
          <w:szCs w:val="32"/>
          <w:highlight w:val="yellow"/>
        </w:rPr>
        <w:t>pagination</w:t>
      </w:r>
      <w:r w:rsidRPr="00410B57">
        <w:rPr>
          <w:sz w:val="32"/>
          <w:szCs w:val="32"/>
        </w:rPr>
        <w:t>);</w:t>
      </w:r>
    </w:p>
    <w:p w14:paraId="2FAD88EC" w14:textId="77777777" w:rsidR="00B75675" w:rsidRPr="00410B57" w:rsidRDefault="00B75675" w:rsidP="00B75675">
      <w:pPr>
        <w:rPr>
          <w:sz w:val="32"/>
          <w:szCs w:val="32"/>
        </w:rPr>
      </w:pPr>
    </w:p>
    <w:p w14:paraId="2F6A814E" w14:textId="77777777" w:rsidR="00B75675" w:rsidRPr="00410B57" w:rsidRDefault="00B75675" w:rsidP="00B75675">
      <w:pPr>
        <w:rPr>
          <w:sz w:val="32"/>
          <w:szCs w:val="32"/>
        </w:rPr>
      </w:pPr>
    </w:p>
    <w:p w14:paraId="23EF5053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(나)</w:t>
      </w:r>
    </w:p>
    <w:p w14:paraId="2EE94277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45A79F8E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public</w:t>
      </w:r>
      <w:proofErr w:type="gramEnd"/>
      <w:r w:rsidRPr="00410B57">
        <w:rPr>
          <w:sz w:val="32"/>
          <w:szCs w:val="32"/>
        </w:rPr>
        <w:t xml:space="preserve"> String method1(Pagination </w:t>
      </w:r>
      <w:r w:rsidRPr="00D81CC9">
        <w:rPr>
          <w:sz w:val="32"/>
          <w:szCs w:val="32"/>
          <w:highlight w:val="yellow"/>
        </w:rPr>
        <w:t>pagiation1</w:t>
      </w:r>
      <w:r w:rsidRPr="00410B57">
        <w:rPr>
          <w:sz w:val="32"/>
          <w:szCs w:val="32"/>
        </w:rPr>
        <w:t>) {</w:t>
      </w:r>
    </w:p>
    <w:p w14:paraId="4AA0D9A3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17CA0DE5" w14:textId="77777777" w:rsidR="00B75675" w:rsidRPr="00410B57" w:rsidRDefault="00B75675" w:rsidP="00B75675">
      <w:pPr>
        <w:rPr>
          <w:sz w:val="32"/>
          <w:szCs w:val="32"/>
        </w:rPr>
      </w:pPr>
    </w:p>
    <w:p w14:paraId="3D83CF33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= </w:t>
      </w:r>
      <w:r w:rsidRPr="004503E7">
        <w:rPr>
          <w:sz w:val="32"/>
          <w:szCs w:val="32"/>
        </w:rPr>
        <w:t>pagination</w:t>
      </w:r>
    </w:p>
    <w:p w14:paraId="5F7E0D29" w14:textId="77777777" w:rsidR="00410B57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  </w:t>
      </w:r>
    </w:p>
    <w:p w14:paraId="04B0BC89" w14:textId="41736075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예</w:t>
      </w:r>
      <w:r w:rsidR="00410B57" w:rsidRPr="00410B57">
        <w:rPr>
          <w:sz w:val="32"/>
          <w:szCs w:val="32"/>
        </w:rPr>
        <w:t>)</w:t>
      </w:r>
      <w:proofErr w:type="spellStart"/>
      <w:r w:rsidRPr="00410B57">
        <w:rPr>
          <w:sz w:val="32"/>
          <w:szCs w:val="32"/>
        </w:rPr>
        <w:t>m</w:t>
      </w:r>
      <w:r w:rsidR="00410B57" w:rsidRPr="00410B57">
        <w:rPr>
          <w:sz w:val="32"/>
          <w:szCs w:val="32"/>
        </w:rPr>
        <w:t>odel.addAttribute</w:t>
      </w:r>
      <w:proofErr w:type="spellEnd"/>
      <w:r w:rsidR="00410B57" w:rsidRPr="004503E7">
        <w:rPr>
          <w:sz w:val="32"/>
          <w:szCs w:val="32"/>
        </w:rPr>
        <w:t>("pagination"</w:t>
      </w:r>
      <w:proofErr w:type="gramStart"/>
      <w:r w:rsidR="00410B57" w:rsidRPr="004503E7">
        <w:rPr>
          <w:sz w:val="32"/>
          <w:szCs w:val="32"/>
        </w:rPr>
        <w:t>,</w:t>
      </w:r>
      <w:r w:rsidRPr="00D81CC9">
        <w:rPr>
          <w:sz w:val="32"/>
          <w:szCs w:val="32"/>
          <w:highlight w:val="yellow"/>
        </w:rPr>
        <w:t>pagination1</w:t>
      </w:r>
      <w:proofErr w:type="gramEnd"/>
      <w:r w:rsidRPr="00410B57">
        <w:rPr>
          <w:sz w:val="32"/>
          <w:szCs w:val="32"/>
        </w:rPr>
        <w:t>);</w:t>
      </w:r>
    </w:p>
    <w:p w14:paraId="0B3D818E" w14:textId="4AD63EFC" w:rsidR="00B75675" w:rsidRPr="00410B57" w:rsidRDefault="00B75675" w:rsidP="00B75675">
      <w:pPr>
        <w:rPr>
          <w:sz w:val="32"/>
          <w:szCs w:val="32"/>
        </w:rPr>
      </w:pPr>
      <w:bookmarkStart w:id="0" w:name="_GoBack"/>
      <w:bookmarkEnd w:id="0"/>
    </w:p>
    <w:p w14:paraId="183B2F14" w14:textId="244772DE" w:rsidR="00410B57" w:rsidRPr="00410B57" w:rsidRDefault="00410B57" w:rsidP="00B75675">
      <w:pPr>
        <w:rPr>
          <w:sz w:val="32"/>
          <w:szCs w:val="32"/>
        </w:rPr>
      </w:pPr>
    </w:p>
    <w:p w14:paraId="640E632C" w14:textId="649AE7B3" w:rsidR="00410B57" w:rsidRPr="00410B57" w:rsidRDefault="00410B57" w:rsidP="00B75675">
      <w:pPr>
        <w:rPr>
          <w:sz w:val="32"/>
          <w:szCs w:val="32"/>
        </w:rPr>
      </w:pPr>
    </w:p>
    <w:p w14:paraId="25B7A116" w14:textId="7EBADB27" w:rsidR="00410B57" w:rsidRDefault="00410B57" w:rsidP="00B75675">
      <w:pPr>
        <w:rPr>
          <w:sz w:val="32"/>
          <w:szCs w:val="32"/>
        </w:rPr>
      </w:pPr>
    </w:p>
    <w:p w14:paraId="6176735B" w14:textId="6300F3E2" w:rsidR="00DC16A0" w:rsidRDefault="00DC16A0" w:rsidP="00B75675">
      <w:pPr>
        <w:rPr>
          <w:sz w:val="32"/>
          <w:szCs w:val="32"/>
        </w:rPr>
      </w:pPr>
    </w:p>
    <w:p w14:paraId="3698FDE4" w14:textId="1EA75BF7" w:rsidR="00DC16A0" w:rsidRDefault="00DC16A0" w:rsidP="00B75675">
      <w:pPr>
        <w:rPr>
          <w:sz w:val="32"/>
          <w:szCs w:val="32"/>
        </w:rPr>
      </w:pPr>
    </w:p>
    <w:p w14:paraId="157FDF89" w14:textId="141CA1F4" w:rsidR="00DC16A0" w:rsidRDefault="00DC16A0" w:rsidP="00B75675">
      <w:pPr>
        <w:rPr>
          <w:sz w:val="32"/>
          <w:szCs w:val="32"/>
        </w:rPr>
      </w:pPr>
    </w:p>
    <w:p w14:paraId="297DCC5B" w14:textId="77777777" w:rsidR="00DC16A0" w:rsidRPr="00410B57" w:rsidRDefault="00DC16A0" w:rsidP="00B75675">
      <w:pPr>
        <w:rPr>
          <w:rFonts w:hint="eastAsia"/>
          <w:sz w:val="32"/>
          <w:szCs w:val="32"/>
        </w:rPr>
      </w:pPr>
    </w:p>
    <w:p w14:paraId="51D9DC15" w14:textId="77777777" w:rsidR="00410B57" w:rsidRPr="00410B57" w:rsidRDefault="00410B57" w:rsidP="00B75675">
      <w:pPr>
        <w:rPr>
          <w:sz w:val="32"/>
          <w:szCs w:val="32"/>
        </w:rPr>
      </w:pPr>
    </w:p>
    <w:p w14:paraId="519FD763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lastRenderedPageBreak/>
        <w:t>(다)</w:t>
      </w:r>
    </w:p>
    <w:p w14:paraId="7C16D0A5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124F486C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public</w:t>
      </w:r>
      <w:proofErr w:type="gramEnd"/>
      <w:r w:rsidRPr="00410B57">
        <w:rPr>
          <w:sz w:val="32"/>
          <w:szCs w:val="32"/>
        </w:rPr>
        <w:t xml:space="preserve"> String method1(Pagination1 </w:t>
      </w:r>
      <w:proofErr w:type="spellStart"/>
      <w:r w:rsidRPr="00D81CC9">
        <w:rPr>
          <w:sz w:val="32"/>
          <w:szCs w:val="32"/>
          <w:highlight w:val="yellow"/>
        </w:rPr>
        <w:t>pagiation</w:t>
      </w:r>
      <w:proofErr w:type="spellEnd"/>
      <w:r w:rsidRPr="00410B57">
        <w:rPr>
          <w:sz w:val="32"/>
          <w:szCs w:val="32"/>
        </w:rPr>
        <w:t>) {</w:t>
      </w:r>
    </w:p>
    <w:p w14:paraId="069A2217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621A9170" w14:textId="77777777" w:rsidR="00B75675" w:rsidRPr="00410B57" w:rsidRDefault="00B75675" w:rsidP="00B75675">
      <w:pPr>
        <w:rPr>
          <w:sz w:val="32"/>
          <w:szCs w:val="32"/>
        </w:rPr>
      </w:pPr>
    </w:p>
    <w:p w14:paraId="304A61A9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</w:t>
      </w:r>
      <w:r w:rsidRPr="004503E7">
        <w:rPr>
          <w:sz w:val="32"/>
          <w:szCs w:val="32"/>
        </w:rPr>
        <w:t>name = pagination1</w:t>
      </w:r>
    </w:p>
    <w:p w14:paraId="6EB93FF8" w14:textId="77777777" w:rsidR="00410B57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  </w:t>
      </w:r>
    </w:p>
    <w:p w14:paraId="3091606B" w14:textId="7D3268DE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예</w:t>
      </w:r>
      <w:r w:rsidR="00410B57" w:rsidRPr="00410B57">
        <w:rPr>
          <w:sz w:val="32"/>
          <w:szCs w:val="32"/>
        </w:rPr>
        <w:t>)</w:t>
      </w:r>
      <w:proofErr w:type="spellStart"/>
      <w:r w:rsidRPr="00410B57">
        <w:rPr>
          <w:sz w:val="32"/>
          <w:szCs w:val="32"/>
        </w:rPr>
        <w:t>mo</w:t>
      </w:r>
      <w:r w:rsidR="00410B57" w:rsidRPr="00410B57">
        <w:rPr>
          <w:sz w:val="32"/>
          <w:szCs w:val="32"/>
        </w:rPr>
        <w:t>del.addAttribute</w:t>
      </w:r>
      <w:proofErr w:type="spellEnd"/>
      <w:r w:rsidR="00410B57" w:rsidRPr="00410B57">
        <w:rPr>
          <w:sz w:val="32"/>
          <w:szCs w:val="32"/>
        </w:rPr>
        <w:t>(</w:t>
      </w:r>
      <w:r w:rsidR="00410B57" w:rsidRPr="004503E7">
        <w:rPr>
          <w:sz w:val="32"/>
          <w:szCs w:val="32"/>
        </w:rPr>
        <w:t>"pagination1</w:t>
      </w:r>
      <w:r w:rsidR="00410B57" w:rsidRPr="00410B57">
        <w:rPr>
          <w:sz w:val="32"/>
          <w:szCs w:val="32"/>
        </w:rPr>
        <w:t>"</w:t>
      </w:r>
      <w:proofErr w:type="gramStart"/>
      <w:r w:rsidR="00410B57" w:rsidRPr="00410B57">
        <w:rPr>
          <w:sz w:val="32"/>
          <w:szCs w:val="32"/>
        </w:rPr>
        <w:t>,</w:t>
      </w:r>
      <w:r w:rsidRPr="00D81CC9">
        <w:rPr>
          <w:sz w:val="32"/>
          <w:szCs w:val="32"/>
          <w:highlight w:val="yellow"/>
        </w:rPr>
        <w:t>pagination</w:t>
      </w:r>
      <w:proofErr w:type="gramEnd"/>
      <w:r w:rsidRPr="00410B57">
        <w:rPr>
          <w:sz w:val="32"/>
          <w:szCs w:val="32"/>
        </w:rPr>
        <w:t>);</w:t>
      </w:r>
    </w:p>
    <w:p w14:paraId="542CC269" w14:textId="392FD6B7" w:rsidR="00B75675" w:rsidRPr="00410B57" w:rsidRDefault="00B75675" w:rsidP="00B75675">
      <w:pPr>
        <w:rPr>
          <w:sz w:val="32"/>
          <w:szCs w:val="32"/>
        </w:rPr>
      </w:pPr>
    </w:p>
    <w:p w14:paraId="7B4D0823" w14:textId="1DC83239" w:rsidR="00410B57" w:rsidRPr="00410B57" w:rsidRDefault="00410B57" w:rsidP="00B75675">
      <w:pPr>
        <w:rPr>
          <w:sz w:val="32"/>
          <w:szCs w:val="32"/>
        </w:rPr>
      </w:pPr>
    </w:p>
    <w:p w14:paraId="243B717A" w14:textId="77777777" w:rsidR="00410B57" w:rsidRPr="00410B57" w:rsidRDefault="00410B57" w:rsidP="00B75675">
      <w:pPr>
        <w:rPr>
          <w:sz w:val="32"/>
          <w:szCs w:val="32"/>
        </w:rPr>
      </w:pPr>
    </w:p>
    <w:p w14:paraId="542B124E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(라)</w:t>
      </w:r>
    </w:p>
    <w:p w14:paraId="136A2436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69FBF857" w14:textId="7C4B364E" w:rsidR="00B75675" w:rsidRPr="00410B57" w:rsidRDefault="00410B57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Public </w:t>
      </w:r>
      <w:r w:rsidR="00B75675" w:rsidRPr="00410B57">
        <w:rPr>
          <w:sz w:val="32"/>
          <w:szCs w:val="32"/>
        </w:rPr>
        <w:t xml:space="preserve">String </w:t>
      </w:r>
      <w:proofErr w:type="gramStart"/>
      <w:r w:rsidR="00B75675" w:rsidRPr="00410B57">
        <w:rPr>
          <w:sz w:val="32"/>
          <w:szCs w:val="32"/>
        </w:rPr>
        <w:t>method1(</w:t>
      </w:r>
      <w:proofErr w:type="gramEnd"/>
      <w:r w:rsidR="00B75675" w:rsidRPr="00410B57">
        <w:rPr>
          <w:sz w:val="32"/>
          <w:szCs w:val="32"/>
        </w:rPr>
        <w:t>@</w:t>
      </w:r>
      <w:proofErr w:type="spellStart"/>
      <w:r w:rsidR="00B75675" w:rsidRPr="00410B57">
        <w:rPr>
          <w:sz w:val="32"/>
          <w:szCs w:val="32"/>
        </w:rPr>
        <w:t>RequestParam</w:t>
      </w:r>
      <w:proofErr w:type="spellEnd"/>
      <w:r w:rsidR="00B75675" w:rsidRPr="00410B57">
        <w:rPr>
          <w:sz w:val="32"/>
          <w:szCs w:val="32"/>
        </w:rPr>
        <w:t xml:space="preserve">("Pagination2") Pagination </w:t>
      </w:r>
      <w:r w:rsidR="00B75675" w:rsidRPr="009E389F">
        <w:rPr>
          <w:sz w:val="32"/>
          <w:szCs w:val="32"/>
          <w:highlight w:val="yellow"/>
        </w:rPr>
        <w:t>pagiation1</w:t>
      </w:r>
      <w:r w:rsidR="00B75675" w:rsidRPr="00410B57">
        <w:rPr>
          <w:sz w:val="32"/>
          <w:szCs w:val="32"/>
        </w:rPr>
        <w:t>) {</w:t>
      </w:r>
    </w:p>
    <w:p w14:paraId="027321D0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7B6B5BD6" w14:textId="77777777" w:rsidR="00DC16A0" w:rsidRPr="003A7BDB" w:rsidRDefault="00DC16A0" w:rsidP="00DC16A0">
      <w:pPr>
        <w:rPr>
          <w:rFonts w:hint="eastAsia"/>
          <w:sz w:val="32"/>
          <w:szCs w:val="32"/>
        </w:rPr>
      </w:pPr>
    </w:p>
    <w:p w14:paraId="06A0EB68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RequestParam</w:t>
      </w:r>
      <w:proofErr w:type="spellEnd"/>
      <w:r w:rsidRPr="00410B57">
        <w:rPr>
          <w:sz w:val="32"/>
          <w:szCs w:val="32"/>
        </w:rPr>
        <w:t>("model attribute의 이름")</w:t>
      </w:r>
    </w:p>
    <w:p w14:paraId="6673B3A5" w14:textId="18F3ACA6" w:rsidR="00B75675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= </w:t>
      </w:r>
      <w:r w:rsidR="003A7BDB">
        <w:rPr>
          <w:rFonts w:hint="eastAsia"/>
          <w:sz w:val="32"/>
          <w:szCs w:val="32"/>
        </w:rPr>
        <w:t>P</w:t>
      </w:r>
      <w:r w:rsidRPr="004503E7">
        <w:rPr>
          <w:sz w:val="32"/>
          <w:szCs w:val="32"/>
        </w:rPr>
        <w:t>agination2</w:t>
      </w:r>
    </w:p>
    <w:p w14:paraId="37BB86E8" w14:textId="77777777" w:rsidR="00410B57" w:rsidRPr="00410B57" w:rsidRDefault="00410B57" w:rsidP="00B75675">
      <w:pPr>
        <w:rPr>
          <w:sz w:val="32"/>
          <w:szCs w:val="32"/>
        </w:rPr>
      </w:pPr>
    </w:p>
    <w:p w14:paraId="7FBFA9FD" w14:textId="409F4F1C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예) </w:t>
      </w:r>
      <w:proofErr w:type="spellStart"/>
      <w:r w:rsidRPr="00410B57">
        <w:rPr>
          <w:sz w:val="32"/>
          <w:szCs w:val="32"/>
        </w:rPr>
        <w:t>model.addAttribute</w:t>
      </w:r>
      <w:proofErr w:type="spellEnd"/>
      <w:r w:rsidRPr="00410B57">
        <w:rPr>
          <w:sz w:val="32"/>
          <w:szCs w:val="32"/>
        </w:rPr>
        <w:t>(</w:t>
      </w:r>
      <w:r w:rsidR="003A7BDB">
        <w:rPr>
          <w:sz w:val="32"/>
          <w:szCs w:val="32"/>
        </w:rPr>
        <w:t>"</w:t>
      </w:r>
      <w:r w:rsidR="003A7BDB">
        <w:rPr>
          <w:rFonts w:hint="eastAsia"/>
          <w:sz w:val="32"/>
          <w:szCs w:val="32"/>
        </w:rPr>
        <w:t>P</w:t>
      </w:r>
      <w:r w:rsidRPr="004503E7">
        <w:rPr>
          <w:sz w:val="32"/>
          <w:szCs w:val="32"/>
        </w:rPr>
        <w:t>agination2</w:t>
      </w:r>
      <w:r w:rsidRPr="00410B57">
        <w:rPr>
          <w:sz w:val="32"/>
          <w:szCs w:val="32"/>
        </w:rPr>
        <w:t xml:space="preserve">", </w:t>
      </w:r>
      <w:r w:rsidRPr="009E389F">
        <w:rPr>
          <w:sz w:val="32"/>
          <w:szCs w:val="32"/>
          <w:highlight w:val="yellow"/>
        </w:rPr>
        <w:t>pagination1</w:t>
      </w:r>
      <w:r w:rsidRPr="00410B57">
        <w:rPr>
          <w:sz w:val="32"/>
          <w:szCs w:val="32"/>
        </w:rPr>
        <w:t>);</w:t>
      </w:r>
    </w:p>
    <w:p w14:paraId="76E94212" w14:textId="77777777" w:rsidR="00B75675" w:rsidRDefault="00B75675" w:rsidP="00B75675"/>
    <w:p w14:paraId="75EA0D3F" w14:textId="77777777" w:rsidR="00DC16A0" w:rsidRDefault="00DC16A0">
      <w:pPr>
        <w:widowControl/>
        <w:wordWrap/>
        <w:autoSpaceDE/>
        <w:autoSpaceDN/>
        <w:spacing w:after="160" w:line="259" w:lineRule="auto"/>
      </w:pPr>
    </w:p>
    <w:p w14:paraId="14DFCE00" w14:textId="3E1CB249" w:rsidR="003A7BDB" w:rsidRDefault="003A7BDB" w:rsidP="003A7BD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Pagination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클래스 이름</w:t>
      </w:r>
    </w:p>
    <w:p w14:paraId="68EE8BF2" w14:textId="26FDA6E6" w:rsidR="003A7BDB" w:rsidRDefault="003A7BDB" w:rsidP="003A7BD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agination1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Pagination </w:t>
      </w:r>
      <w:r>
        <w:rPr>
          <w:rFonts w:hint="eastAsia"/>
          <w:sz w:val="32"/>
          <w:szCs w:val="32"/>
        </w:rPr>
        <w:t>타입의 변수</w:t>
      </w:r>
    </w:p>
    <w:p w14:paraId="6BF881CB" w14:textId="77777777" w:rsidR="003A7BDB" w:rsidRDefault="003A7BDB" w:rsidP="003A7BDB">
      <w:pPr>
        <w:rPr>
          <w:rFonts w:hint="eastAsia"/>
          <w:sz w:val="32"/>
          <w:szCs w:val="32"/>
        </w:rPr>
      </w:pPr>
    </w:p>
    <w:p w14:paraId="402F1E3C" w14:textId="44ECF498" w:rsidR="003A7BDB" w:rsidRDefault="003A7BDB" w:rsidP="003A7BDB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RequestParam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객체 넘길 수 있음.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우리는 그동안 생략해왔던 것임.</w:t>
      </w:r>
    </w:p>
    <w:p w14:paraId="51704A9A" w14:textId="77777777" w:rsidR="003A7BDB" w:rsidRDefault="003A7BDB" w:rsidP="003A7BDB">
      <w:pPr>
        <w:rPr>
          <w:rFonts w:hint="eastAsia"/>
          <w:sz w:val="32"/>
          <w:szCs w:val="32"/>
        </w:rPr>
      </w:pPr>
    </w:p>
    <w:p w14:paraId="227BBABA" w14:textId="457A405A" w:rsidR="003A7BDB" w:rsidRDefault="003A7BDB" w:rsidP="003A7BDB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RequestParam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"Pagination2")</w:t>
      </w:r>
      <w:r>
        <w:rPr>
          <w:sz w:val="32"/>
          <w:szCs w:val="32"/>
        </w:rPr>
        <w:t xml:space="preserve"> :</w:t>
      </w:r>
    </w:p>
    <w:p w14:paraId="37D74C8E" w14:textId="6EC2FF5C" w:rsidR="003A7BDB" w:rsidRDefault="003A7BDB" w:rsidP="003A7BDB">
      <w:pPr>
        <w:rPr>
          <w:sz w:val="32"/>
          <w:szCs w:val="32"/>
        </w:rPr>
      </w:pPr>
      <w:r>
        <w:rPr>
          <w:sz w:val="32"/>
          <w:szCs w:val="32"/>
        </w:rPr>
        <w:t xml:space="preserve">Spring web </w:t>
      </w:r>
      <w:proofErr w:type="spellStart"/>
      <w:r>
        <w:rPr>
          <w:sz w:val="32"/>
          <w:szCs w:val="32"/>
        </w:rPr>
        <w:t>mvc</w:t>
      </w:r>
      <w:proofErr w:type="spellEnd"/>
      <w:r>
        <w:rPr>
          <w:rFonts w:hint="eastAsia"/>
          <w:sz w:val="32"/>
          <w:szCs w:val="32"/>
        </w:rPr>
        <w:t xml:space="preserve">엔진에 </w:t>
      </w:r>
      <w:r>
        <w:rPr>
          <w:sz w:val="32"/>
          <w:szCs w:val="32"/>
        </w:rPr>
        <w:t>model</w:t>
      </w:r>
      <w:r>
        <w:rPr>
          <w:rFonts w:hint="eastAsia"/>
          <w:sz w:val="32"/>
          <w:szCs w:val="32"/>
        </w:rPr>
        <w:t xml:space="preserve">에 </w:t>
      </w:r>
      <w:r>
        <w:rPr>
          <w:rFonts w:hint="eastAsia"/>
          <w:sz w:val="32"/>
          <w:szCs w:val="32"/>
        </w:rPr>
        <w:t>자동으로 채워줄 때 이름을</w:t>
      </w:r>
      <w:r>
        <w:rPr>
          <w:rFonts w:hint="eastAsia"/>
          <w:sz w:val="32"/>
          <w:szCs w:val="32"/>
        </w:rPr>
        <w:t xml:space="preserve"> 객체의 앞만 소문자로 바꿔서 넣어준다.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하지만 종종 그 이름을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바꾸고싶을때</w:t>
      </w:r>
      <w:r>
        <w:rPr>
          <w:rFonts w:hint="eastAsia"/>
          <w:sz w:val="32"/>
          <w:szCs w:val="32"/>
        </w:rPr>
        <w:t>가</w:t>
      </w:r>
      <w:proofErr w:type="spellEnd"/>
      <w:r>
        <w:rPr>
          <w:rFonts w:hint="eastAsia"/>
          <w:sz w:val="32"/>
          <w:szCs w:val="32"/>
        </w:rPr>
        <w:t xml:space="preserve"> 있다.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그럴 때</w:t>
      </w:r>
      <w:r>
        <w:rPr>
          <w:rFonts w:hint="eastAsia"/>
          <w:sz w:val="32"/>
          <w:szCs w:val="32"/>
        </w:rPr>
        <w:t xml:space="preserve"> </w:t>
      </w:r>
      <w:r w:rsidRPr="00410B57"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RequestParam</w:t>
      </w:r>
      <w:proofErr w:type="spellEnd"/>
      <w:r>
        <w:rPr>
          <w:sz w:val="32"/>
          <w:szCs w:val="32"/>
        </w:rPr>
        <w:t>("</w:t>
      </w:r>
      <w:proofErr w:type="spellStart"/>
      <w:r>
        <w:rPr>
          <w:rFonts w:hint="eastAsia"/>
          <w:sz w:val="32"/>
          <w:szCs w:val="32"/>
        </w:rPr>
        <w:t>바꿔주고싶은</w:t>
      </w:r>
      <w:proofErr w:type="spellEnd"/>
      <w:r>
        <w:rPr>
          <w:rFonts w:hint="eastAsia"/>
          <w:sz w:val="32"/>
          <w:szCs w:val="32"/>
        </w:rPr>
        <w:t xml:space="preserve"> 이름</w:t>
      </w:r>
      <w:r>
        <w:rPr>
          <w:sz w:val="32"/>
          <w:szCs w:val="32"/>
        </w:rPr>
        <w:t>")</w:t>
      </w:r>
      <w:r>
        <w:rPr>
          <w:rFonts w:hint="eastAsia"/>
          <w:sz w:val="32"/>
          <w:szCs w:val="32"/>
        </w:rPr>
        <w:t xml:space="preserve">으로 </w:t>
      </w:r>
      <w:r>
        <w:rPr>
          <w:rFonts w:hint="eastAsia"/>
          <w:sz w:val="32"/>
          <w:szCs w:val="32"/>
        </w:rPr>
        <w:t>바꿔준다.</w:t>
      </w:r>
      <w:r>
        <w:rPr>
          <w:sz w:val="32"/>
          <w:szCs w:val="32"/>
        </w:rPr>
        <w:t xml:space="preserve"> </w:t>
      </w:r>
    </w:p>
    <w:p w14:paraId="32A191AD" w14:textId="1B2A10E8" w:rsidR="003A7BDB" w:rsidRDefault="003A7BDB" w:rsidP="003A7B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이것은 </w:t>
      </w:r>
      <w:r>
        <w:rPr>
          <w:sz w:val="32"/>
          <w:szCs w:val="32"/>
        </w:rPr>
        <w:t>model</w:t>
      </w:r>
      <w:r>
        <w:rPr>
          <w:rFonts w:hint="eastAsia"/>
          <w:sz w:val="32"/>
          <w:szCs w:val="32"/>
        </w:rPr>
        <w:t>의 이름이다.</w:t>
      </w:r>
      <w:r>
        <w:rPr>
          <w:sz w:val="32"/>
          <w:szCs w:val="32"/>
        </w:rPr>
        <w:t xml:space="preserve"> </w:t>
      </w:r>
    </w:p>
    <w:p w14:paraId="1635FA9E" w14:textId="4415D6D7" w:rsidR="00B75675" w:rsidRPr="00DC16A0" w:rsidRDefault="00B75675" w:rsidP="00DC16A0">
      <w:pPr>
        <w:pStyle w:val="a7"/>
        <w:widowControl/>
        <w:numPr>
          <w:ilvl w:val="0"/>
          <w:numId w:val="8"/>
        </w:numPr>
        <w:wordWrap/>
        <w:autoSpaceDE/>
        <w:autoSpaceDN/>
        <w:spacing w:after="160" w:line="259" w:lineRule="auto"/>
        <w:ind w:leftChars="0"/>
        <w:rPr>
          <w:sz w:val="40"/>
          <w:szCs w:val="40"/>
        </w:rPr>
      </w:pPr>
      <w:r w:rsidRPr="00DC16A0">
        <w:rPr>
          <w:sz w:val="40"/>
          <w:szCs w:val="40"/>
        </w:rPr>
        <w:br w:type="page"/>
      </w:r>
    </w:p>
    <w:p w14:paraId="2FDC35B9" w14:textId="77777777" w:rsidR="00B75675" w:rsidRDefault="00B75675" w:rsidP="00B75675">
      <w:pPr>
        <w:pStyle w:val="1"/>
      </w:pPr>
      <w:r>
        <w:lastRenderedPageBreak/>
        <w:t xml:space="preserve">spring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r</w:t>
      </w:r>
      <w:r>
        <w:t>e(</w:t>
      </w:r>
      <w:r>
        <w:rPr>
          <w:rFonts w:hint="eastAsia"/>
        </w:rPr>
        <w:t>핵심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</w:t>
      </w:r>
    </w:p>
    <w:p w14:paraId="2E05C822" w14:textId="77777777" w:rsidR="00B75675" w:rsidRDefault="00B75675" w:rsidP="00B75675"/>
    <w:p w14:paraId="2EDB9698" w14:textId="77777777" w:rsidR="00B75675" w:rsidRDefault="00B75675" w:rsidP="00B75675">
      <w:pPr>
        <w:pStyle w:val="2"/>
      </w:pPr>
      <w:r>
        <w:rPr>
          <w:rFonts w:hint="eastAsia"/>
        </w:rPr>
        <w:t>D</w:t>
      </w:r>
      <w:r>
        <w:t>ependency Injection (DI)</w:t>
      </w:r>
      <w:r w:rsidR="008F7249">
        <w:t xml:space="preserve"> </w:t>
      </w:r>
      <w:r w:rsidR="008F7249">
        <w:rPr>
          <w:rFonts w:hint="eastAsia"/>
        </w:rPr>
        <w:t>기능</w:t>
      </w:r>
    </w:p>
    <w:p w14:paraId="392D21AE" w14:textId="77777777" w:rsidR="00B75675" w:rsidRDefault="00B75675" w:rsidP="00B75675"/>
    <w:p w14:paraId="1371EF99" w14:textId="36E5B9E2" w:rsidR="00B75675" w:rsidRDefault="00B75675" w:rsidP="00B75675">
      <w:r>
        <w:rPr>
          <w:rFonts w:hint="eastAsia"/>
        </w:rPr>
        <w:t>사용할 객체를 소스코드에서 직접 생성하</w:t>
      </w:r>
      <w:r w:rsidR="008F7249">
        <w:rPr>
          <w:rFonts w:hint="eastAsia"/>
        </w:rPr>
        <w:t>지</w:t>
      </w:r>
      <w:r>
        <w:rPr>
          <w:rFonts w:hint="eastAsia"/>
        </w:rPr>
        <w:t xml:space="preserve"> 않는다.</w:t>
      </w:r>
    </w:p>
    <w:p w14:paraId="2618E35A" w14:textId="77777777" w:rsidR="00D85EF5" w:rsidRDefault="00D85EF5" w:rsidP="00B75675"/>
    <w:p w14:paraId="15017CD4" w14:textId="77777777" w:rsidR="00B75675" w:rsidRDefault="00B75675" w:rsidP="00B75675">
      <w:r>
        <w:rPr>
          <w:rFonts w:hint="eastAsia"/>
        </w:rPr>
        <w:t>직접 생성의 예)</w:t>
      </w:r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= new </w:t>
      </w:r>
      <w:proofErr w:type="spellStart"/>
      <w:r>
        <w:t>StudentService</w:t>
      </w:r>
      <w:proofErr w:type="spellEnd"/>
      <w:r>
        <w:t>();</w:t>
      </w:r>
    </w:p>
    <w:p w14:paraId="751E85FD" w14:textId="77777777" w:rsidR="00B75675" w:rsidRDefault="00B75675" w:rsidP="00B75675"/>
    <w:p w14:paraId="2F0724DC" w14:textId="77777777" w:rsidR="00B75675" w:rsidRDefault="00B75675" w:rsidP="00B75675">
      <w:r>
        <w:rPr>
          <w:rFonts w:hint="eastAsia"/>
        </w:rPr>
        <w:t>스프링 엔진이 생성하여 넣어 준다</w:t>
      </w:r>
      <w:r>
        <w:t>(inject).</w:t>
      </w:r>
    </w:p>
    <w:p w14:paraId="401DDFC4" w14:textId="77777777" w:rsidR="00B75675" w:rsidRDefault="00B75675" w:rsidP="00B75675">
      <w:r>
        <w:rPr>
          <w:rFonts w:hint="eastAsia"/>
        </w:rPr>
        <w:t>예)</w:t>
      </w:r>
      <w:r>
        <w:t xml:space="preserve"> 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tudentService</w:t>
      </w:r>
      <w:proofErr w:type="spellEnd"/>
      <w:r>
        <w:t>;</w:t>
      </w:r>
    </w:p>
    <w:p w14:paraId="551E45DB" w14:textId="77777777" w:rsidR="00B75675" w:rsidRDefault="00B75675" w:rsidP="00B75675"/>
    <w:p w14:paraId="056AD2BB" w14:textId="77777777" w:rsidR="00B75675" w:rsidRDefault="00B75675" w:rsidP="00B75675">
      <w:r>
        <w:rPr>
          <w:rFonts w:hint="eastAsia"/>
        </w:rPr>
        <w:t>이 기능이 좋은</w:t>
      </w:r>
      <w:r>
        <w:t>(</w:t>
      </w:r>
      <w:r>
        <w:rPr>
          <w:rFonts w:hint="eastAsia"/>
        </w:rPr>
        <w:t>핵심인)</w:t>
      </w:r>
      <w:r>
        <w:t xml:space="preserve"> </w:t>
      </w:r>
      <w:r>
        <w:rPr>
          <w:rFonts w:hint="eastAsia"/>
        </w:rPr>
        <w:t>이유.</w:t>
      </w:r>
    </w:p>
    <w:p w14:paraId="6E23002F" w14:textId="77777777" w:rsidR="00B75675" w:rsidRDefault="00B75675" w:rsidP="00B75675">
      <w:r>
        <w:rPr>
          <w:rFonts w:hint="eastAsia"/>
        </w:rPr>
        <w:t>프로젝트가 커지면,</w:t>
      </w:r>
      <w:r>
        <w:t xml:space="preserve"> </w:t>
      </w:r>
      <w:r>
        <w:rPr>
          <w:rFonts w:hint="eastAsia"/>
        </w:rPr>
        <w:t>수정할(</w:t>
      </w:r>
      <w:proofErr w:type="spellStart"/>
      <w:r>
        <w:rPr>
          <w:rFonts w:hint="eastAsia"/>
        </w:rPr>
        <w:t>유지보수할</w:t>
      </w:r>
      <w:proofErr w:type="spellEnd"/>
      <w:r>
        <w:rPr>
          <w:rFonts w:hint="eastAsia"/>
        </w:rPr>
        <w:t>)일이 점점 많아진다.</w:t>
      </w:r>
    </w:p>
    <w:p w14:paraId="4FCB0A60" w14:textId="77777777" w:rsidR="00B75675" w:rsidRDefault="00B75675" w:rsidP="00B75675"/>
    <w:p w14:paraId="3B59F618" w14:textId="77777777" w:rsidR="00B75675" w:rsidRDefault="00B75675" w:rsidP="00B75675">
      <w:r>
        <w:rPr>
          <w:rFonts w:hint="eastAsia"/>
        </w:rPr>
        <w:t xml:space="preserve">처음에는 </w:t>
      </w:r>
      <w:proofErr w:type="spellStart"/>
      <w:r>
        <w:t>StudentService</w:t>
      </w:r>
      <w:proofErr w:type="spellEnd"/>
      <w:r>
        <w:t xml:space="preserve"> </w:t>
      </w:r>
      <w:r>
        <w:rPr>
          <w:rFonts w:hint="eastAsia"/>
        </w:rPr>
        <w:t>클래스를 구현해서 잘 사용했는데,</w:t>
      </w:r>
    </w:p>
    <w:p w14:paraId="0542BBCE" w14:textId="77777777" w:rsidR="00B75675" w:rsidRDefault="00B75675" w:rsidP="00B75675">
      <w:r>
        <w:rPr>
          <w:rFonts w:hint="eastAsia"/>
        </w:rPr>
        <w:t>요구사항이 변해서,</w:t>
      </w:r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r>
        <w:rPr>
          <w:rFonts w:hint="eastAsia"/>
        </w:rPr>
        <w:t>클래스를 상속해서,</w:t>
      </w:r>
      <w:r>
        <w:t xml:space="preserve"> </w:t>
      </w:r>
    </w:p>
    <w:p w14:paraId="6C2B9371" w14:textId="70E1603F" w:rsidR="00B75675" w:rsidRDefault="00B75675" w:rsidP="00B75675">
      <w:r>
        <w:t xml:space="preserve">StudentService2 </w:t>
      </w:r>
      <w:r>
        <w:rPr>
          <w:rFonts w:hint="eastAsia"/>
        </w:rPr>
        <w:t>클래스를 새로 구현하였다.</w:t>
      </w:r>
    </w:p>
    <w:p w14:paraId="4700D9A0" w14:textId="48357E81" w:rsidR="00D85EF5" w:rsidRDefault="00D85EF5" w:rsidP="00B75675"/>
    <w:p w14:paraId="5EC44C70" w14:textId="77777777" w:rsidR="00B75675" w:rsidRDefault="00B75675" w:rsidP="00B75675">
      <w:r>
        <w:rPr>
          <w:rFonts w:hint="eastAsia"/>
        </w:rPr>
        <w:t>예</w:t>
      </w:r>
      <w:r>
        <w:t xml:space="preserve">) </w:t>
      </w:r>
    </w:p>
    <w:p w14:paraId="2BB53E3A" w14:textId="77777777" w:rsidR="00B75675" w:rsidRDefault="00B75675" w:rsidP="00B75675">
      <w:proofErr w:type="gramStart"/>
      <w:r>
        <w:t>class</w:t>
      </w:r>
      <w:proofErr w:type="gramEnd"/>
      <w:r>
        <w:t xml:space="preserve"> StudentService2 extends </w:t>
      </w:r>
      <w:proofErr w:type="spellStart"/>
      <w:r>
        <w:t>StudentService</w:t>
      </w:r>
      <w:proofErr w:type="spellEnd"/>
      <w:r>
        <w:t xml:space="preserve"> {</w:t>
      </w:r>
    </w:p>
    <w:p w14:paraId="6321133B" w14:textId="77777777" w:rsidR="00B75675" w:rsidRDefault="00B75675" w:rsidP="00B75675">
      <w:r>
        <w:rPr>
          <w:rFonts w:hint="eastAsia"/>
        </w:rPr>
        <w:t xml:space="preserve"> </w:t>
      </w:r>
      <w:r>
        <w:t xml:space="preserve"> @</w:t>
      </w:r>
      <w:proofErr w:type="spellStart"/>
      <w:r>
        <w:t>Oveerride</w:t>
      </w:r>
      <w:proofErr w:type="spellEnd"/>
      <w:r>
        <w:t xml:space="preserve"> </w:t>
      </w:r>
    </w:p>
    <w:p w14:paraId="06EBA850" w14:textId="77777777" w:rsidR="00B75675" w:rsidRDefault="00B75675" w:rsidP="00B75675">
      <w:r>
        <w:rPr>
          <w:rFonts w:hint="eastAsia"/>
        </w:rPr>
        <w:t xml:space="preserve"> </w:t>
      </w:r>
      <w:r>
        <w:t xml:space="preserve"> </w:t>
      </w:r>
      <w:proofErr w:type="gramStart"/>
      <w:r>
        <w:t>public</w:t>
      </w:r>
      <w:proofErr w:type="gramEnd"/>
      <w:r>
        <w:t xml:space="preserve"> method1(...) { ... }</w:t>
      </w:r>
    </w:p>
    <w:p w14:paraId="19A4AB6E" w14:textId="77777777" w:rsidR="00B75675" w:rsidRDefault="00B75675" w:rsidP="00B75675">
      <w:r>
        <w:rPr>
          <w:rFonts w:hint="eastAsia"/>
        </w:rPr>
        <w:t>}</w:t>
      </w:r>
    </w:p>
    <w:p w14:paraId="5D514E6F" w14:textId="77777777" w:rsidR="00B75675" w:rsidRDefault="00B75675" w:rsidP="00B75675"/>
    <w:p w14:paraId="133AF05D" w14:textId="77777777" w:rsidR="00B75675" w:rsidRDefault="00B75675" w:rsidP="00B75675">
      <w:r>
        <w:rPr>
          <w:rFonts w:hint="eastAsia"/>
        </w:rPr>
        <w:t>직접 생성하는 코드의 경우,</w:t>
      </w:r>
      <w:r>
        <w:t xml:space="preserve"> </w:t>
      </w:r>
      <w:r>
        <w:rPr>
          <w:rFonts w:hint="eastAsia"/>
        </w:rPr>
        <w:t>클래스 이름을 수정해야 한다.</w:t>
      </w:r>
    </w:p>
    <w:p w14:paraId="5723D2CF" w14:textId="77777777" w:rsidR="00B75675" w:rsidRDefault="00B75675" w:rsidP="00B75675">
      <w:proofErr w:type="spellStart"/>
      <w:r>
        <w:t>StudentService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= new </w:t>
      </w:r>
      <w:proofErr w:type="gramStart"/>
      <w:r>
        <w:t>StudentService</w:t>
      </w:r>
      <w:r w:rsidRPr="00B75675">
        <w:rPr>
          <w:highlight w:val="yellow"/>
        </w:rPr>
        <w:t>2</w:t>
      </w:r>
      <w:r>
        <w:t>(</w:t>
      </w:r>
      <w:proofErr w:type="gramEnd"/>
      <w:r>
        <w:t>);</w:t>
      </w:r>
    </w:p>
    <w:p w14:paraId="145B43CA" w14:textId="77777777" w:rsidR="00B75675" w:rsidRDefault="00B75675" w:rsidP="00B75675">
      <w:r>
        <w:rPr>
          <w:rFonts w:hint="eastAsia"/>
        </w:rPr>
        <w:t>이렇게 수정하는 것이,</w:t>
      </w:r>
      <w:r>
        <w:t xml:space="preserve"> </w:t>
      </w:r>
      <w:r>
        <w:rPr>
          <w:rFonts w:hint="eastAsia"/>
        </w:rPr>
        <w:t>프로젝트가 커지면 문제가 된다.</w:t>
      </w:r>
    </w:p>
    <w:p w14:paraId="0C446824" w14:textId="77777777" w:rsidR="00B75675" w:rsidRDefault="00B75675" w:rsidP="00B75675"/>
    <w:p w14:paraId="375BD2B1" w14:textId="77777777" w:rsidR="00B75675" w:rsidRDefault="00B75675" w:rsidP="00B75675"/>
    <w:p w14:paraId="58AEB12F" w14:textId="77777777" w:rsidR="00B75675" w:rsidRDefault="00B75675" w:rsidP="00B75675">
      <w:r>
        <w:t>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tudentService</w:t>
      </w:r>
      <w:proofErr w:type="spellEnd"/>
      <w:r>
        <w:t>;</w:t>
      </w:r>
    </w:p>
    <w:p w14:paraId="40D02C98" w14:textId="77777777" w:rsidR="00B75675" w:rsidRDefault="00B75675" w:rsidP="00B75675">
      <w:r>
        <w:rPr>
          <w:rFonts w:hint="eastAsia"/>
        </w:rPr>
        <w:t>이 경우에는 수정하지 않아도 된다.</w:t>
      </w:r>
    </w:p>
    <w:p w14:paraId="0D4B98DD" w14:textId="77777777" w:rsidR="00B75675" w:rsidRDefault="00B75675" w:rsidP="00B75675">
      <w:r>
        <w:rPr>
          <w:rFonts w:hint="eastAsia"/>
        </w:rPr>
        <w:t xml:space="preserve">단 현재 프로젝트에 </w:t>
      </w:r>
      <w:r>
        <w:t xml:space="preserve">StudentService2 </w:t>
      </w:r>
      <w:r>
        <w:rPr>
          <w:rFonts w:hint="eastAsia"/>
        </w:rPr>
        <w:t>클래스</w:t>
      </w:r>
      <w:r>
        <w:t xml:space="preserve">, StudentService3 </w:t>
      </w:r>
      <w:r>
        <w:rPr>
          <w:rFonts w:hint="eastAsia"/>
        </w:rPr>
        <w:t>클래스 등이 있다면</w:t>
      </w:r>
    </w:p>
    <w:p w14:paraId="2834215D" w14:textId="77777777" w:rsidR="00B75675" w:rsidRDefault="00B75675" w:rsidP="00B75675">
      <w:r>
        <w:rPr>
          <w:rFonts w:hint="eastAsia"/>
        </w:rPr>
        <w:t xml:space="preserve">이들이 모두 </w:t>
      </w:r>
      <w:proofErr w:type="spellStart"/>
      <w:r>
        <w:t>StudentSerivce</w:t>
      </w:r>
      <w:proofErr w:type="spellEnd"/>
      <w:r>
        <w:rPr>
          <w:rFonts w:hint="eastAsia"/>
        </w:rPr>
        <w:t>의 자식 클래스라면,</w:t>
      </w:r>
    </w:p>
    <w:p w14:paraId="72F0C6C5" w14:textId="77777777" w:rsidR="00B75675" w:rsidRDefault="00B75675" w:rsidP="00B75675">
      <w:r>
        <w:rPr>
          <w:rFonts w:hint="eastAsia"/>
        </w:rPr>
        <w:t>어떤 클래스 객체를 생성하여 대입할지(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할지)</w:t>
      </w:r>
      <w:r>
        <w:t xml:space="preserve"> </w:t>
      </w:r>
      <w:r>
        <w:rPr>
          <w:rFonts w:hint="eastAsia"/>
        </w:rPr>
        <w:t>설정해 주어야 한다.</w:t>
      </w:r>
    </w:p>
    <w:p w14:paraId="1A06798A" w14:textId="77777777" w:rsidR="00B75675" w:rsidRDefault="00B75675" w:rsidP="00B75675"/>
    <w:p w14:paraId="05717449" w14:textId="77777777" w:rsidR="00B75675" w:rsidRDefault="00B75675" w:rsidP="00B75675">
      <w:r>
        <w:rPr>
          <w:rFonts w:hint="eastAsia"/>
        </w:rPr>
        <w:t>설정 방법1</w:t>
      </w:r>
      <w:r>
        <w:t xml:space="preserve">) xml </w:t>
      </w:r>
      <w:r>
        <w:rPr>
          <w:rFonts w:hint="eastAsia"/>
        </w:rPr>
        <w:t xml:space="preserve">설정 파일 </w:t>
      </w:r>
      <w:r>
        <w:t>(</w:t>
      </w:r>
      <w:r>
        <w:rPr>
          <w:rFonts w:hint="eastAsia"/>
        </w:rPr>
        <w:t>s</w:t>
      </w:r>
      <w:r>
        <w:t>pring 3)</w:t>
      </w:r>
    </w:p>
    <w:p w14:paraId="6C86BD21" w14:textId="77777777" w:rsidR="00B75675" w:rsidRDefault="00B75675" w:rsidP="00B75675">
      <w:r>
        <w:rPr>
          <w:rFonts w:hint="eastAsia"/>
        </w:rPr>
        <w:t>설정 방법2)</w:t>
      </w:r>
      <w:r>
        <w:t xml:space="preserve"> java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클래스 구현</w:t>
      </w:r>
      <w:r>
        <w:t>.</w:t>
      </w:r>
    </w:p>
    <w:p w14:paraId="08128611" w14:textId="77777777" w:rsidR="00B75675" w:rsidRPr="00B75675" w:rsidRDefault="00B75675" w:rsidP="00B75675"/>
    <w:p w14:paraId="49ADDD04" w14:textId="77777777" w:rsidR="008F7249" w:rsidRDefault="008F724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04CE0D" w14:textId="77777777" w:rsidR="00B75675" w:rsidRDefault="008F7249" w:rsidP="008F7249">
      <w:pPr>
        <w:pStyle w:val="2"/>
      </w:pPr>
      <w:r>
        <w:rPr>
          <w:rFonts w:hint="eastAsia"/>
        </w:rPr>
        <w:lastRenderedPageBreak/>
        <w:t>A</w:t>
      </w:r>
      <w:r>
        <w:t xml:space="preserve">OP </w:t>
      </w:r>
      <w:r>
        <w:rPr>
          <w:rFonts w:hint="eastAsia"/>
        </w:rPr>
        <w:t xml:space="preserve">기능 </w:t>
      </w:r>
      <w:r>
        <w:t>Aspect Oriented Programming</w:t>
      </w:r>
    </w:p>
    <w:p w14:paraId="09619C45" w14:textId="77777777" w:rsidR="008F7249" w:rsidRDefault="008F7249" w:rsidP="008F7249"/>
    <w:p w14:paraId="00B4CADA" w14:textId="77777777" w:rsidR="008F7249" w:rsidRDefault="008F7249" w:rsidP="008F7249">
      <w:r>
        <w:rPr>
          <w:rFonts w:hint="eastAsia"/>
        </w:rPr>
        <w:t>예를 들어,</w:t>
      </w:r>
    </w:p>
    <w:p w14:paraId="32D6C11F" w14:textId="77777777" w:rsidR="008F7249" w:rsidRDefault="008F7249" w:rsidP="008F7249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 뒤로 </w:t>
      </w:r>
      <w:r>
        <w:t xml:space="preserve">log </w:t>
      </w:r>
      <w:r>
        <w:rPr>
          <w:rFonts w:hint="eastAsia"/>
        </w:rPr>
        <w:t>메시지를 찍는 코드를 추가하고 싶은데,</w:t>
      </w:r>
    </w:p>
    <w:p w14:paraId="73BB9761" w14:textId="77777777" w:rsidR="008F7249" w:rsidRDefault="008F7249" w:rsidP="008F7249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 뒤로 </w:t>
      </w:r>
      <w:r>
        <w:t>begin transaction, commit</w:t>
      </w:r>
      <w:r>
        <w:rPr>
          <w:rFonts w:hint="eastAsia"/>
        </w:rPr>
        <w:t xml:space="preserve"> 코드를 추가하고 싶은데,</w:t>
      </w:r>
    </w:p>
    <w:p w14:paraId="7EAB56C3" w14:textId="77777777" w:rsidR="008F7249" w:rsidRDefault="008F7249" w:rsidP="008F7249">
      <w:r>
        <w:rPr>
          <w:rFonts w:hint="eastAsia"/>
        </w:rPr>
        <w:t>소스 코드 수정 없이 추가할 수 잇는가?</w:t>
      </w:r>
    </w:p>
    <w:p w14:paraId="0E2C7C71" w14:textId="77777777" w:rsidR="008F7249" w:rsidRDefault="008F7249" w:rsidP="008F7249"/>
    <w:p w14:paraId="5BAEA96E" w14:textId="77777777" w:rsidR="008F7249" w:rsidRDefault="008F7249" w:rsidP="008F7249">
      <w:r>
        <w:rPr>
          <w:rFonts w:hint="eastAsia"/>
        </w:rPr>
        <w:t>설정만 바꿔서,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앞뒤에 소스코드를 자동으로 넣어주는 기능.</w:t>
      </w:r>
      <w:r>
        <w:t xml:space="preserve"> AOP</w:t>
      </w:r>
    </w:p>
    <w:p w14:paraId="56A6CB82" w14:textId="77777777" w:rsidR="008F7249" w:rsidRDefault="008F7249" w:rsidP="008F7249"/>
    <w:p w14:paraId="57DA1F4E" w14:textId="77777777" w:rsidR="008F7249" w:rsidRDefault="008F7249" w:rsidP="008F7249"/>
    <w:p w14:paraId="65EFCE72" w14:textId="77777777" w:rsidR="008F7249" w:rsidRDefault="008F7249" w:rsidP="008F7249">
      <w:r>
        <w:rPr>
          <w:rFonts w:hint="eastAsia"/>
        </w:rPr>
        <w:t>예</w:t>
      </w:r>
    </w:p>
    <w:p w14:paraId="3BCFE6D2" w14:textId="77777777" w:rsidR="008F7249" w:rsidRDefault="008F7249" w:rsidP="008F7249">
      <w:proofErr w:type="gramStart"/>
      <w:r>
        <w:rPr>
          <w:rFonts w:hint="eastAsia"/>
        </w:rPr>
        <w:t>@</w:t>
      </w:r>
      <w:r>
        <w:t>Transactional(</w:t>
      </w:r>
      <w:proofErr w:type="gramEnd"/>
      <w:r>
        <w:t>...)</w:t>
      </w:r>
    </w:p>
    <w:p w14:paraId="31D6E659" w14:textId="77777777" w:rsidR="008F7249" w:rsidRDefault="008F7249" w:rsidP="008F7249"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위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추가하면</w:t>
      </w:r>
    </w:p>
    <w:p w14:paraId="1C4FB8EE" w14:textId="77777777" w:rsidR="008F7249" w:rsidRDefault="008F7249" w:rsidP="008F7249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앞에 </w:t>
      </w:r>
      <w:r>
        <w:t xml:space="preserve">begin </w:t>
      </w:r>
      <w:proofErr w:type="spellStart"/>
      <w:r>
        <w:t>tran</w:t>
      </w:r>
      <w:proofErr w:type="spellEnd"/>
      <w:r>
        <w:t xml:space="preserve">, </w:t>
      </w:r>
      <w:r>
        <w:rPr>
          <w:rFonts w:hint="eastAsia"/>
        </w:rPr>
        <w:t xml:space="preserve">끝에 </w:t>
      </w:r>
      <w:r>
        <w:t>commit</w:t>
      </w:r>
      <w:r>
        <w:rPr>
          <w:rFonts w:hint="eastAsia"/>
        </w:rPr>
        <w:t>이 자동 추가된다.</w:t>
      </w:r>
    </w:p>
    <w:p w14:paraId="397638B6" w14:textId="77777777" w:rsidR="008F7249" w:rsidRDefault="008F7249" w:rsidP="008F7249"/>
    <w:p w14:paraId="076A6514" w14:textId="77777777" w:rsidR="008F7249" w:rsidRDefault="008F7249" w:rsidP="008F7249"/>
    <w:p w14:paraId="17B46445" w14:textId="77777777" w:rsidR="008F7249" w:rsidRPr="008F7249" w:rsidRDefault="008F7249" w:rsidP="008F7249"/>
    <w:p w14:paraId="7E7760C9" w14:textId="77777777" w:rsidR="008F7249" w:rsidRPr="008F7249" w:rsidRDefault="008F7249" w:rsidP="008F7249"/>
    <w:p w14:paraId="44C9084A" w14:textId="77777777" w:rsidR="008F7249" w:rsidRPr="008F7249" w:rsidRDefault="008F7249" w:rsidP="008F7249"/>
    <w:p w14:paraId="6F4FCFBA" w14:textId="77777777" w:rsidR="00B75675" w:rsidRDefault="00B75675" w:rsidP="00B75675"/>
    <w:p w14:paraId="63E11265" w14:textId="77777777" w:rsidR="00B75675" w:rsidRPr="00B75675" w:rsidRDefault="00B75675" w:rsidP="00B75675"/>
    <w:p w14:paraId="4C8BA866" w14:textId="77777777" w:rsidR="00B75675" w:rsidRPr="00B75675" w:rsidRDefault="00B75675" w:rsidP="00B75675"/>
    <w:sectPr w:rsidR="00B75675" w:rsidRPr="00B75675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EA8A4" w14:textId="77777777" w:rsidR="00914FC9" w:rsidRDefault="00914FC9" w:rsidP="00B12C18">
      <w:r>
        <w:separator/>
      </w:r>
    </w:p>
  </w:endnote>
  <w:endnote w:type="continuationSeparator" w:id="0">
    <w:p w14:paraId="5C77CD76" w14:textId="77777777" w:rsidR="00914FC9" w:rsidRDefault="00914FC9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18473" w14:textId="77F15B44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3A7BDB">
      <w:rPr>
        <w:noProof/>
        <w:color w:val="A6A6A6" w:themeColor="background1" w:themeShade="A6"/>
      </w:rPr>
      <w:t>3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3A7BDB">
      <w:rPr>
        <w:noProof/>
        <w:color w:val="A6A6A6" w:themeColor="background1" w:themeShade="A6"/>
      </w:rPr>
      <w:t>5</w:t>
    </w:r>
    <w:r w:rsidRPr="00B12C18">
      <w:rPr>
        <w:color w:val="A6A6A6" w:themeColor="background1" w:themeShade="A6"/>
      </w:rPr>
      <w:fldChar w:fldCharType="end"/>
    </w:r>
  </w:p>
  <w:p w14:paraId="543301F9" w14:textId="77777777" w:rsidR="00766C9F" w:rsidRDefault="00766C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DAAC2" w14:textId="77777777" w:rsidR="00914FC9" w:rsidRDefault="00914FC9" w:rsidP="00B12C18">
      <w:r>
        <w:separator/>
      </w:r>
    </w:p>
  </w:footnote>
  <w:footnote w:type="continuationSeparator" w:id="0">
    <w:p w14:paraId="3A8329F3" w14:textId="77777777" w:rsidR="00914FC9" w:rsidRDefault="00914FC9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893132"/>
    <w:multiLevelType w:val="hybridMultilevel"/>
    <w:tmpl w:val="DA7EBE2E"/>
    <w:lvl w:ilvl="0" w:tplc="9496D408">
      <w:numFmt w:val="bullet"/>
      <w:lvlText w:val=""/>
      <w:lvlJc w:val="left"/>
      <w:pPr>
        <w:ind w:left="1120" w:hanging="720"/>
      </w:pPr>
      <w:rPr>
        <w:rFonts w:ascii="Wingdings" w:eastAsia="굴림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9E6DAC"/>
    <w:multiLevelType w:val="hybridMultilevel"/>
    <w:tmpl w:val="04022562"/>
    <w:lvl w:ilvl="0" w:tplc="1F06773E">
      <w:numFmt w:val="bullet"/>
      <w:lvlText w:val=""/>
      <w:lvlJc w:val="left"/>
      <w:pPr>
        <w:ind w:left="760" w:hanging="360"/>
      </w:pPr>
      <w:rPr>
        <w:rFonts w:ascii="Wingdings" w:eastAsia="굴림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75"/>
    <w:rsid w:val="00013AA6"/>
    <w:rsid w:val="0005117B"/>
    <w:rsid w:val="000A2736"/>
    <w:rsid w:val="000C038C"/>
    <w:rsid w:val="000C21E4"/>
    <w:rsid w:val="000F25E2"/>
    <w:rsid w:val="000F7DDA"/>
    <w:rsid w:val="0011439A"/>
    <w:rsid w:val="00115B73"/>
    <w:rsid w:val="0017085D"/>
    <w:rsid w:val="00200BD8"/>
    <w:rsid w:val="002161B8"/>
    <w:rsid w:val="002A7622"/>
    <w:rsid w:val="002D0169"/>
    <w:rsid w:val="002F238A"/>
    <w:rsid w:val="002F5826"/>
    <w:rsid w:val="003251C8"/>
    <w:rsid w:val="0036527F"/>
    <w:rsid w:val="003A7BDB"/>
    <w:rsid w:val="003B1418"/>
    <w:rsid w:val="00410B57"/>
    <w:rsid w:val="004221C2"/>
    <w:rsid w:val="004247BF"/>
    <w:rsid w:val="004503E7"/>
    <w:rsid w:val="004618EA"/>
    <w:rsid w:val="00471C33"/>
    <w:rsid w:val="004A78DD"/>
    <w:rsid w:val="0051790E"/>
    <w:rsid w:val="00530E33"/>
    <w:rsid w:val="005C7255"/>
    <w:rsid w:val="00640D02"/>
    <w:rsid w:val="006741D0"/>
    <w:rsid w:val="00726249"/>
    <w:rsid w:val="00732402"/>
    <w:rsid w:val="007545EC"/>
    <w:rsid w:val="00766C9F"/>
    <w:rsid w:val="007C1221"/>
    <w:rsid w:val="007F066A"/>
    <w:rsid w:val="007F6AC6"/>
    <w:rsid w:val="00806557"/>
    <w:rsid w:val="00872536"/>
    <w:rsid w:val="008B3F70"/>
    <w:rsid w:val="008F7249"/>
    <w:rsid w:val="00905752"/>
    <w:rsid w:val="00914FC9"/>
    <w:rsid w:val="00934C62"/>
    <w:rsid w:val="00962093"/>
    <w:rsid w:val="009704BB"/>
    <w:rsid w:val="00981AC7"/>
    <w:rsid w:val="009879A8"/>
    <w:rsid w:val="009E389F"/>
    <w:rsid w:val="00A6659D"/>
    <w:rsid w:val="00A95E88"/>
    <w:rsid w:val="00AB45B5"/>
    <w:rsid w:val="00AD7E48"/>
    <w:rsid w:val="00B004EB"/>
    <w:rsid w:val="00B07AA0"/>
    <w:rsid w:val="00B12C18"/>
    <w:rsid w:val="00B16E53"/>
    <w:rsid w:val="00B53483"/>
    <w:rsid w:val="00B551BF"/>
    <w:rsid w:val="00B75675"/>
    <w:rsid w:val="00BB12A2"/>
    <w:rsid w:val="00BF6068"/>
    <w:rsid w:val="00BF77BD"/>
    <w:rsid w:val="00C060A3"/>
    <w:rsid w:val="00C352DD"/>
    <w:rsid w:val="00C6092D"/>
    <w:rsid w:val="00C7447A"/>
    <w:rsid w:val="00C74A18"/>
    <w:rsid w:val="00C90572"/>
    <w:rsid w:val="00D64E5F"/>
    <w:rsid w:val="00D73ED9"/>
    <w:rsid w:val="00D81CC9"/>
    <w:rsid w:val="00D85EF5"/>
    <w:rsid w:val="00DC16A0"/>
    <w:rsid w:val="00DF6BA9"/>
    <w:rsid w:val="00E422CC"/>
    <w:rsid w:val="00E451E7"/>
    <w:rsid w:val="00E50655"/>
    <w:rsid w:val="00E91E0D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7EB35"/>
  <w15:chartTrackingRefBased/>
  <w15:docId w15:val="{C67C29DE-70B3-4CAF-A515-3330F73A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67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1439A"/>
  </w:style>
  <w:style w:type="character" w:customStyle="1" w:styleId="ng-binding">
    <w:name w:val="ng-binding"/>
    <w:basedOn w:val="a0"/>
    <w:rsid w:val="000A2736"/>
  </w:style>
  <w:style w:type="paragraph" w:styleId="aa">
    <w:name w:val="Date"/>
    <w:basedOn w:val="a"/>
    <w:next w:val="a"/>
    <w:link w:val="Char3"/>
    <w:uiPriority w:val="99"/>
    <w:semiHidden/>
    <w:unhideWhenUsed/>
    <w:rsid w:val="00F12B13"/>
  </w:style>
  <w:style w:type="character" w:customStyle="1" w:styleId="Char3">
    <w:name w:val="날짜 Char"/>
    <w:basedOn w:val="a0"/>
    <w:link w:val="aa"/>
    <w:uiPriority w:val="99"/>
    <w:semiHidden/>
    <w:rsid w:val="00F12B1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12B13"/>
  </w:style>
  <w:style w:type="character" w:styleId="ab">
    <w:name w:val="Hyperlink"/>
    <w:basedOn w:val="a0"/>
    <w:uiPriority w:val="99"/>
    <w:unhideWhenUsed/>
    <w:rsid w:val="00F12B1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12B13"/>
    <w:pPr>
      <w:ind w:leftChars="200" w:left="425"/>
    </w:pPr>
  </w:style>
  <w:style w:type="paragraph" w:customStyle="1" w:styleId="ac">
    <w:name w:val="코드표"/>
    <w:basedOn w:val="a"/>
    <w:link w:val="Char4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4247BF"/>
  </w:style>
  <w:style w:type="character" w:customStyle="1" w:styleId="im">
    <w:name w:val="im"/>
    <w:basedOn w:val="a0"/>
    <w:rsid w:val="004247BF"/>
  </w:style>
  <w:style w:type="paragraph" w:customStyle="1" w:styleId="ad">
    <w:name w:val="바탕글"/>
    <w:basedOn w:val="a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A\office%20templates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3E8A2-F3E2-43AE-82BE-B878AB36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73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jihye</cp:lastModifiedBy>
  <cp:revision>11</cp:revision>
  <dcterms:created xsi:type="dcterms:W3CDTF">2019-01-29T05:18:00Z</dcterms:created>
  <dcterms:modified xsi:type="dcterms:W3CDTF">2019-01-30T05:19:00Z</dcterms:modified>
</cp:coreProperties>
</file>